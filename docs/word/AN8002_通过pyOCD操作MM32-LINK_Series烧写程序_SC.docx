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1EDF" w14:textId="77777777" w:rsidR="00B41E5B" w:rsidRPr="0091580A" w:rsidRDefault="0011576D">
      <w:pPr>
        <w:ind w:left="0"/>
        <w:rPr>
          <w:kern w:val="0"/>
          <w:lang w:eastAsia="en-US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A5494" wp14:editId="11AB9D11">
                <wp:simplePos x="0" y="0"/>
                <wp:positionH relativeFrom="column">
                  <wp:posOffset>3624580</wp:posOffset>
                </wp:positionH>
                <wp:positionV relativeFrom="paragraph">
                  <wp:posOffset>151130</wp:posOffset>
                </wp:positionV>
                <wp:extent cx="3006090" cy="887730"/>
                <wp:effectExtent l="0" t="0" r="38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856C" w14:textId="2C63A702" w:rsidR="00920783" w:rsidRDefault="0083746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AN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80002</w:t>
                            </w:r>
                          </w:p>
                          <w:p w14:paraId="09C5D403" w14:textId="1C3695C6" w:rsidR="00AD6C6D" w:rsidRDefault="00AD6C6D"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应用笔记</w:t>
                            </w:r>
                          </w:p>
                          <w:p w14:paraId="056337E8" w14:textId="71CC974D" w:rsidR="00AD6C6D" w:rsidRDefault="00AD6C6D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Rev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82451C">
                              <w:rPr>
                                <w:b/>
                                <w:bCs/>
                                <w:szCs w:val="24"/>
                              </w:rPr>
                              <w:t>23</w:t>
                            </w:r>
                          </w:p>
                          <w:p w14:paraId="4A647754" w14:textId="77777777" w:rsidR="00AD6C6D" w:rsidRDefault="00AD6C6D">
                            <w:pPr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9A549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5.4pt;margin-top:11.9pt;width:236.7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" fillcolor="white [3201]" stroked="f" strokeweight=".5pt">
                <v:textbox>
                  <w:txbxContent>
                    <w:p w14:paraId="751C856C" w14:textId="2C63A702" w:rsidR="00920783" w:rsidRDefault="00837465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AN</w:t>
                      </w:r>
                      <w:r>
                        <w:rPr>
                          <w:b/>
                          <w:bCs/>
                          <w:szCs w:val="24"/>
                        </w:rPr>
                        <w:t>80002</w:t>
                      </w:r>
                    </w:p>
                    <w:p w14:paraId="09C5D403" w14:textId="1C3695C6" w:rsidR="00AD6C6D" w:rsidRDefault="00AD6C6D">
                      <w:pPr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rFonts w:ascii="微软雅黑" w:hAnsi="微软雅黑" w:cs="微软雅黑" w:hint="eastAsia"/>
                          <w:b/>
                          <w:bCs/>
                          <w:szCs w:val="24"/>
                        </w:rPr>
                        <w:t>应用笔记</w:t>
                      </w:r>
                    </w:p>
                    <w:p w14:paraId="056337E8" w14:textId="71CC974D" w:rsidR="00AD6C6D" w:rsidRDefault="00AD6C6D">
                      <w:pPr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Rev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gramStart"/>
                      <w:r w:rsidR="0082451C">
                        <w:rPr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202</w:t>
                      </w:r>
                      <w:r w:rsidR="0082451C">
                        <w:rPr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b/>
                          <w:bCs/>
                          <w:szCs w:val="24"/>
                        </w:rPr>
                        <w:t>/</w:t>
                      </w:r>
                      <w:r w:rsidR="0082451C">
                        <w:rPr>
                          <w:b/>
                          <w:bCs/>
                          <w:szCs w:val="24"/>
                        </w:rPr>
                        <w:t>05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/</w:t>
                      </w:r>
                      <w:r w:rsidR="0082451C">
                        <w:rPr>
                          <w:b/>
                          <w:bCs/>
                          <w:szCs w:val="24"/>
                        </w:rPr>
                        <w:t>23</w:t>
                      </w:r>
                    </w:p>
                    <w:p w14:paraId="4A647754" w14:textId="77777777" w:rsidR="00AD6C6D" w:rsidRDefault="00AD6C6D">
                      <w:pPr>
                        <w:rPr>
                          <w:b/>
                          <w:bCs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54CD8" wp14:editId="6951F918">
                <wp:simplePos x="0" y="0"/>
                <wp:positionH relativeFrom="column">
                  <wp:posOffset>19685</wp:posOffset>
                </wp:positionH>
                <wp:positionV relativeFrom="paragraph">
                  <wp:posOffset>55880</wp:posOffset>
                </wp:positionV>
                <wp:extent cx="6315710" cy="0"/>
                <wp:effectExtent l="0" t="13970" r="889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2F528F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81A55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4pt" to="498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" strokecolor="#2f528f" strokeweight="2.25pt">
                <v:stroke joinstyle="miter"/>
              </v:line>
            </w:pict>
          </mc:Fallback>
        </mc:AlternateContent>
      </w:r>
      <w:r w:rsidRPr="0091580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CE0D07" wp14:editId="63D669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045" cy="1069213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10692130"/>
                          <a:chOff x="0" y="0"/>
                          <a:chExt cx="567" cy="16838"/>
                        </a:xfrm>
                      </wpg:grpSpPr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8418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AA7E8" id="组合 31" o:spid="_x0000_s1026" style="position:absolute;left:0;text-align:left;margin-left:0;margin-top:0;width:28.35pt;height:841.9pt;z-index:-251657216;mso-position-horizontal-relative:page;mso-position-vertical-relative:page" coordsize="567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">
                <v:rect id="Rectangle 22" o:spid="_x0000_s1027" style="position:absolute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23" o:spid="_x0000_s1028" style="position:absolute;top:8418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w10:wrap anchorx="page" anchory="page"/>
              </v:group>
            </w:pict>
          </mc:Fallback>
        </mc:AlternateContent>
      </w:r>
    </w:p>
    <w:p w14:paraId="02D53C9D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  <w:r w:rsidRPr="0091580A">
        <w:rPr>
          <w:noProof/>
        </w:rPr>
        <w:drawing>
          <wp:inline distT="0" distB="0" distL="0" distR="0" wp14:anchorId="33ABC07C" wp14:editId="5F041EC6">
            <wp:extent cx="1915795" cy="7124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0037" w14:textId="77777777" w:rsidR="00B41E5B" w:rsidRPr="0091580A" w:rsidRDefault="00B41E5B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</w:p>
    <w:p w14:paraId="41AC2C21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sz w:val="44"/>
          <w:szCs w:val="44"/>
          <w:lang w:eastAsia="en-US"/>
        </w:rPr>
      </w:pPr>
      <w:r w:rsidRPr="009158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D87F1" wp14:editId="53F5059C">
                <wp:simplePos x="0" y="0"/>
                <wp:positionH relativeFrom="column">
                  <wp:posOffset>41910</wp:posOffset>
                </wp:positionH>
                <wp:positionV relativeFrom="paragraph">
                  <wp:posOffset>21590</wp:posOffset>
                </wp:positionV>
                <wp:extent cx="6301105" cy="0"/>
                <wp:effectExtent l="0" t="13970" r="444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3980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B42B5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.7pt" to="499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" strokecolor="#f39801" strokeweight="2.25pt">
                <v:stroke joinstyle="miter"/>
              </v:line>
            </w:pict>
          </mc:Fallback>
        </mc:AlternateContent>
      </w:r>
    </w:p>
    <w:p w14:paraId="0525B8EC" w14:textId="69A55F6A" w:rsidR="00B41E5B" w:rsidRPr="00D95C17" w:rsidRDefault="00C625BA" w:rsidP="0082451C">
      <w:pPr>
        <w:wordWrap w:val="0"/>
        <w:ind w:left="2961" w:firstLine="420"/>
        <w:jc w:val="right"/>
        <w:rPr>
          <w:b/>
          <w:bCs/>
          <w:sz w:val="32"/>
          <w:szCs w:val="32"/>
        </w:rPr>
      </w:pPr>
      <w:bookmarkStart w:id="0" w:name="OLE_LINK2"/>
      <w:r>
        <w:rPr>
          <w:rFonts w:hint="eastAsia"/>
          <w:b/>
          <w:bCs/>
          <w:sz w:val="32"/>
          <w:szCs w:val="32"/>
        </w:rPr>
        <w:t>通过</w:t>
      </w:r>
      <w:proofErr w:type="spellStart"/>
      <w:r w:rsidR="0082451C">
        <w:rPr>
          <w:rFonts w:hint="eastAsia"/>
          <w:b/>
          <w:bCs/>
          <w:sz w:val="32"/>
          <w:szCs w:val="32"/>
        </w:rPr>
        <w:t>pyOCD</w:t>
      </w:r>
      <w:proofErr w:type="spellEnd"/>
      <w:r w:rsidR="0082451C">
        <w:rPr>
          <w:rFonts w:hint="eastAsia"/>
          <w:b/>
          <w:bCs/>
          <w:sz w:val="32"/>
          <w:szCs w:val="32"/>
        </w:rPr>
        <w:t>操作</w:t>
      </w:r>
      <w:r w:rsidR="0082451C">
        <w:rPr>
          <w:rFonts w:hint="eastAsia"/>
          <w:b/>
          <w:bCs/>
          <w:sz w:val="32"/>
          <w:szCs w:val="32"/>
        </w:rPr>
        <w:t>MM</w:t>
      </w:r>
      <w:r w:rsidR="0082451C">
        <w:rPr>
          <w:b/>
          <w:bCs/>
          <w:sz w:val="32"/>
          <w:szCs w:val="32"/>
        </w:rPr>
        <w:t>32-</w:t>
      </w:r>
      <w:r w:rsidR="0082451C">
        <w:rPr>
          <w:rFonts w:hint="eastAsia"/>
          <w:b/>
          <w:bCs/>
          <w:sz w:val="32"/>
          <w:szCs w:val="32"/>
        </w:rPr>
        <w:t>LINK</w:t>
      </w:r>
      <w:r w:rsidR="00342FC8">
        <w:rPr>
          <w:b/>
          <w:bCs/>
          <w:sz w:val="32"/>
          <w:szCs w:val="32"/>
        </w:rPr>
        <w:t xml:space="preserve"> </w:t>
      </w:r>
      <w:r w:rsidR="00837465">
        <w:rPr>
          <w:rFonts w:hint="eastAsia"/>
          <w:b/>
          <w:bCs/>
          <w:sz w:val="32"/>
          <w:szCs w:val="32"/>
        </w:rPr>
        <w:t>Series</w:t>
      </w:r>
      <w:r w:rsidR="00D1150C">
        <w:rPr>
          <w:rFonts w:hint="eastAsia"/>
          <w:b/>
          <w:bCs/>
          <w:sz w:val="32"/>
          <w:szCs w:val="32"/>
        </w:rPr>
        <w:t>编程</w:t>
      </w:r>
    </w:p>
    <w:bookmarkEnd w:id="0"/>
    <w:p w14:paraId="1333DB6D" w14:textId="77777777" w:rsidR="00B41E5B" w:rsidRPr="0091580A" w:rsidRDefault="0011576D">
      <w:pPr>
        <w:ind w:left="0"/>
        <w:jc w:val="left"/>
        <w:rPr>
          <w:b/>
          <w:bCs/>
          <w:sz w:val="44"/>
          <w:szCs w:val="44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E52270" wp14:editId="66670AB0">
                <wp:simplePos x="0" y="0"/>
                <wp:positionH relativeFrom="column">
                  <wp:posOffset>3087370</wp:posOffset>
                </wp:positionH>
                <wp:positionV relativeFrom="paragraph">
                  <wp:posOffset>102235</wp:posOffset>
                </wp:positionV>
                <wp:extent cx="3307080" cy="6985"/>
                <wp:effectExtent l="19050" t="19050" r="26670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6985"/>
                        </a:xfrm>
                        <a:prstGeom prst="line">
                          <a:avLst/>
                        </a:prstGeom>
                        <a:ln w="28575" cmpd="thinThick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ot"/>
                          <a:head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DC6E2" id="直接连接符 9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1pt,8.05pt" to="50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" strokeweight="2.25pt">
                <v:stroke dashstyle="1 1" linestyle="thinThick" joinstyle="miter"/>
              </v:line>
            </w:pict>
          </mc:Fallback>
        </mc:AlternateContent>
      </w:r>
    </w:p>
    <w:p w14:paraId="4775A616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07716A65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250B5459" w14:textId="48DBC300" w:rsidR="00B41E5B" w:rsidRDefault="00B41E5B">
      <w:pPr>
        <w:ind w:left="0"/>
        <w:jc w:val="left"/>
        <w:rPr>
          <w:b/>
          <w:bCs/>
          <w:sz w:val="44"/>
          <w:szCs w:val="44"/>
        </w:rPr>
      </w:pPr>
    </w:p>
    <w:p w14:paraId="31D49FFB" w14:textId="450A36E0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33E80F49" w14:textId="689F2A2D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3D21E534" w14:textId="5862C219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5FBD1A7D" w14:textId="74AE0C57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541C6B20" w14:textId="61469ED6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6FB06421" w14:textId="5CFE2E83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1E4B406B" w14:textId="47F300C4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50714C5F" w14:textId="258BCB4E" w:rsidR="0082451C" w:rsidRDefault="0082451C">
      <w:pPr>
        <w:ind w:left="0"/>
        <w:jc w:val="left"/>
        <w:rPr>
          <w:b/>
          <w:bCs/>
          <w:sz w:val="44"/>
          <w:szCs w:val="44"/>
        </w:rPr>
      </w:pPr>
    </w:p>
    <w:p w14:paraId="7F032D4C" w14:textId="77777777" w:rsidR="0082451C" w:rsidRPr="0091580A" w:rsidRDefault="0082451C">
      <w:pPr>
        <w:ind w:left="0"/>
        <w:jc w:val="left"/>
        <w:rPr>
          <w:b/>
          <w:bCs/>
          <w:sz w:val="44"/>
          <w:szCs w:val="44"/>
        </w:rPr>
      </w:pPr>
    </w:p>
    <w:p w14:paraId="3EAFA1E4" w14:textId="77777777" w:rsidR="00B41E5B" w:rsidRPr="00D95C17" w:rsidRDefault="0011576D">
      <w:pPr>
        <w:ind w:left="0"/>
        <w:jc w:val="left"/>
        <w:rPr>
          <w:b/>
          <w:bCs/>
          <w:sz w:val="30"/>
          <w:szCs w:val="30"/>
        </w:rPr>
      </w:pPr>
      <w:r w:rsidRPr="00D95C17">
        <w:rPr>
          <w:b/>
          <w:bCs/>
          <w:sz w:val="30"/>
          <w:szCs w:val="30"/>
        </w:rPr>
        <w:t>简介</w:t>
      </w:r>
    </w:p>
    <w:p w14:paraId="72E26D35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73849219" w14:textId="175D833B" w:rsidR="00B41E5B" w:rsidRDefault="0011576D" w:rsidP="002D4C1B">
      <w:pPr>
        <w:pStyle w:val="a8"/>
        <w:ind w:left="0"/>
      </w:pPr>
      <w:bookmarkStart w:id="1" w:name="OLE_LINK3"/>
      <w:r w:rsidRPr="00C73ED6">
        <w:t>本应用笔记旨在说</w:t>
      </w:r>
      <w:r w:rsidR="00631C13">
        <w:rPr>
          <w:rFonts w:hint="eastAsia"/>
        </w:rPr>
        <w:t>明</w:t>
      </w:r>
      <w:r w:rsidR="0082451C">
        <w:rPr>
          <w:rFonts w:hint="eastAsia"/>
        </w:rPr>
        <w:t>使用</w:t>
      </w:r>
      <w:r w:rsidR="0082451C">
        <w:rPr>
          <w:rFonts w:hint="eastAsia"/>
        </w:rPr>
        <w:t xml:space="preserve"> </w:t>
      </w:r>
      <w:proofErr w:type="spellStart"/>
      <w:r w:rsidR="0082451C">
        <w:rPr>
          <w:rFonts w:hint="eastAsia"/>
        </w:rPr>
        <w:t>pyOCD</w:t>
      </w:r>
      <w:proofErr w:type="spellEnd"/>
      <w:r w:rsidR="0082451C">
        <w:t xml:space="preserve"> </w:t>
      </w:r>
      <w:bookmarkEnd w:id="1"/>
      <w:r w:rsidR="00DA0B94">
        <w:rPr>
          <w:rFonts w:hint="eastAsia"/>
        </w:rPr>
        <w:t>操作</w:t>
      </w:r>
      <w:r w:rsidR="0082451C">
        <w:rPr>
          <w:rFonts w:hint="eastAsia"/>
        </w:rPr>
        <w:t xml:space="preserve"> </w:t>
      </w:r>
      <w:r w:rsidR="00837465" w:rsidRPr="00837465">
        <w:rPr>
          <w:rFonts w:hint="eastAsia"/>
        </w:rPr>
        <w:t>MM32-LINK S</w:t>
      </w:r>
      <w:r w:rsidR="00837465">
        <w:rPr>
          <w:rFonts w:hint="eastAsia"/>
        </w:rPr>
        <w:t>eries</w:t>
      </w:r>
      <w:r w:rsidR="00DA0B94">
        <w:rPr>
          <w:rFonts w:hint="eastAsia"/>
        </w:rPr>
        <w:t>对目标芯片编程的</w:t>
      </w:r>
      <w:r w:rsidR="0082451C">
        <w:rPr>
          <w:rFonts w:hint="eastAsia"/>
        </w:rPr>
        <w:t>方法。</w:t>
      </w:r>
    </w:p>
    <w:p w14:paraId="4232228C" w14:textId="77777777" w:rsidR="0082451C" w:rsidRPr="004051D0" w:rsidRDefault="0082451C" w:rsidP="002D4C1B">
      <w:pPr>
        <w:pStyle w:val="a8"/>
        <w:ind w:left="0"/>
      </w:pPr>
    </w:p>
    <w:p w14:paraId="3FE5AF0F" w14:textId="77777777" w:rsidR="004051D0" w:rsidRDefault="004051D0" w:rsidP="004051D0">
      <w:pPr>
        <w:pStyle w:val="a4"/>
        <w:keepNext/>
      </w:pPr>
      <w:r w:rsidRPr="00C73ED6">
        <w:rPr>
          <w:rFonts w:hint="eastAsia"/>
        </w:rPr>
        <w:t>表</w:t>
      </w:r>
      <w:r>
        <w:rPr>
          <w:rFonts w:hint="eastAsia"/>
        </w:rPr>
        <w:t xml:space="preserve"> </w:t>
      </w:r>
      <w:r w:rsidR="00E36123">
        <w:fldChar w:fldCharType="begin"/>
      </w:r>
      <w:r w:rsidR="00E36123">
        <w:instrText xml:space="preserve"> </w:instrText>
      </w:r>
      <w:r w:rsidR="00E36123">
        <w:rPr>
          <w:rFonts w:hint="eastAsia"/>
        </w:rPr>
        <w:instrText>STYLEREF 1 \s</w:instrText>
      </w:r>
      <w:r w:rsidR="00E36123">
        <w:instrText xml:space="preserve"> </w:instrText>
      </w:r>
      <w:r w:rsidR="00E36123">
        <w:fldChar w:fldCharType="separate"/>
      </w:r>
      <w:r w:rsidR="00523CC0">
        <w:rPr>
          <w:noProof/>
        </w:rPr>
        <w:t>1</w:t>
      </w:r>
      <w:r w:rsidR="00E36123">
        <w:fldChar w:fldCharType="end"/>
      </w:r>
      <w:r w:rsidR="00E36123">
        <w:noBreakHyphen/>
      </w:r>
      <w:r w:rsidR="00E36123">
        <w:fldChar w:fldCharType="begin"/>
      </w:r>
      <w:r w:rsidR="00E36123">
        <w:instrText xml:space="preserve"> </w:instrText>
      </w:r>
      <w:r w:rsidR="00E36123">
        <w:rPr>
          <w:rFonts w:hint="eastAsia"/>
        </w:rPr>
        <w:instrText xml:space="preserve">SEQ </w:instrText>
      </w:r>
      <w:r w:rsidR="00E36123">
        <w:rPr>
          <w:rFonts w:hint="eastAsia"/>
        </w:rPr>
        <w:instrText>表</w:instrText>
      </w:r>
      <w:r w:rsidR="00E36123">
        <w:rPr>
          <w:rFonts w:hint="eastAsia"/>
        </w:rPr>
        <w:instrText xml:space="preserve"> \* ARABIC \s 1</w:instrText>
      </w:r>
      <w:r w:rsidR="00E36123">
        <w:instrText xml:space="preserve"> </w:instrText>
      </w:r>
      <w:r w:rsidR="00E36123">
        <w:fldChar w:fldCharType="separate"/>
      </w:r>
      <w:r w:rsidR="00523CC0">
        <w:rPr>
          <w:noProof/>
        </w:rPr>
        <w:t>1</w:t>
      </w:r>
      <w:r w:rsidR="00E36123">
        <w:fldChar w:fldCharType="end"/>
      </w:r>
      <w:r w:rsidRPr="00C73ED6">
        <w:rPr>
          <w:rFonts w:hint="eastAsia"/>
          <w:noProof/>
        </w:rPr>
        <w:t>适用系列型号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4109"/>
        <w:gridCol w:w="4113"/>
      </w:tblGrid>
      <w:tr w:rsidR="00200317" w:rsidRPr="00200317" w14:paraId="5A06F4F2" w14:textId="77777777" w:rsidTr="002D4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tcBorders>
              <w:left w:val="nil"/>
            </w:tcBorders>
            <w:vAlign w:val="center"/>
          </w:tcPr>
          <w:p w14:paraId="6979B487" w14:textId="77777777" w:rsidR="00B41E5B" w:rsidRPr="00200317" w:rsidRDefault="0011576D" w:rsidP="00C820F6">
            <w:pPr>
              <w:pStyle w:val="aff1"/>
            </w:pPr>
            <w:r w:rsidRPr="00C73ED6">
              <w:t>系列</w:t>
            </w:r>
          </w:p>
        </w:tc>
        <w:tc>
          <w:tcPr>
            <w:tcW w:w="4113" w:type="dxa"/>
            <w:tcBorders>
              <w:right w:val="nil"/>
            </w:tcBorders>
            <w:vAlign w:val="center"/>
          </w:tcPr>
          <w:p w14:paraId="7D0F9653" w14:textId="77777777" w:rsidR="00B41E5B" w:rsidRPr="00200317" w:rsidRDefault="0011576D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型号</w:t>
            </w:r>
          </w:p>
        </w:tc>
      </w:tr>
      <w:tr w:rsidR="00200317" w:rsidRPr="00200317" w14:paraId="3559DCAB" w14:textId="77777777" w:rsidTr="002D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tcBorders>
              <w:left w:val="nil"/>
            </w:tcBorders>
            <w:vAlign w:val="center"/>
          </w:tcPr>
          <w:p w14:paraId="57EFDF6C" w14:textId="3E8EEBEB" w:rsidR="00B41E5B" w:rsidRPr="00200317" w:rsidRDefault="0082451C" w:rsidP="00C820F6">
            <w:pPr>
              <w:pStyle w:val="aff1"/>
            </w:pPr>
            <w:r>
              <w:rPr>
                <w:rFonts w:hint="eastAsia"/>
              </w:rPr>
              <w:t>MM</w:t>
            </w:r>
            <w:r>
              <w:t>32-</w:t>
            </w:r>
            <w:r>
              <w:rPr>
                <w:rFonts w:hint="eastAsia"/>
              </w:rPr>
              <w:t>LINK</w:t>
            </w:r>
          </w:p>
        </w:tc>
        <w:tc>
          <w:tcPr>
            <w:tcW w:w="4113" w:type="dxa"/>
            <w:tcBorders>
              <w:right w:val="nil"/>
            </w:tcBorders>
            <w:vAlign w:val="center"/>
          </w:tcPr>
          <w:p w14:paraId="4C09F71C" w14:textId="208E256F" w:rsidR="00B41E5B" w:rsidRPr="00200317" w:rsidRDefault="00837465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465">
              <w:rPr>
                <w:rFonts w:hint="eastAsia"/>
              </w:rPr>
              <w:t>MM32-LINK S</w:t>
            </w:r>
            <w:r>
              <w:rPr>
                <w:rFonts w:hint="eastAsia"/>
              </w:rPr>
              <w:t>eries</w:t>
            </w:r>
          </w:p>
        </w:tc>
      </w:tr>
    </w:tbl>
    <w:p w14:paraId="721AEEBE" w14:textId="77777777" w:rsidR="00B41E5B" w:rsidRPr="0091580A" w:rsidRDefault="00B41E5B" w:rsidP="004051D0">
      <w:pPr>
        <w:rPr>
          <w:i/>
          <w:iCs/>
          <w:highlight w:val="yellow"/>
        </w:rPr>
        <w:sectPr w:rsidR="00B41E5B" w:rsidRPr="0091580A" w:rsidSect="00ED2FC8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1440" w:right="958" w:bottom="1440" w:left="958" w:header="686" w:footer="697" w:gutter="0"/>
          <w:cols w:space="720"/>
        </w:sectPr>
      </w:pPr>
    </w:p>
    <w:p w14:paraId="31A444A1" w14:textId="77777777" w:rsidR="009C0F33" w:rsidRPr="0082451C" w:rsidRDefault="009C0F33" w:rsidP="0082451C">
      <w:pPr>
        <w:pStyle w:val="1"/>
      </w:pPr>
      <w:bookmarkStart w:id="2" w:name="_Toc62466446"/>
      <w:bookmarkStart w:id="3" w:name="_Toc42764728"/>
      <w:bookmarkStart w:id="4" w:name="_Toc71958053"/>
      <w:bookmarkStart w:id="5" w:name="_Toc50396657"/>
      <w:bookmarkStart w:id="6" w:name="_Toc71957848"/>
      <w:bookmarkStart w:id="7" w:name="_Toc64904799"/>
      <w:bookmarkStart w:id="8" w:name="_Toc50308686"/>
      <w:bookmarkStart w:id="9" w:name="_Toc62217119"/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pyOCD</w:t>
      </w:r>
      <w:proofErr w:type="spellEnd"/>
      <w:r>
        <w:t xml:space="preserve"> </w:t>
      </w:r>
    </w:p>
    <w:p w14:paraId="05E9A677" w14:textId="77777777" w:rsidR="009C0F33" w:rsidRDefault="009C0F33" w:rsidP="002D4C1B">
      <w:pPr>
        <w:pStyle w:val="2"/>
      </w:pPr>
      <w:proofErr w:type="spellStart"/>
      <w:r>
        <w:rPr>
          <w:rFonts w:hint="eastAsia"/>
        </w:rPr>
        <w:t>pyOCD</w:t>
      </w:r>
      <w:proofErr w:type="spellEnd"/>
      <w:r>
        <w:t xml:space="preserve"> </w:t>
      </w:r>
      <w:r>
        <w:rPr>
          <w:rFonts w:hint="eastAsia"/>
        </w:rPr>
        <w:t>简介</w:t>
      </w:r>
    </w:p>
    <w:p w14:paraId="6FA3CBC4" w14:textId="77777777" w:rsidR="009C0F33" w:rsidRDefault="009C0F33" w:rsidP="00313B82">
      <w:pPr>
        <w:pStyle w:val="a8"/>
      </w:pPr>
      <w:proofErr w:type="spellStart"/>
      <w:r>
        <w:rPr>
          <w:rFonts w:hint="eastAsia"/>
        </w:rPr>
        <w:t>py</w:t>
      </w:r>
      <w:r>
        <w:t>OCD</w:t>
      </w:r>
      <w:proofErr w:type="spellEnd"/>
      <w:r>
        <w:t xml:space="preserve"> </w:t>
      </w:r>
      <w:r>
        <w:rPr>
          <w:rFonts w:hint="eastAsia"/>
        </w:rPr>
        <w:t>是</w:t>
      </w:r>
      <w:r w:rsidRPr="00313B82">
        <w:rPr>
          <w:rFonts w:hint="eastAsia"/>
        </w:rPr>
        <w:t>基于</w:t>
      </w:r>
      <w:r w:rsidRPr="00313B82">
        <w:rPr>
          <w:rFonts w:hint="eastAsia"/>
        </w:rPr>
        <w:t>Python</w:t>
      </w:r>
      <w:r w:rsidRPr="00313B82">
        <w:rPr>
          <w:rFonts w:hint="eastAsia"/>
        </w:rPr>
        <w:t>的工具和</w:t>
      </w:r>
      <w:r w:rsidRPr="00313B82">
        <w:rPr>
          <w:rFonts w:hint="eastAsia"/>
        </w:rPr>
        <w:t>API</w:t>
      </w:r>
      <w:r w:rsidRPr="00313B82">
        <w:rPr>
          <w:rFonts w:hint="eastAsia"/>
        </w:rPr>
        <w:t>，用于调试，编程和探索</w:t>
      </w:r>
      <w:r w:rsidRPr="00313B82">
        <w:rPr>
          <w:rFonts w:hint="eastAsia"/>
        </w:rPr>
        <w:t>ARM Cortex</w:t>
      </w:r>
      <w:r w:rsidRPr="00313B82">
        <w:rPr>
          <w:rFonts w:hint="eastAsia"/>
        </w:rPr>
        <w:t>微控制器。</w:t>
      </w:r>
    </w:p>
    <w:p w14:paraId="79CD024E" w14:textId="77777777" w:rsidR="009C0F33" w:rsidRDefault="009C0F33" w:rsidP="00313B82">
      <w:pPr>
        <w:pStyle w:val="a8"/>
      </w:pPr>
      <w:r>
        <w:rPr>
          <w:rFonts w:hint="eastAsia"/>
        </w:rPr>
        <w:t>其包含六大特性：</w:t>
      </w:r>
    </w:p>
    <w:p w14:paraId="48DE5DF3" w14:textId="77777777" w:rsidR="009C0F33" w:rsidRDefault="009C0F33" w:rsidP="00313B82">
      <w:pPr>
        <w:pStyle w:val="a8"/>
        <w:numPr>
          <w:ilvl w:val="0"/>
          <w:numId w:val="37"/>
        </w:numPr>
      </w:pPr>
      <w:proofErr w:type="spellStart"/>
      <w:r w:rsidRPr="00313B82">
        <w:t>Gdbserver</w:t>
      </w:r>
      <w:proofErr w:type="spellEnd"/>
      <w:r>
        <w:rPr>
          <w:rFonts w:hint="eastAsia"/>
        </w:rPr>
        <w:t>：</w:t>
      </w:r>
      <w:r w:rsidRPr="00313B82">
        <w:rPr>
          <w:rFonts w:hint="eastAsia"/>
        </w:rPr>
        <w:t>通过命令行或</w:t>
      </w:r>
      <w:r w:rsidRPr="00313B82">
        <w:rPr>
          <w:rFonts w:hint="eastAsia"/>
        </w:rPr>
        <w:t>IDE</w:t>
      </w:r>
      <w:r w:rsidRPr="00313B82">
        <w:rPr>
          <w:rFonts w:hint="eastAsia"/>
        </w:rPr>
        <w:t>调试</w:t>
      </w:r>
      <w:r w:rsidRPr="00313B82">
        <w:rPr>
          <w:rFonts w:hint="eastAsia"/>
        </w:rPr>
        <w:t>GDB</w:t>
      </w:r>
      <w:r w:rsidRPr="00313B82">
        <w:rPr>
          <w:rFonts w:hint="eastAsia"/>
        </w:rPr>
        <w:t>。由</w:t>
      </w:r>
      <w:r w:rsidRPr="00313B82">
        <w:rPr>
          <w:rFonts w:hint="eastAsia"/>
        </w:rPr>
        <w:t>VSCODE Cortex-Debug</w:t>
      </w:r>
      <w:r w:rsidRPr="00313B82">
        <w:rPr>
          <w:rFonts w:hint="eastAsia"/>
        </w:rPr>
        <w:t>插件和</w:t>
      </w:r>
      <w:r w:rsidRPr="00313B82">
        <w:rPr>
          <w:rFonts w:hint="eastAsia"/>
        </w:rPr>
        <w:t>Eclipse</w:t>
      </w:r>
      <w:r w:rsidRPr="00313B82">
        <w:rPr>
          <w:rFonts w:hint="eastAsia"/>
        </w:rPr>
        <w:t>嵌入</w:t>
      </w:r>
      <w:r w:rsidRPr="00313B82">
        <w:rPr>
          <w:rFonts w:hint="eastAsia"/>
        </w:rPr>
        <w:t>CDT</w:t>
      </w:r>
      <w:r w:rsidRPr="00313B82">
        <w:rPr>
          <w:rFonts w:hint="eastAsia"/>
        </w:rPr>
        <w:t>支持。</w:t>
      </w:r>
    </w:p>
    <w:p w14:paraId="15C7179C" w14:textId="77777777" w:rsidR="009C0F33" w:rsidRDefault="009C0F33" w:rsidP="00313B82">
      <w:pPr>
        <w:pStyle w:val="a8"/>
        <w:numPr>
          <w:ilvl w:val="0"/>
          <w:numId w:val="37"/>
        </w:numPr>
      </w:pPr>
      <w:r w:rsidRPr="00313B82">
        <w:t>Python API</w:t>
      </w:r>
      <w:r>
        <w:rPr>
          <w:rFonts w:hint="eastAsia"/>
        </w:rPr>
        <w:t>：</w:t>
      </w:r>
      <w:r w:rsidRPr="00313B82">
        <w:rPr>
          <w:rFonts w:hint="eastAsia"/>
        </w:rPr>
        <w:t>通过直接的</w:t>
      </w:r>
      <w:r w:rsidRPr="00313B82">
        <w:rPr>
          <w:rFonts w:hint="eastAsia"/>
        </w:rPr>
        <w:t>API</w:t>
      </w:r>
      <w:r w:rsidRPr="00313B82">
        <w:rPr>
          <w:rFonts w:hint="eastAsia"/>
        </w:rPr>
        <w:t>完全控制目标设备，非常适合</w:t>
      </w:r>
      <w:r w:rsidRPr="00313B82">
        <w:rPr>
          <w:rFonts w:hint="eastAsia"/>
        </w:rPr>
        <w:t>CI</w:t>
      </w:r>
      <w:r w:rsidRPr="00313B82">
        <w:rPr>
          <w:rFonts w:hint="eastAsia"/>
        </w:rPr>
        <w:t>，定制测试和调试工具，安全研究等。</w:t>
      </w:r>
    </w:p>
    <w:p w14:paraId="11E17778" w14:textId="77777777" w:rsidR="009C0F33" w:rsidRDefault="009C0F33" w:rsidP="00313B82">
      <w:pPr>
        <w:pStyle w:val="a8"/>
        <w:numPr>
          <w:ilvl w:val="0"/>
          <w:numId w:val="37"/>
        </w:numPr>
      </w:pPr>
      <w:r w:rsidRPr="00313B82">
        <w:t>CMSIS-Packs</w:t>
      </w:r>
      <w:r>
        <w:rPr>
          <w:rFonts w:hint="eastAsia"/>
        </w:rPr>
        <w:t>：</w:t>
      </w:r>
      <w:r w:rsidRPr="00313B82">
        <w:rPr>
          <w:rFonts w:hint="eastAsia"/>
        </w:rPr>
        <w:t>访问由</w:t>
      </w:r>
      <w:r w:rsidRPr="00313B82">
        <w:rPr>
          <w:rFonts w:hint="eastAsia"/>
        </w:rPr>
        <w:t>CMSIS</w:t>
      </w:r>
      <w:r w:rsidRPr="00313B82">
        <w:rPr>
          <w:rFonts w:hint="eastAsia"/>
        </w:rPr>
        <w:t>设备</w:t>
      </w:r>
      <w:r>
        <w:rPr>
          <w:rFonts w:hint="eastAsia"/>
        </w:rPr>
        <w:t>家族</w:t>
      </w:r>
      <w:r w:rsidRPr="00313B82">
        <w:rPr>
          <w:rFonts w:hint="eastAsia"/>
        </w:rPr>
        <w:t>包支持的全套</w:t>
      </w:r>
      <w:r w:rsidRPr="00313B82">
        <w:rPr>
          <w:rFonts w:hint="eastAsia"/>
        </w:rPr>
        <w:t>ARM Cortex-M</w:t>
      </w:r>
      <w:r w:rsidRPr="00313B82">
        <w:rPr>
          <w:rFonts w:hint="eastAsia"/>
        </w:rPr>
        <w:t>设备。包可以通过</w:t>
      </w:r>
      <w:proofErr w:type="spellStart"/>
      <w:r>
        <w:rPr>
          <w:rFonts w:hint="eastAsia"/>
        </w:rPr>
        <w:t>py</w:t>
      </w:r>
      <w:r w:rsidRPr="00313B82">
        <w:rPr>
          <w:rFonts w:hint="eastAsia"/>
        </w:rPr>
        <w:t>OCD</w:t>
      </w:r>
      <w:proofErr w:type="spellEnd"/>
      <w:r w:rsidRPr="00313B82">
        <w:rPr>
          <w:rFonts w:hint="eastAsia"/>
        </w:rPr>
        <w:t>管理并按零件号安装，或者自己下载包装。</w:t>
      </w:r>
    </w:p>
    <w:p w14:paraId="11B0E820" w14:textId="77777777" w:rsidR="009C0F33" w:rsidRDefault="009C0F33" w:rsidP="00313B82">
      <w:pPr>
        <w:pStyle w:val="a8"/>
        <w:numPr>
          <w:ilvl w:val="0"/>
          <w:numId w:val="37"/>
        </w:numPr>
      </w:pPr>
      <w:r w:rsidRPr="00313B82">
        <w:t>Flash</w:t>
      </w:r>
      <w:r>
        <w:t xml:space="preserve"> </w:t>
      </w:r>
      <w:r>
        <w:rPr>
          <w:rFonts w:hint="eastAsia"/>
        </w:rPr>
        <w:t>编程：</w:t>
      </w:r>
      <w:r w:rsidRPr="00313B82">
        <w:rPr>
          <w:rFonts w:hint="eastAsia"/>
        </w:rPr>
        <w:t>将固件和数据</w:t>
      </w:r>
      <w:r>
        <w:rPr>
          <w:rFonts w:hint="eastAsia"/>
        </w:rPr>
        <w:t>镜像</w:t>
      </w:r>
      <w:r w:rsidRPr="00313B82">
        <w:rPr>
          <w:rFonts w:hint="eastAsia"/>
        </w:rPr>
        <w:t>编程为内部或外部</w:t>
      </w:r>
      <w:r>
        <w:rPr>
          <w:rFonts w:hint="eastAsia"/>
        </w:rPr>
        <w:t>闪存</w:t>
      </w:r>
      <w:r w:rsidRPr="00313B82">
        <w:rPr>
          <w:rFonts w:hint="eastAsia"/>
        </w:rPr>
        <w:t>。当然，</w:t>
      </w:r>
      <w:r>
        <w:rPr>
          <w:rFonts w:hint="eastAsia"/>
        </w:rPr>
        <w:t>镜像</w:t>
      </w:r>
      <w:r w:rsidRPr="00313B82">
        <w:rPr>
          <w:rFonts w:hint="eastAsia"/>
        </w:rPr>
        <w:t>也可以加载到</w:t>
      </w:r>
      <w:r w:rsidRPr="00313B82">
        <w:rPr>
          <w:rFonts w:hint="eastAsia"/>
        </w:rPr>
        <w:t>RAM</w:t>
      </w:r>
      <w:r w:rsidRPr="00313B82">
        <w:rPr>
          <w:rFonts w:hint="eastAsia"/>
        </w:rPr>
        <w:t>中。</w:t>
      </w:r>
    </w:p>
    <w:p w14:paraId="4AC5C993" w14:textId="77777777" w:rsidR="009C0F33" w:rsidRDefault="009C0F33" w:rsidP="00313B82">
      <w:pPr>
        <w:pStyle w:val="a8"/>
        <w:numPr>
          <w:ilvl w:val="0"/>
          <w:numId w:val="37"/>
        </w:numPr>
      </w:pPr>
      <w:r>
        <w:rPr>
          <w:rFonts w:hint="eastAsia"/>
        </w:rPr>
        <w:t>半主机与</w:t>
      </w:r>
      <w:r w:rsidRPr="00313B82">
        <w:t xml:space="preserve"> SWV</w:t>
      </w:r>
      <w:r>
        <w:rPr>
          <w:rFonts w:hint="eastAsia"/>
        </w:rPr>
        <w:t>：</w:t>
      </w:r>
      <w:r w:rsidRPr="00313B82">
        <w:rPr>
          <w:rFonts w:hint="eastAsia"/>
        </w:rPr>
        <w:t>使用控制台和文件</w:t>
      </w:r>
      <w:r w:rsidRPr="00313B82">
        <w:rPr>
          <w:rFonts w:hint="eastAsia"/>
        </w:rPr>
        <w:t>I/O</w:t>
      </w:r>
      <w:r w:rsidRPr="00313B82">
        <w:rPr>
          <w:rFonts w:hint="eastAsia"/>
        </w:rPr>
        <w:t>的完整半</w:t>
      </w:r>
      <w:r>
        <w:rPr>
          <w:rFonts w:hint="eastAsia"/>
        </w:rPr>
        <w:t>主机</w:t>
      </w:r>
      <w:r w:rsidRPr="00313B82">
        <w:rPr>
          <w:rFonts w:hint="eastAsia"/>
        </w:rPr>
        <w:t>实现。</w:t>
      </w:r>
      <w:r w:rsidRPr="00313B82">
        <w:rPr>
          <w:rFonts w:hint="eastAsia"/>
        </w:rPr>
        <w:t>SWV</w:t>
      </w:r>
      <w:r w:rsidRPr="00313B82">
        <w:rPr>
          <w:rFonts w:hint="eastAsia"/>
        </w:rPr>
        <w:t>基本</w:t>
      </w:r>
      <w:proofErr w:type="spellStart"/>
      <w:r w:rsidRPr="00313B82">
        <w:rPr>
          <w:rFonts w:hint="eastAsia"/>
        </w:rPr>
        <w:t>printf</w:t>
      </w:r>
      <w:proofErr w:type="spellEnd"/>
      <w:r w:rsidRPr="00313B82">
        <w:rPr>
          <w:rFonts w:hint="eastAsia"/>
        </w:rPr>
        <w:t>输出，通过</w:t>
      </w:r>
      <w:r w:rsidRPr="00313B82">
        <w:rPr>
          <w:rFonts w:hint="eastAsia"/>
        </w:rPr>
        <w:t>TCP/IP</w:t>
      </w:r>
      <w:r w:rsidRPr="00313B82">
        <w:rPr>
          <w:rFonts w:hint="eastAsia"/>
        </w:rPr>
        <w:t>流式传输</w:t>
      </w:r>
      <w:r w:rsidRPr="00313B82">
        <w:rPr>
          <w:rFonts w:hint="eastAsia"/>
        </w:rPr>
        <w:t>RAW SWO</w:t>
      </w:r>
      <w:r w:rsidRPr="00313B82">
        <w:rPr>
          <w:rFonts w:hint="eastAsia"/>
        </w:rPr>
        <w:t>数据，在</w:t>
      </w:r>
      <w:r w:rsidRPr="00313B82">
        <w:rPr>
          <w:rFonts w:hint="eastAsia"/>
        </w:rPr>
        <w:t>Python</w:t>
      </w:r>
      <w:r w:rsidRPr="00313B82">
        <w:rPr>
          <w:rFonts w:hint="eastAsia"/>
        </w:rPr>
        <w:t>中构建</w:t>
      </w:r>
      <w:r w:rsidRPr="00313B82">
        <w:rPr>
          <w:rFonts w:hint="eastAsia"/>
        </w:rPr>
        <w:t>SWO</w:t>
      </w:r>
      <w:r w:rsidRPr="00313B82">
        <w:rPr>
          <w:rFonts w:hint="eastAsia"/>
        </w:rPr>
        <w:t>事件处理数据流程图。</w:t>
      </w:r>
    </w:p>
    <w:p w14:paraId="20D2DDDA" w14:textId="5822FA8B" w:rsidR="009C0F33" w:rsidRDefault="009C0F33" w:rsidP="00313B82">
      <w:pPr>
        <w:pStyle w:val="a8"/>
        <w:numPr>
          <w:ilvl w:val="0"/>
          <w:numId w:val="37"/>
        </w:numPr>
      </w:pPr>
      <w:r w:rsidRPr="00313B82">
        <w:rPr>
          <w:rFonts w:hint="eastAsia"/>
        </w:rPr>
        <w:t>内置设备</w:t>
      </w:r>
      <w:r>
        <w:rPr>
          <w:rFonts w:hint="eastAsia"/>
        </w:rPr>
        <w:t>：</w:t>
      </w:r>
      <w:r w:rsidRPr="009C0F33">
        <w:rPr>
          <w:rFonts w:hint="eastAsia"/>
        </w:rPr>
        <w:t>内置了</w:t>
      </w:r>
      <w:r w:rsidRPr="009C0F33">
        <w:rPr>
          <w:rFonts w:hint="eastAsia"/>
        </w:rPr>
        <w:t>70</w:t>
      </w:r>
      <w:r w:rsidRPr="009C0F33">
        <w:rPr>
          <w:rFonts w:hint="eastAsia"/>
        </w:rPr>
        <w:t>多个</w:t>
      </w:r>
      <w:r>
        <w:rPr>
          <w:rFonts w:hint="eastAsia"/>
        </w:rPr>
        <w:t>常用</w:t>
      </w:r>
      <w:r w:rsidRPr="009C0F33">
        <w:rPr>
          <w:rFonts w:hint="eastAsia"/>
        </w:rPr>
        <w:t>ARM Cortex-M</w:t>
      </w:r>
      <w:r w:rsidRPr="009C0F33">
        <w:rPr>
          <w:rFonts w:hint="eastAsia"/>
        </w:rPr>
        <w:t>设备的支持</w:t>
      </w:r>
      <w:r>
        <w:rPr>
          <w:rFonts w:hint="eastAsia"/>
        </w:rPr>
        <w:t>。</w:t>
      </w:r>
    </w:p>
    <w:p w14:paraId="50F29B29" w14:textId="0637469F" w:rsidR="009C0F33" w:rsidRDefault="009C0F33">
      <w:pPr>
        <w:widowControl/>
        <w:spacing w:after="0" w:line="240" w:lineRule="auto"/>
        <w:ind w:left="0"/>
        <w:jc w:val="left"/>
      </w:pPr>
      <w:r>
        <w:br w:type="page"/>
      </w:r>
    </w:p>
    <w:p w14:paraId="5495B8AE" w14:textId="0FB4306B" w:rsidR="009C0F33" w:rsidRDefault="009C0F33" w:rsidP="009C0F33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</w:p>
    <w:p w14:paraId="0EB22827" w14:textId="63C325B7" w:rsidR="009C0F33" w:rsidRPr="009C0F33" w:rsidRDefault="009C0F33" w:rsidP="009C0F3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</w:p>
    <w:p w14:paraId="47EED8B5" w14:textId="08AAC31F" w:rsidR="009C0F33" w:rsidRDefault="00A0176F" w:rsidP="00A0176F">
      <w:pPr>
        <w:pStyle w:val="3"/>
      </w:pPr>
      <w:r>
        <w:rPr>
          <w:rFonts w:hint="eastAsia"/>
        </w:rPr>
        <w:t>环境</w:t>
      </w:r>
      <w:r w:rsidR="005A4F6B">
        <w:rPr>
          <w:rFonts w:hint="eastAsia"/>
        </w:rPr>
        <w:t>需求及配置</w:t>
      </w:r>
    </w:p>
    <w:p w14:paraId="7B088B17" w14:textId="77777777" w:rsidR="00A0176F" w:rsidRDefault="00A0176F" w:rsidP="00A0176F">
      <w:pPr>
        <w:pStyle w:val="a8"/>
      </w:pPr>
      <w:proofErr w:type="spellStart"/>
      <w:r w:rsidRPr="009C0F33">
        <w:rPr>
          <w:rFonts w:hint="eastAsia"/>
        </w:rPr>
        <w:t>PyOCD</w:t>
      </w:r>
      <w:proofErr w:type="spellEnd"/>
      <w:r w:rsidRPr="009C0F33">
        <w:rPr>
          <w:rFonts w:hint="eastAsia"/>
        </w:rPr>
        <w:t xml:space="preserve"> </w:t>
      </w:r>
      <w:r w:rsidRPr="009C0F33">
        <w:rPr>
          <w:rFonts w:hint="eastAsia"/>
        </w:rPr>
        <w:t>需要</w:t>
      </w:r>
      <w:r w:rsidRPr="009C0F33">
        <w:rPr>
          <w:rFonts w:hint="eastAsia"/>
        </w:rPr>
        <w:t xml:space="preserve">Python 3.6 </w:t>
      </w:r>
      <w:r w:rsidRPr="009C0F33">
        <w:rPr>
          <w:rFonts w:hint="eastAsia"/>
        </w:rPr>
        <w:t>或更高版本，以及最新版本的</w:t>
      </w:r>
      <w:proofErr w:type="spellStart"/>
      <w:r w:rsidRPr="009C0F33">
        <w:rPr>
          <w:rFonts w:hint="eastAsia"/>
        </w:rPr>
        <w:t>libusb</w:t>
      </w:r>
      <w:proofErr w:type="spellEnd"/>
      <w:r w:rsidRPr="009C0F33">
        <w:rPr>
          <w:rFonts w:hint="eastAsia"/>
        </w:rPr>
        <w:t>。它</w:t>
      </w:r>
      <w:r>
        <w:rPr>
          <w:rFonts w:hint="eastAsia"/>
        </w:rPr>
        <w:t>可以在</w:t>
      </w:r>
      <w:r w:rsidRPr="009C0F33">
        <w:rPr>
          <w:rFonts w:hint="eastAsia"/>
        </w:rPr>
        <w:t xml:space="preserve"> macOS</w:t>
      </w:r>
      <w:r w:rsidRPr="009C0F33">
        <w:rPr>
          <w:rFonts w:hint="eastAsia"/>
        </w:rPr>
        <w:t>、</w:t>
      </w:r>
      <w:r w:rsidRPr="009C0F33">
        <w:rPr>
          <w:rFonts w:hint="eastAsia"/>
        </w:rPr>
        <w:t>Linux</w:t>
      </w:r>
      <w:r w:rsidRPr="009C0F33">
        <w:rPr>
          <w:rFonts w:hint="eastAsia"/>
        </w:rPr>
        <w:t>、</w:t>
      </w:r>
      <w:r w:rsidRPr="009C0F33">
        <w:rPr>
          <w:rFonts w:hint="eastAsia"/>
        </w:rPr>
        <w:t xml:space="preserve">FreeBSD </w:t>
      </w:r>
      <w:r w:rsidRPr="009C0F33">
        <w:rPr>
          <w:rFonts w:hint="eastAsia"/>
        </w:rPr>
        <w:t>和</w:t>
      </w:r>
      <w:r w:rsidRPr="009C0F33">
        <w:rPr>
          <w:rFonts w:hint="eastAsia"/>
        </w:rPr>
        <w:t xml:space="preserve"> Windows </w:t>
      </w:r>
      <w:r w:rsidRPr="009C0F33">
        <w:rPr>
          <w:rFonts w:hint="eastAsia"/>
        </w:rPr>
        <w:t>平台上运行。</w:t>
      </w:r>
    </w:p>
    <w:p w14:paraId="43DCF2F5" w14:textId="77777777" w:rsidR="005A4F6B" w:rsidRDefault="005A4F6B" w:rsidP="00A0176F">
      <w:pPr>
        <w:pStyle w:val="a8"/>
      </w:pPr>
    </w:p>
    <w:p w14:paraId="0B0FDFC7" w14:textId="3A9D6949" w:rsidR="00A0176F" w:rsidRDefault="00A0176F" w:rsidP="00A0176F">
      <w:pPr>
        <w:pStyle w:val="a8"/>
      </w:pPr>
      <w:r>
        <w:rPr>
          <w:rFonts w:hint="eastAsia"/>
        </w:rPr>
        <w:t>所以要运行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</w:t>
      </w:r>
      <w:r>
        <w:t>OCD</w:t>
      </w:r>
      <w:proofErr w:type="spellEnd"/>
      <w:r>
        <w:t xml:space="preserve"> </w:t>
      </w:r>
      <w:r>
        <w:rPr>
          <w:rFonts w:hint="eastAsia"/>
        </w:rPr>
        <w:t>请准备以下内容：</w:t>
      </w:r>
    </w:p>
    <w:p w14:paraId="61910011" w14:textId="1624DD85" w:rsidR="00A0176F" w:rsidRDefault="00A0176F" w:rsidP="00A0176F">
      <w:pPr>
        <w:pStyle w:val="a8"/>
        <w:numPr>
          <w:ilvl w:val="0"/>
          <w:numId w:val="38"/>
        </w:numPr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rFonts w:hint="eastAsia"/>
        </w:rPr>
        <w:t>（</w:t>
      </w:r>
      <w:r w:rsidRPr="009C0F33">
        <w:rPr>
          <w:rFonts w:hint="eastAsia"/>
        </w:rPr>
        <w:t>macOS</w:t>
      </w:r>
      <w:r>
        <w:t>/</w:t>
      </w:r>
      <w:r w:rsidRPr="009C0F33">
        <w:rPr>
          <w:rFonts w:hint="eastAsia"/>
        </w:rPr>
        <w:t>Linux</w:t>
      </w:r>
      <w:r>
        <w:t>/</w:t>
      </w:r>
      <w:r w:rsidRPr="009C0F33">
        <w:rPr>
          <w:rFonts w:hint="eastAsia"/>
        </w:rPr>
        <w:t>FreeBSD</w:t>
      </w:r>
      <w:r>
        <w:t>/</w:t>
      </w:r>
      <w:r w:rsidRPr="009C0F33">
        <w:rPr>
          <w:rFonts w:hint="eastAsia"/>
        </w:rPr>
        <w:t>Windows</w:t>
      </w:r>
      <w:r>
        <w:rPr>
          <w:rFonts w:hint="eastAsia"/>
        </w:rPr>
        <w:t>，以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为例）</w:t>
      </w:r>
    </w:p>
    <w:p w14:paraId="1F52FF1A" w14:textId="07DFE549" w:rsidR="00A0176F" w:rsidRDefault="00A0176F" w:rsidP="00A0176F">
      <w:pPr>
        <w:pStyle w:val="a8"/>
        <w:numPr>
          <w:ilvl w:val="0"/>
          <w:numId w:val="38"/>
        </w:numPr>
      </w:pPr>
      <w:r>
        <w:rPr>
          <w:rFonts w:hint="eastAsia"/>
        </w:rPr>
        <w:t>P</w:t>
      </w:r>
      <w:r>
        <w:t xml:space="preserve">ython 3.6 </w:t>
      </w:r>
      <w:r>
        <w:rPr>
          <w:rFonts w:hint="eastAsia"/>
        </w:rPr>
        <w:t>及以上：</w:t>
      </w:r>
      <w:hyperlink r:id="rId16" w:history="1">
        <w:r w:rsidRPr="009D1C29">
          <w:rPr>
            <w:rStyle w:val="aff5"/>
          </w:rPr>
          <w:t>https://www.python.org/</w:t>
        </w:r>
      </w:hyperlink>
    </w:p>
    <w:p w14:paraId="0CFEB621" w14:textId="23194B18" w:rsidR="00A0176F" w:rsidRDefault="00A0176F" w:rsidP="00A0176F">
      <w:pPr>
        <w:pStyle w:val="a8"/>
        <w:numPr>
          <w:ilvl w:val="0"/>
          <w:numId w:val="38"/>
        </w:numPr>
      </w:pPr>
      <w:proofErr w:type="spellStart"/>
      <w:r>
        <w:t>l</w:t>
      </w:r>
      <w:r>
        <w:rPr>
          <w:rFonts w:hint="eastAsia"/>
        </w:rPr>
        <w:t>ib</w:t>
      </w:r>
      <w:r>
        <w:t>usb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0176F">
        <w:instrText>https://libusb.info/</w:instrText>
      </w:r>
      <w:r>
        <w:instrText xml:space="preserve">" </w:instrText>
      </w:r>
      <w:r>
        <w:fldChar w:fldCharType="separate"/>
      </w:r>
      <w:r w:rsidRPr="009D1C29">
        <w:rPr>
          <w:rStyle w:val="aff5"/>
        </w:rPr>
        <w:t>https://libusb.info/</w:t>
      </w:r>
      <w:r>
        <w:fldChar w:fldCharType="end"/>
      </w:r>
    </w:p>
    <w:p w14:paraId="77EF83BA" w14:textId="77777777" w:rsidR="005A4F6B" w:rsidRDefault="005A4F6B" w:rsidP="00A0176F">
      <w:pPr>
        <w:pStyle w:val="a8"/>
      </w:pPr>
    </w:p>
    <w:p w14:paraId="48C683AF" w14:textId="7108157D" w:rsidR="00A0176F" w:rsidRDefault="00A0176F" w:rsidP="00A0176F">
      <w:pPr>
        <w:pStyle w:val="a8"/>
      </w:pPr>
      <w:r>
        <w:rPr>
          <w:rFonts w:hint="eastAsia"/>
        </w:rPr>
        <w:t>根据上述环境下载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</w:t>
      </w:r>
      <w:r>
        <w:t>usb</w:t>
      </w:r>
      <w:proofErr w:type="spellEnd"/>
      <w:r>
        <w:t xml:space="preserve"> </w:t>
      </w:r>
      <w:r w:rsidR="005A4F6B">
        <w:rPr>
          <w:rFonts w:hint="eastAsia"/>
        </w:rPr>
        <w:t>的安装包或压缩包，</w:t>
      </w:r>
      <w:r w:rsidR="000E1A43">
        <w:rPr>
          <w:rFonts w:hint="eastAsia"/>
        </w:rPr>
        <w:t>并安装</w:t>
      </w:r>
      <w:r w:rsidR="005A4F6B">
        <w:rPr>
          <w:rFonts w:hint="eastAsia"/>
        </w:rPr>
        <w:t>Python</w:t>
      </w:r>
      <w:r w:rsidR="000E1A43">
        <w:rPr>
          <w:rFonts w:hint="eastAsia"/>
        </w:rPr>
        <w:t>，安装</w:t>
      </w:r>
      <w:r w:rsidR="005A4F6B">
        <w:rPr>
          <w:rFonts w:hint="eastAsia"/>
        </w:rPr>
        <w:t>完毕后，将</w:t>
      </w:r>
      <w:r w:rsidR="005A4F6B">
        <w:rPr>
          <w:rFonts w:hint="eastAsia"/>
        </w:rPr>
        <w:t xml:space="preserve"> </w:t>
      </w:r>
      <w:proofErr w:type="spellStart"/>
      <w:r w:rsidR="005A4F6B">
        <w:rPr>
          <w:rFonts w:hint="eastAsia"/>
        </w:rPr>
        <w:t>lib</w:t>
      </w:r>
      <w:r w:rsidR="005A4F6B">
        <w:t>usb</w:t>
      </w:r>
      <w:proofErr w:type="spellEnd"/>
      <w:r w:rsidR="005A4F6B">
        <w:t xml:space="preserve"> </w:t>
      </w:r>
      <w:r w:rsidR="005A4F6B">
        <w:rPr>
          <w:rFonts w:hint="eastAsia"/>
        </w:rPr>
        <w:t>解压并将</w:t>
      </w:r>
      <w:r w:rsidR="005A4F6B">
        <w:rPr>
          <w:rFonts w:hint="eastAsia"/>
        </w:rPr>
        <w:t xml:space="preserve"> lib</w:t>
      </w:r>
      <w:r w:rsidR="005A4F6B">
        <w:t xml:space="preserve">usb.dll </w:t>
      </w:r>
      <w:r w:rsidR="005A4F6B">
        <w:rPr>
          <w:rFonts w:hint="eastAsia"/>
        </w:rPr>
        <w:t>的路径添加到环境变量或将</w:t>
      </w:r>
      <w:r w:rsidR="005A4F6B">
        <w:rPr>
          <w:rFonts w:hint="eastAsia"/>
        </w:rPr>
        <w:t>lib</w:t>
      </w:r>
      <w:r w:rsidR="005A4F6B">
        <w:t xml:space="preserve">usb.dll </w:t>
      </w:r>
      <w:r w:rsidR="005A4F6B">
        <w:rPr>
          <w:rFonts w:hint="eastAsia"/>
        </w:rPr>
        <w:t>复制到</w:t>
      </w:r>
      <w:r w:rsidR="005A4F6B">
        <w:rPr>
          <w:rFonts w:hint="eastAsia"/>
        </w:rPr>
        <w:t>Python</w:t>
      </w:r>
      <w:r w:rsidR="005A4F6B">
        <w:t xml:space="preserve"> </w:t>
      </w:r>
      <w:r w:rsidR="005A4F6B">
        <w:rPr>
          <w:rFonts w:hint="eastAsia"/>
        </w:rPr>
        <w:t>根目录。</w:t>
      </w:r>
    </w:p>
    <w:p w14:paraId="301B71A9" w14:textId="499E0120" w:rsidR="005A4F6B" w:rsidRDefault="005A4F6B" w:rsidP="005A4F6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</w:p>
    <w:p w14:paraId="4D9E0DDA" w14:textId="239A990C" w:rsidR="005A4F6B" w:rsidRDefault="005A4F6B" w:rsidP="005A4F6B">
      <w:pPr>
        <w:pStyle w:val="a8"/>
      </w:pPr>
      <w:r w:rsidRPr="005A4F6B">
        <w:rPr>
          <w:rFonts w:hint="eastAsia"/>
        </w:rPr>
        <w:t>可以通过</w:t>
      </w:r>
      <w:r w:rsidRPr="005A4F6B">
        <w:rPr>
          <w:rFonts w:hint="eastAsia"/>
        </w:rPr>
        <w:t>pip</w:t>
      </w:r>
      <w:r w:rsidRPr="005A4F6B">
        <w:rPr>
          <w:rFonts w:hint="eastAsia"/>
        </w:rPr>
        <w:t>安装或升级</w:t>
      </w:r>
      <w:r w:rsidRPr="005A4F6B">
        <w:rPr>
          <w:rFonts w:hint="eastAsia"/>
        </w:rPr>
        <w:t xml:space="preserve"> </w:t>
      </w:r>
      <w:proofErr w:type="spellStart"/>
      <w:r w:rsidRPr="005A4F6B">
        <w:rPr>
          <w:rFonts w:hint="eastAsia"/>
        </w:rPr>
        <w:t>pyOCD</w:t>
      </w:r>
      <w:proofErr w:type="spellEnd"/>
      <w:r w:rsidRPr="005A4F6B">
        <w:rPr>
          <w:rFonts w:hint="eastAsia"/>
        </w:rPr>
        <w:t xml:space="preserve"> </w:t>
      </w:r>
      <w:r w:rsidRPr="005A4F6B">
        <w:rPr>
          <w:rFonts w:hint="eastAsia"/>
        </w:rPr>
        <w:t>的最新稳定版本，</w:t>
      </w:r>
      <w:r w:rsidRPr="005A4F6B">
        <w:rPr>
          <w:rFonts w:hint="eastAsia"/>
        </w:rPr>
        <w:t xml:space="preserve"> </w:t>
      </w:r>
      <w:r w:rsidRPr="005A4F6B">
        <w:rPr>
          <w:rFonts w:hint="eastAsia"/>
        </w:rPr>
        <w:t>如下所示：</w:t>
      </w:r>
    </w:p>
    <w:p w14:paraId="06992CAB" w14:textId="77777777" w:rsidR="005A4F6B" w:rsidRPr="005A4F6B" w:rsidRDefault="005A4F6B" w:rsidP="0099242B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5A4F6B">
        <w:rPr>
          <w:rFonts w:ascii="Hack" w:hAnsi="Hack" w:cs="宋体"/>
          <w:color w:val="D4D4D4"/>
          <w:kern w:val="0"/>
          <w:sz w:val="21"/>
        </w:rPr>
        <w:t xml:space="preserve">pip install -U </w:t>
      </w:r>
      <w:proofErr w:type="spellStart"/>
      <w:r w:rsidRPr="005A4F6B">
        <w:rPr>
          <w:rFonts w:ascii="Hack" w:hAnsi="Hack" w:cs="宋体"/>
          <w:color w:val="D4D4D4"/>
          <w:kern w:val="0"/>
          <w:sz w:val="21"/>
        </w:rPr>
        <w:t>pyocd</w:t>
      </w:r>
      <w:proofErr w:type="spellEnd"/>
    </w:p>
    <w:p w14:paraId="155D15D0" w14:textId="77777777" w:rsidR="00C544DE" w:rsidRDefault="00C544DE" w:rsidP="006F60DA">
      <w:pPr>
        <w:pStyle w:val="a8"/>
      </w:pPr>
    </w:p>
    <w:p w14:paraId="34580FCC" w14:textId="723C7B8F" w:rsidR="006F60DA" w:rsidRDefault="006F60DA" w:rsidP="006F60DA">
      <w:pPr>
        <w:pStyle w:val="a8"/>
      </w:pPr>
      <w:r>
        <w:rPr>
          <w:rFonts w:hint="eastAsia"/>
        </w:rPr>
        <w:t>如果安装过程缓慢请尝试通过国内镜像源安装：</w:t>
      </w:r>
    </w:p>
    <w:p w14:paraId="01D69057" w14:textId="0649F611" w:rsidR="006F60DA" w:rsidRPr="005A4F6B" w:rsidRDefault="006F60DA" w:rsidP="0099242B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5A4F6B">
        <w:rPr>
          <w:rFonts w:ascii="Hack" w:hAnsi="Hack" w:cs="宋体"/>
          <w:color w:val="D4D4D4"/>
          <w:kern w:val="0"/>
          <w:sz w:val="21"/>
        </w:rPr>
        <w:t xml:space="preserve">pip install -U </w:t>
      </w:r>
      <w:proofErr w:type="spellStart"/>
      <w:r w:rsidRPr="005A4F6B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-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i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https://pypi.tuna.tsinghua.edu.cn/simple</w:t>
      </w:r>
    </w:p>
    <w:p w14:paraId="792E5743" w14:textId="5E71A838" w:rsidR="006F60DA" w:rsidRDefault="006F60DA" w:rsidP="006F60DA">
      <w:pPr>
        <w:pStyle w:val="a8"/>
      </w:pPr>
    </w:p>
    <w:p w14:paraId="494F4619" w14:textId="53276D96" w:rsidR="006F60DA" w:rsidRDefault="006F60DA" w:rsidP="006F60DA">
      <w:pPr>
        <w:pStyle w:val="a8"/>
      </w:pPr>
      <w:r>
        <w:rPr>
          <w:rFonts w:hint="eastAsia"/>
        </w:rPr>
        <w:t>安装成功后在命令行中输入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</w:t>
      </w:r>
      <w:r>
        <w:t>OCD</w:t>
      </w:r>
      <w:proofErr w:type="spellEnd"/>
      <w:r>
        <w:t xml:space="preserve"> </w:t>
      </w:r>
      <w:r>
        <w:rPr>
          <w:rFonts w:hint="eastAsia"/>
        </w:rPr>
        <w:t>应得到以下结果：</w:t>
      </w:r>
    </w:p>
    <w:p w14:paraId="047128AF" w14:textId="4CDE6DFD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 w:hint="eastAsia"/>
          <w:color w:val="D4D4D4"/>
          <w:kern w:val="0"/>
          <w:sz w:val="21"/>
        </w:rPr>
        <w:t>$</w:t>
      </w:r>
      <w:r w:rsidRPr="006F60DA">
        <w:rPr>
          <w:rFonts w:ascii="Hack" w:hAnsi="Hack" w:cs="宋体"/>
          <w:color w:val="D4D4D4"/>
          <w:kern w:val="0"/>
          <w:sz w:val="21"/>
        </w:rPr>
        <w:t xml:space="preserve">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pyocd</w:t>
      </w:r>
      <w:proofErr w:type="spellEnd"/>
    </w:p>
    <w:p w14:paraId="04327654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usage: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[-h] [-V] [--help-options]  ...</w:t>
      </w:r>
    </w:p>
    <w:p w14:paraId="1EF22333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4A3D1539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debug tools </w:t>
      </w:r>
      <w:r w:rsidRPr="006F60DA">
        <w:rPr>
          <w:rFonts w:ascii="Hack" w:hAnsi="Hack" w:cs="宋体"/>
          <w:color w:val="C586C0"/>
          <w:kern w:val="0"/>
          <w:sz w:val="21"/>
        </w:rPr>
        <w:t>for</w:t>
      </w:r>
      <w:r w:rsidRPr="006F60DA">
        <w:rPr>
          <w:rFonts w:ascii="Hack" w:hAnsi="Hack" w:cs="宋体"/>
          <w:color w:val="D4D4D4"/>
          <w:kern w:val="0"/>
          <w:sz w:val="21"/>
        </w:rPr>
        <w:t xml:space="preserve"> Arm Cortex devices</w:t>
      </w:r>
    </w:p>
    <w:p w14:paraId="2464004E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2B6C6696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options:</w:t>
      </w:r>
    </w:p>
    <w:p w14:paraId="78A84F72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-h, --help       show this help message and </w:t>
      </w:r>
      <w:r w:rsidRPr="006F60DA">
        <w:rPr>
          <w:rFonts w:ascii="Hack" w:hAnsi="Hack" w:cs="宋体"/>
          <w:color w:val="C586C0"/>
          <w:kern w:val="0"/>
          <w:sz w:val="21"/>
        </w:rPr>
        <w:t>exit</w:t>
      </w:r>
    </w:p>
    <w:p w14:paraId="6BFCC923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-V, --version    show program's version number and </w:t>
      </w:r>
      <w:r w:rsidRPr="006F60DA">
        <w:rPr>
          <w:rFonts w:ascii="Hack" w:hAnsi="Hack" w:cs="宋体"/>
          <w:color w:val="C586C0"/>
          <w:kern w:val="0"/>
          <w:sz w:val="21"/>
        </w:rPr>
        <w:t>exit</w:t>
      </w:r>
    </w:p>
    <w:p w14:paraId="5BBD4650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--help-options   Display available session options.</w:t>
      </w:r>
    </w:p>
    <w:p w14:paraId="073F5BFC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24B87BC2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subcommands:</w:t>
      </w:r>
    </w:p>
    <w:p w14:paraId="54709791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7E738A8F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commander (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cmd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>)</w:t>
      </w:r>
    </w:p>
    <w:p w14:paraId="31979DF1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               Interactive command console.</w:t>
      </w:r>
    </w:p>
    <w:p w14:paraId="2092E21F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erase          Erase entire device flash or specified sectors.</w:t>
      </w:r>
    </w:p>
    <w:p w14:paraId="3DF98240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  load (flash)   Load one or </w:t>
      </w:r>
      <w:r w:rsidRPr="006F60DA">
        <w:rPr>
          <w:rFonts w:ascii="Hack" w:hAnsi="Hack" w:cs="宋体"/>
          <w:color w:val="569CD6"/>
          <w:kern w:val="0"/>
          <w:sz w:val="21"/>
        </w:rPr>
        <w:t>more</w:t>
      </w:r>
      <w:r w:rsidRPr="006F60DA">
        <w:rPr>
          <w:rFonts w:ascii="Hack" w:hAnsi="Hack" w:cs="宋体"/>
          <w:color w:val="D4D4D4"/>
          <w:kern w:val="0"/>
          <w:sz w:val="21"/>
        </w:rPr>
        <w:t xml:space="preserve"> images into target device memory.</w:t>
      </w:r>
    </w:p>
    <w:p w14:paraId="28069390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 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gdbserver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(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gdb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>)</w:t>
      </w:r>
    </w:p>
    <w:p w14:paraId="1F57CBA3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                 Run the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gdb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remote server(s).</w:t>
      </w:r>
    </w:p>
    <w:p w14:paraId="062BFB45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  </w:t>
      </w: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json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          Output information as JSON.</w:t>
      </w:r>
    </w:p>
    <w:p w14:paraId="60532B61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list           List information about probes, targets, or boards.</w:t>
      </w:r>
    </w:p>
    <w:p w14:paraId="71B4139C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 xml:space="preserve">    pack           Manage CMSIS-Packs </w:t>
      </w:r>
      <w:r w:rsidRPr="006F60DA">
        <w:rPr>
          <w:rFonts w:ascii="Hack" w:hAnsi="Hack" w:cs="宋体"/>
          <w:color w:val="C586C0"/>
          <w:kern w:val="0"/>
          <w:sz w:val="21"/>
        </w:rPr>
        <w:t>for</w:t>
      </w:r>
      <w:r w:rsidRPr="006F60DA">
        <w:rPr>
          <w:rFonts w:ascii="Hack" w:hAnsi="Hack" w:cs="宋体"/>
          <w:color w:val="D4D4D4"/>
          <w:kern w:val="0"/>
          <w:sz w:val="21"/>
        </w:rPr>
        <w:t xml:space="preserve"> target support.</w:t>
      </w:r>
    </w:p>
    <w:p w14:paraId="24612CAD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reset          Reset a target device.</w:t>
      </w:r>
    </w:p>
    <w:p w14:paraId="3EFBBCFE" w14:textId="77777777" w:rsidR="006F60DA" w:rsidRPr="006F60DA" w:rsidRDefault="006F60DA" w:rsidP="006F60D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6F60DA">
        <w:rPr>
          <w:rFonts w:ascii="Hack" w:hAnsi="Hack" w:cs="宋体"/>
          <w:color w:val="D4D4D4"/>
          <w:kern w:val="0"/>
          <w:sz w:val="21"/>
        </w:rPr>
        <w:t>    server         Run debug probe server.</w:t>
      </w:r>
    </w:p>
    <w:p w14:paraId="5A8E3570" w14:textId="5C40B3E3" w:rsidR="006F60DA" w:rsidRDefault="006F60DA" w:rsidP="0099242B">
      <w:pPr>
        <w:widowControl/>
        <w:shd w:val="clear" w:color="auto" w:fill="1E1E1E"/>
        <w:spacing w:after="0" w:line="360" w:lineRule="atLeast"/>
        <w:ind w:left="0" w:firstLine="45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6F60DA">
        <w:rPr>
          <w:rFonts w:ascii="Hack" w:hAnsi="Hack" w:cs="宋体"/>
          <w:color w:val="D4D4D4"/>
          <w:kern w:val="0"/>
          <w:sz w:val="21"/>
        </w:rPr>
        <w:t>rtt</w:t>
      </w:r>
      <w:proofErr w:type="spellEnd"/>
      <w:r w:rsidRPr="006F60DA">
        <w:rPr>
          <w:rFonts w:ascii="Hack" w:hAnsi="Hack" w:cs="宋体"/>
          <w:color w:val="D4D4D4"/>
          <w:kern w:val="0"/>
          <w:sz w:val="21"/>
        </w:rPr>
        <w:t xml:space="preserve">            SEGGER RTT Viewer.</w:t>
      </w:r>
    </w:p>
    <w:p w14:paraId="34C09C80" w14:textId="77777777" w:rsidR="0099242B" w:rsidRPr="006F60DA" w:rsidRDefault="0099242B" w:rsidP="0099242B">
      <w:pPr>
        <w:widowControl/>
        <w:shd w:val="clear" w:color="auto" w:fill="1E1E1E"/>
        <w:spacing w:after="0" w:line="360" w:lineRule="atLeast"/>
        <w:ind w:left="0" w:firstLine="450"/>
        <w:jc w:val="left"/>
        <w:rPr>
          <w:rFonts w:ascii="Hack" w:hAnsi="Hack" w:cs="宋体"/>
          <w:color w:val="D4D4D4"/>
          <w:kern w:val="0"/>
          <w:sz w:val="21"/>
        </w:rPr>
      </w:pPr>
    </w:p>
    <w:p w14:paraId="2AA3F74C" w14:textId="6C5D3592" w:rsidR="006F60DA" w:rsidRDefault="0099242B" w:rsidP="0099242B">
      <w:pPr>
        <w:pStyle w:val="3"/>
      </w:pPr>
      <w:r>
        <w:rPr>
          <w:rFonts w:hint="eastAsia"/>
        </w:rPr>
        <w:t>安装目标芯片支持</w:t>
      </w:r>
    </w:p>
    <w:p w14:paraId="4EDD235D" w14:textId="2F1A7F97" w:rsidR="0099242B" w:rsidRDefault="0099242B" w:rsidP="0099242B">
      <w:r>
        <w:t>通过内置支持和</w:t>
      </w:r>
      <w:r>
        <w:t xml:space="preserve"> CMSIS-Packs</w:t>
      </w:r>
      <w:r>
        <w:t>，</w:t>
      </w:r>
      <w:proofErr w:type="spellStart"/>
      <w:r>
        <w:t>pyOCD</w:t>
      </w:r>
      <w:proofErr w:type="spellEnd"/>
      <w:r>
        <w:t xml:space="preserve"> </w:t>
      </w:r>
      <w:r>
        <w:t>支持市场上几乎所有可用</w:t>
      </w:r>
      <w:r>
        <w:t xml:space="preserve"> Cortex-M </w:t>
      </w:r>
      <w:r>
        <w:rPr>
          <w:rFonts w:hint="eastAsia"/>
        </w:rPr>
        <w:t>的</w:t>
      </w:r>
      <w:r>
        <w:t>MCU</w:t>
      </w:r>
      <w:r>
        <w:t>。</w:t>
      </w:r>
    </w:p>
    <w:p w14:paraId="269D9215" w14:textId="77777777" w:rsidR="00C544DE" w:rsidRDefault="00C544DE" w:rsidP="0099242B"/>
    <w:p w14:paraId="0A5F0D24" w14:textId="658C2357" w:rsidR="0099242B" w:rsidRDefault="0099242B" w:rsidP="0099242B">
      <w:r>
        <w:rPr>
          <w:rFonts w:hint="eastAsia"/>
        </w:rPr>
        <w:t>通过下面的命令可以查看当前系统支持的目标</w:t>
      </w:r>
      <w:r w:rsidR="00C544DE" w:rsidRPr="00C544DE">
        <w:rPr>
          <w:rFonts w:hint="eastAsia"/>
        </w:rPr>
        <w:t>类型表，包括目标名称、供应商和部件号。此外，它会打印每个目标是内置的还是来自</w:t>
      </w:r>
      <w:r w:rsidR="00C544DE" w:rsidRPr="00C544DE">
        <w:rPr>
          <w:rFonts w:hint="eastAsia"/>
        </w:rPr>
        <w:t xml:space="preserve"> CMSIS-Pack</w:t>
      </w:r>
      <w:r w:rsidR="00C544DE" w:rsidRPr="00C544DE">
        <w:rPr>
          <w:rFonts w:hint="eastAsia"/>
        </w:rPr>
        <w:t>。</w:t>
      </w:r>
    </w:p>
    <w:p w14:paraId="06134B35" w14:textId="77777777" w:rsidR="0099242B" w:rsidRPr="0099242B" w:rsidRDefault="0099242B" w:rsidP="0099242B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99242B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99242B">
        <w:rPr>
          <w:rFonts w:ascii="Hack" w:hAnsi="Hack" w:cs="宋体"/>
          <w:color w:val="D4D4D4"/>
          <w:kern w:val="0"/>
          <w:sz w:val="21"/>
        </w:rPr>
        <w:t xml:space="preserve"> list --targets</w:t>
      </w:r>
    </w:p>
    <w:p w14:paraId="66E59398" w14:textId="77777777" w:rsidR="00C544DE" w:rsidRDefault="00C544DE" w:rsidP="00C544DE"/>
    <w:p w14:paraId="105C1F97" w14:textId="77777777" w:rsidR="00C544DE" w:rsidRDefault="00C544DE" w:rsidP="00C544DE">
      <w:proofErr w:type="spellStart"/>
      <w:r>
        <w:rPr>
          <w:rFonts w:hint="eastAsia"/>
        </w:rPr>
        <w:t>PyOCD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提供了一个名为“</w:t>
      </w:r>
      <w:proofErr w:type="spellStart"/>
      <w:r>
        <w:rPr>
          <w:rFonts w:hint="eastAsia"/>
        </w:rPr>
        <w:t>cortex_m</w:t>
      </w:r>
      <w:proofErr w:type="spellEnd"/>
      <w:r>
        <w:rPr>
          <w:rFonts w:hint="eastAsia"/>
        </w:rPr>
        <w:t>”的通用目标类型。这种目标类型将能够连接和调试几乎所有正确实现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CoreSight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架构的</w:t>
      </w:r>
      <w:r>
        <w:rPr>
          <w:rFonts w:hint="eastAsia"/>
        </w:rPr>
        <w:t xml:space="preserve"> Cortex-M </w:t>
      </w:r>
      <w:r>
        <w:rPr>
          <w:rFonts w:hint="eastAsia"/>
        </w:rPr>
        <w:t>设备。然而，闪存不能被编程，并且没有提供存储器映射。此外，它可能不适用于某些需要特殊处理操作（如复位和暂停）的设备。</w:t>
      </w:r>
    </w:p>
    <w:p w14:paraId="39349083" w14:textId="77777777" w:rsidR="00C544DE" w:rsidRDefault="00C544DE" w:rsidP="00C544DE"/>
    <w:p w14:paraId="647170F5" w14:textId="05F9FB63" w:rsidR="0099242B" w:rsidRDefault="00C544DE" w:rsidP="00C544DE">
      <w:r>
        <w:rPr>
          <w:rFonts w:hint="eastAsia"/>
        </w:rPr>
        <w:t>由于通用“</w:t>
      </w:r>
      <w:proofErr w:type="spellStart"/>
      <w:r>
        <w:rPr>
          <w:rFonts w:hint="eastAsia"/>
        </w:rPr>
        <w:t>cortex_m</w:t>
      </w:r>
      <w:proofErr w:type="spellEnd"/>
      <w:r>
        <w:rPr>
          <w:rFonts w:hint="eastAsia"/>
        </w:rPr>
        <w:t>”目标的限制，如果目标类型为“</w:t>
      </w:r>
      <w:proofErr w:type="spellStart"/>
      <w:r>
        <w:rPr>
          <w:rFonts w:hint="eastAsia"/>
        </w:rPr>
        <w:t>cortex_m</w:t>
      </w:r>
      <w:proofErr w:type="spellEnd"/>
      <w:r>
        <w:rPr>
          <w:rFonts w:hint="eastAsia"/>
        </w:rPr>
        <w:t>”，将记录如下所示的警告。</w:t>
      </w:r>
    </w:p>
    <w:p w14:paraId="45B1039E" w14:textId="77777777" w:rsidR="00C544DE" w:rsidRDefault="00C544DE" w:rsidP="00C544DE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544DE">
        <w:rPr>
          <w:rFonts w:ascii="Hack" w:hAnsi="Hack" w:cs="宋体"/>
          <w:color w:val="D4D4D4"/>
          <w:kern w:val="0"/>
          <w:sz w:val="21"/>
        </w:rPr>
        <w:t xml:space="preserve">0000183:WARNING:board:Generic </w:t>
      </w:r>
      <w:proofErr w:type="spellStart"/>
      <w:r w:rsidRPr="00C544DE">
        <w:rPr>
          <w:rFonts w:ascii="Hack" w:hAnsi="Hack" w:cs="宋体"/>
          <w:color w:val="D4D4D4"/>
          <w:kern w:val="0"/>
          <w:sz w:val="21"/>
        </w:rPr>
        <w:t>cortex_m</w:t>
      </w:r>
      <w:proofErr w:type="spellEnd"/>
      <w:r w:rsidRPr="00C544DE">
        <w:rPr>
          <w:rFonts w:ascii="Hack" w:hAnsi="Hack" w:cs="宋体"/>
          <w:color w:val="D4D4D4"/>
          <w:kern w:val="0"/>
          <w:sz w:val="21"/>
        </w:rPr>
        <w:t xml:space="preserve"> target type is selected; is this</w:t>
      </w:r>
    </w:p>
    <w:p w14:paraId="18D04895" w14:textId="77777777" w:rsidR="00C544DE" w:rsidRDefault="00C544DE" w:rsidP="00C544DE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544DE">
        <w:rPr>
          <w:rFonts w:ascii="Hack" w:hAnsi="Hack" w:cs="宋体"/>
          <w:color w:val="D4D4D4"/>
          <w:kern w:val="0"/>
          <w:sz w:val="21"/>
        </w:rPr>
        <w:t xml:space="preserve">intentional? You will be able to debug but not program flash. To set the </w:t>
      </w:r>
    </w:p>
    <w:p w14:paraId="67EC16B4" w14:textId="77777777" w:rsidR="00C544DE" w:rsidRDefault="00C544DE" w:rsidP="00C544DE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544DE">
        <w:rPr>
          <w:rFonts w:ascii="Hack" w:hAnsi="Hack" w:cs="宋体"/>
          <w:color w:val="D4D4D4"/>
          <w:kern w:val="0"/>
          <w:sz w:val="21"/>
        </w:rPr>
        <w:t>target type use the '--target' argument or '</w:t>
      </w:r>
      <w:proofErr w:type="spellStart"/>
      <w:r w:rsidRPr="00C544DE">
        <w:rPr>
          <w:rFonts w:ascii="Hack" w:hAnsi="Hack" w:cs="宋体"/>
          <w:color w:val="D4D4D4"/>
          <w:kern w:val="0"/>
          <w:sz w:val="21"/>
        </w:rPr>
        <w:t>target_override</w:t>
      </w:r>
      <w:proofErr w:type="spellEnd"/>
      <w:r w:rsidRPr="00C544DE">
        <w:rPr>
          <w:rFonts w:ascii="Hack" w:hAnsi="Hack" w:cs="宋体"/>
          <w:color w:val="D4D4D4"/>
          <w:kern w:val="0"/>
          <w:sz w:val="21"/>
        </w:rPr>
        <w:t>' option. Use</w:t>
      </w:r>
    </w:p>
    <w:p w14:paraId="4279692E" w14:textId="3437CB0A" w:rsidR="00C544DE" w:rsidRPr="00C544DE" w:rsidRDefault="00C544DE" w:rsidP="00C544DE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544DE">
        <w:rPr>
          <w:rFonts w:ascii="Hack" w:hAnsi="Hack" w:cs="宋体"/>
          <w:color w:val="D4D4D4"/>
          <w:kern w:val="0"/>
          <w:sz w:val="21"/>
        </w:rPr>
        <w:t>'</w:t>
      </w:r>
      <w:proofErr w:type="spellStart"/>
      <w:r w:rsidRPr="00C544DE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C544DE">
        <w:rPr>
          <w:rFonts w:ascii="Hack" w:hAnsi="Hack" w:cs="宋体"/>
          <w:color w:val="D4D4D4"/>
          <w:kern w:val="0"/>
          <w:sz w:val="21"/>
        </w:rPr>
        <w:t xml:space="preserve"> list --targets' to see available targets.</w:t>
      </w:r>
    </w:p>
    <w:p w14:paraId="622DAA94" w14:textId="5B7520CA" w:rsidR="00C544DE" w:rsidRDefault="00C544DE" w:rsidP="00C544DE"/>
    <w:p w14:paraId="3777BD46" w14:textId="3BC0EF15" w:rsidR="00C544DE" w:rsidRDefault="00C544DE" w:rsidP="00C544DE">
      <w:r>
        <w:rPr>
          <w:rFonts w:hint="eastAsia"/>
        </w:rPr>
        <w:lastRenderedPageBreak/>
        <w:t>如果您的目标不在设备列表中，可以通过</w:t>
      </w:r>
      <w:r>
        <w:rPr>
          <w:rFonts w:hint="eastAsia"/>
        </w:rPr>
        <w:t xml:space="preserve"> CMSIS</w:t>
      </w:r>
      <w:r>
        <w:t>-</w:t>
      </w:r>
      <w:r>
        <w:rPr>
          <w:rFonts w:hint="eastAsia"/>
        </w:rPr>
        <w:t>Packs</w:t>
      </w:r>
      <w:r>
        <w:t xml:space="preserve"> </w:t>
      </w:r>
      <w:r>
        <w:rPr>
          <w:rFonts w:hint="eastAsia"/>
        </w:rPr>
        <w:t>方式安装支持。</w:t>
      </w:r>
    </w:p>
    <w:p w14:paraId="2A055C76" w14:textId="77777777" w:rsidR="005F5383" w:rsidRDefault="005F5383" w:rsidP="00C544DE"/>
    <w:p w14:paraId="6EE21AF7" w14:textId="0A81A0E0" w:rsidR="00C544DE" w:rsidRDefault="00C544DE" w:rsidP="00C544DE">
      <w:r>
        <w:rPr>
          <w:rFonts w:hint="eastAsia"/>
        </w:rPr>
        <w:t>您可直接通过下面的命令从</w:t>
      </w:r>
      <w:r w:rsidR="005F5383">
        <w:rPr>
          <w:rFonts w:hint="eastAsia"/>
        </w:rPr>
        <w:t>网络直接获取支持（以</w:t>
      </w:r>
      <w:r w:rsidR="005F5383">
        <w:rPr>
          <w:rFonts w:hint="eastAsia"/>
        </w:rPr>
        <w:t>MM</w:t>
      </w:r>
      <w:r w:rsidR="005F5383">
        <w:t>32F3277</w:t>
      </w:r>
      <w:r w:rsidR="005F5383">
        <w:rPr>
          <w:rFonts w:hint="eastAsia"/>
        </w:rPr>
        <w:t>为例）：</w:t>
      </w:r>
    </w:p>
    <w:p w14:paraId="622756AC" w14:textId="77777777" w:rsidR="005F5383" w:rsidRPr="005F5383" w:rsidRDefault="005F5383" w:rsidP="005F5383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5F5383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5F5383">
        <w:rPr>
          <w:rFonts w:ascii="Hack" w:hAnsi="Hack" w:cs="宋体"/>
          <w:color w:val="D4D4D4"/>
          <w:kern w:val="0"/>
          <w:sz w:val="21"/>
        </w:rPr>
        <w:t xml:space="preserve"> pack install mm32f3277</w:t>
      </w:r>
    </w:p>
    <w:p w14:paraId="38B11B76" w14:textId="7F8D1467" w:rsidR="005F5383" w:rsidRDefault="005F5383" w:rsidP="005F5383"/>
    <w:p w14:paraId="6254BF75" w14:textId="7025C5BD" w:rsidR="005F5383" w:rsidRDefault="005F5383" w:rsidP="00C2358D">
      <w:pPr>
        <w:jc w:val="left"/>
      </w:pPr>
      <w:r>
        <w:rPr>
          <w:rFonts w:hint="eastAsia"/>
        </w:rPr>
        <w:t>如果您无法直接访问网络可以通过提前下载对应的芯片</w:t>
      </w:r>
      <w:r>
        <w:rPr>
          <w:rFonts w:hint="eastAsia"/>
        </w:rPr>
        <w:t>pack</w:t>
      </w:r>
      <w:r>
        <w:rPr>
          <w:rFonts w:hint="eastAsia"/>
        </w:rPr>
        <w:t>文件，</w:t>
      </w:r>
    </w:p>
    <w:p w14:paraId="60F5BC47" w14:textId="07B59ED7" w:rsidR="00C2358D" w:rsidRDefault="00C2358D" w:rsidP="00C2358D">
      <w:pPr>
        <w:pStyle w:val="aff4"/>
        <w:numPr>
          <w:ilvl w:val="0"/>
          <w:numId w:val="39"/>
        </w:numPr>
        <w:ind w:firstLineChars="0"/>
        <w:jc w:val="left"/>
      </w:pPr>
      <w:r w:rsidRPr="00C2358D">
        <w:rPr>
          <w:rFonts w:hint="eastAsia"/>
        </w:rPr>
        <w:t>官方</w:t>
      </w:r>
      <w:r w:rsidRPr="00C2358D">
        <w:rPr>
          <w:rFonts w:hint="eastAsia"/>
        </w:rPr>
        <w:t xml:space="preserve"> CMSIS-Pack </w:t>
      </w:r>
      <w:r w:rsidRPr="00C2358D">
        <w:rPr>
          <w:rFonts w:hint="eastAsia"/>
        </w:rPr>
        <w:t>列表</w:t>
      </w:r>
      <w:r>
        <w:rPr>
          <w:rFonts w:hint="eastAsia"/>
        </w:rPr>
        <w:t>：</w:t>
      </w:r>
      <w:hyperlink r:id="rId17" w:history="1">
        <w:r w:rsidRPr="00022795">
          <w:rPr>
            <w:rStyle w:val="aff5"/>
          </w:rPr>
          <w:t>http://www.keil.com/dd2/pack/</w:t>
        </w:r>
      </w:hyperlink>
    </w:p>
    <w:p w14:paraId="741FC67D" w14:textId="6E7C20C5" w:rsidR="00C2358D" w:rsidRDefault="00C2358D" w:rsidP="00C2358D">
      <w:pPr>
        <w:pStyle w:val="aff4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灵动官网：</w:t>
      </w:r>
      <w:hyperlink r:id="rId18" w:history="1">
        <w:r w:rsidRPr="00022795">
          <w:rPr>
            <w:rStyle w:val="aff5"/>
          </w:rPr>
          <w:t>https://www.mindmotion.com.cn/support/software/keil_pack/</w:t>
        </w:r>
      </w:hyperlink>
    </w:p>
    <w:p w14:paraId="34ECC337" w14:textId="2825CEDE" w:rsidR="00C2358D" w:rsidRDefault="00C2358D" w:rsidP="00C2358D">
      <w:pPr>
        <w:jc w:val="left"/>
      </w:pPr>
    </w:p>
    <w:p w14:paraId="4D7DD996" w14:textId="44B92335" w:rsidR="00C2358D" w:rsidRDefault="00C2358D" w:rsidP="00C2358D">
      <w:pPr>
        <w:jc w:val="left"/>
      </w:pPr>
      <w:r>
        <w:t>有两种方法可以使用手动下载的包。</w:t>
      </w:r>
    </w:p>
    <w:p w14:paraId="0D8882FF" w14:textId="77777777" w:rsidR="00C2358D" w:rsidRDefault="00C2358D" w:rsidP="00C2358D">
      <w:pPr>
        <w:jc w:val="left"/>
      </w:pPr>
    </w:p>
    <w:p w14:paraId="4499A8C9" w14:textId="70DDF28A" w:rsidR="00C2358D" w:rsidRDefault="00C2358D" w:rsidP="00C2358D">
      <w:pPr>
        <w:jc w:val="left"/>
      </w:pPr>
      <w:r w:rsidRPr="00C2358D">
        <w:rPr>
          <w:rFonts w:hint="eastAsia"/>
        </w:rPr>
        <w:t>最简单的选项是将</w:t>
      </w:r>
      <w:r>
        <w:rPr>
          <w:rFonts w:hint="eastAsia"/>
        </w:rPr>
        <w:t xml:space="preserve"> </w:t>
      </w:r>
      <w:r>
        <w:rPr>
          <w:rFonts w:ascii="Hack" w:hAnsi="Hack" w:cs="宋体"/>
          <w:color w:val="D4D4D4"/>
          <w:kern w:val="0"/>
          <w:sz w:val="21"/>
          <w:highlight w:val="black"/>
        </w:rPr>
        <w:t>–-</w:t>
      </w:r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>pack</w:t>
      </w:r>
      <w:r>
        <w:rPr>
          <w:rFonts w:ascii="Hack" w:hAnsi="Hack" w:cs="宋体"/>
          <w:color w:val="D4D4D4"/>
          <w:kern w:val="0"/>
          <w:sz w:val="21"/>
        </w:rPr>
        <w:t xml:space="preserve"> </w:t>
      </w:r>
      <w:r w:rsidRPr="00C2358D">
        <w:rPr>
          <w:rFonts w:hint="eastAsia"/>
        </w:rPr>
        <w:t>选项传递给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>工具，指定</w:t>
      </w:r>
      <w:r w:rsidRPr="00C2358D">
        <w:rPr>
          <w:rFonts w:hint="eastAsia"/>
        </w:rPr>
        <w:t xml:space="preserve"> .pack </w:t>
      </w:r>
      <w:r w:rsidRPr="00C2358D">
        <w:rPr>
          <w:rFonts w:hint="eastAsia"/>
        </w:rPr>
        <w:t>文件的路径。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 xml:space="preserve"> </w:t>
      </w:r>
      <w:r w:rsidRPr="00C2358D">
        <w:rPr>
          <w:rFonts w:hint="eastAsia"/>
        </w:rPr>
        <w:t>不会缓存有关以这种方式使用的包的任何信息，因此除了其他参数之外，每次调用都必须传递此参数。例如，要运行</w:t>
      </w:r>
      <w:r w:rsidRPr="00C2358D">
        <w:rPr>
          <w:rFonts w:hint="eastAsia"/>
        </w:rPr>
        <w:t xml:space="preserve"> GDB </w:t>
      </w:r>
      <w:r w:rsidRPr="00C2358D">
        <w:rPr>
          <w:rFonts w:hint="eastAsia"/>
        </w:rPr>
        <w:t>服务器，您可以执行</w:t>
      </w:r>
      <w:proofErr w:type="spellStart"/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>pyocd</w:t>
      </w:r>
      <w:proofErr w:type="spellEnd"/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 xml:space="preserve"> </w:t>
      </w:r>
      <w:proofErr w:type="spellStart"/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>gdbserver</w:t>
      </w:r>
      <w:proofErr w:type="spellEnd"/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 xml:space="preserve"> --pack=</w:t>
      </w:r>
      <w:r w:rsidR="00866106" w:rsidRPr="00866106">
        <w:rPr>
          <w:rFonts w:ascii="Hack" w:hAnsi="Hack" w:cs="宋体"/>
          <w:color w:val="D4D4D4"/>
          <w:kern w:val="0"/>
          <w:sz w:val="21"/>
          <w:highlight w:val="black"/>
        </w:rPr>
        <w:t>MindMotion.MM32F3270_DFP.1.0.5</w:t>
      </w:r>
      <w:r w:rsidR="00866106" w:rsidRPr="00866106">
        <w:rPr>
          <w:rFonts w:ascii="Hack" w:hAnsi="Hack" w:cs="宋体" w:hint="eastAsia"/>
          <w:color w:val="D4D4D4"/>
          <w:kern w:val="0"/>
          <w:sz w:val="21"/>
          <w:highlight w:val="black"/>
        </w:rPr>
        <w:t>.pack</w:t>
      </w:r>
      <w:r>
        <w:rPr>
          <w:rFonts w:hint="eastAsia"/>
        </w:rPr>
        <w:t>。</w:t>
      </w:r>
      <w:r w:rsidRPr="00C2358D">
        <w:rPr>
          <w:rFonts w:hint="eastAsia"/>
        </w:rPr>
        <w:t>请注意，您可以将多个</w:t>
      </w:r>
      <w:r>
        <w:rPr>
          <w:rFonts w:hint="eastAsia"/>
        </w:rPr>
        <w:t xml:space="preserve"> </w:t>
      </w:r>
      <w:r w:rsidRPr="00C2358D">
        <w:rPr>
          <w:rFonts w:ascii="Hack" w:hAnsi="Hack" w:cs="宋体"/>
          <w:color w:val="D4D4D4"/>
          <w:kern w:val="0"/>
          <w:sz w:val="21"/>
          <w:highlight w:val="black"/>
        </w:rPr>
        <w:t>–</w:t>
      </w:r>
      <w:r>
        <w:rPr>
          <w:rFonts w:ascii="Hack" w:hAnsi="Hack" w:cs="宋体"/>
          <w:color w:val="D4D4D4"/>
          <w:kern w:val="0"/>
          <w:sz w:val="21"/>
          <w:highlight w:val="black"/>
        </w:rPr>
        <w:t>-</w:t>
      </w:r>
      <w:r w:rsidRPr="00C2358D">
        <w:rPr>
          <w:rFonts w:ascii="Hack" w:hAnsi="Hack" w:cs="宋体" w:hint="eastAsia"/>
          <w:color w:val="D4D4D4"/>
          <w:kern w:val="0"/>
          <w:sz w:val="21"/>
          <w:highlight w:val="black"/>
        </w:rPr>
        <w:t>pack</w:t>
      </w:r>
      <w:r>
        <w:t xml:space="preserve"> </w:t>
      </w:r>
      <w:r w:rsidRPr="00C2358D">
        <w:rPr>
          <w:rFonts w:hint="eastAsia"/>
        </w:rPr>
        <w:t>参数传递给</w:t>
      </w:r>
      <w:r w:rsidRPr="00C2358D">
        <w:rPr>
          <w:rFonts w:hint="eastAsia"/>
        </w:rPr>
        <w:t xml:space="preserve"> 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>，这在</w:t>
      </w:r>
      <w:r w:rsidRPr="00C2358D">
        <w:rPr>
          <w:rFonts w:hint="eastAsia"/>
        </w:rPr>
        <w:t xml:space="preserve"> 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 xml:space="preserve"> </w:t>
      </w:r>
      <w:r w:rsidRPr="00C2358D">
        <w:rPr>
          <w:rFonts w:hint="eastAsia"/>
        </w:rPr>
        <w:t>的脚本执行中可能很有用。</w:t>
      </w:r>
    </w:p>
    <w:p w14:paraId="4E3592CB" w14:textId="784D4E3C" w:rsidR="00C2358D" w:rsidRDefault="00C2358D" w:rsidP="00C2358D">
      <w:pPr>
        <w:jc w:val="left"/>
      </w:pPr>
    </w:p>
    <w:p w14:paraId="48BF417E" w14:textId="0EE7D278" w:rsidR="00C2358D" w:rsidRPr="00C2358D" w:rsidRDefault="00C2358D" w:rsidP="00C2358D">
      <w:pPr>
        <w:jc w:val="left"/>
      </w:pPr>
      <w:r w:rsidRPr="00C2358D">
        <w:rPr>
          <w:rFonts w:hint="eastAsia"/>
        </w:rPr>
        <w:t>要获得更持久的解决方案，请使用</w:t>
      </w:r>
      <w:proofErr w:type="spellStart"/>
      <w:r w:rsidRPr="00C2358D">
        <w:rPr>
          <w:rFonts w:hint="eastAsia"/>
        </w:rPr>
        <w:t>pyocd.yaml</w:t>
      </w:r>
      <w:proofErr w:type="spellEnd"/>
      <w:r>
        <w:t xml:space="preserve"> </w:t>
      </w:r>
      <w:r w:rsidRPr="00C2358D">
        <w:rPr>
          <w:rFonts w:hint="eastAsia"/>
        </w:rPr>
        <w:t>配置文件。在配置文件中，</w:t>
      </w:r>
      <w:r w:rsidRPr="00C2358D">
        <w:rPr>
          <w:rFonts w:hint="eastAsia"/>
        </w:rPr>
        <w:t>pack</w:t>
      </w:r>
      <w:r w:rsidRPr="00C2358D">
        <w:rPr>
          <w:rFonts w:hint="eastAsia"/>
        </w:rPr>
        <w:t>将会话选项设置为单个</w:t>
      </w:r>
      <w:r w:rsidRPr="00C2358D">
        <w:rPr>
          <w:rFonts w:hint="eastAsia"/>
        </w:rPr>
        <w:t xml:space="preserve"> .pack </w:t>
      </w:r>
      <w:r w:rsidRPr="00C2358D">
        <w:rPr>
          <w:rFonts w:hint="eastAsia"/>
        </w:rPr>
        <w:t>文件路径或路径列表。现在，当您运行该</w:t>
      </w:r>
      <w:proofErr w:type="spellStart"/>
      <w:r w:rsidRPr="00C2358D">
        <w:rPr>
          <w:rFonts w:hint="eastAsia"/>
        </w:rPr>
        <w:t>pyocd</w:t>
      </w:r>
      <w:proofErr w:type="spellEnd"/>
      <w:r w:rsidRPr="00C2358D">
        <w:rPr>
          <w:rFonts w:hint="eastAsia"/>
        </w:rPr>
        <w:t>工具时，它会自动选择要使用的包文件。</w:t>
      </w:r>
    </w:p>
    <w:p w14:paraId="3CD51F55" w14:textId="1E1411F2" w:rsidR="005F5383" w:rsidRDefault="005F5383" w:rsidP="005F5383"/>
    <w:p w14:paraId="22AB39C2" w14:textId="77777777" w:rsidR="00C625BA" w:rsidRPr="00C625BA" w:rsidRDefault="00C625BA" w:rsidP="00C625B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625BA">
        <w:rPr>
          <w:rFonts w:ascii="Hack" w:hAnsi="Hack" w:cs="宋体"/>
          <w:color w:val="D4D4D4"/>
          <w:kern w:val="0"/>
          <w:sz w:val="21"/>
        </w:rPr>
        <w:t>pack:</w:t>
      </w:r>
    </w:p>
    <w:p w14:paraId="1DD392A2" w14:textId="6EBD9098" w:rsidR="00C625BA" w:rsidRPr="00C625BA" w:rsidRDefault="00C625BA" w:rsidP="00C625B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625BA">
        <w:rPr>
          <w:rFonts w:ascii="Hack" w:hAnsi="Hack" w:cs="宋体"/>
          <w:color w:val="D4D4D4"/>
          <w:kern w:val="0"/>
          <w:sz w:val="21"/>
        </w:rPr>
        <w:t xml:space="preserve">  </w:t>
      </w:r>
      <w:r w:rsidRPr="00C625BA">
        <w:rPr>
          <w:rFonts w:ascii="Hack" w:hAnsi="Hack" w:cs="宋体"/>
          <w:color w:val="6796E6"/>
          <w:kern w:val="0"/>
          <w:sz w:val="21"/>
        </w:rPr>
        <w:t>-</w:t>
      </w:r>
      <w:r w:rsidRPr="00C625BA">
        <w:rPr>
          <w:rFonts w:ascii="Hack" w:hAnsi="Hack" w:cs="宋体"/>
          <w:color w:val="D4D4D4"/>
          <w:kern w:val="0"/>
          <w:sz w:val="21"/>
        </w:rPr>
        <w:t xml:space="preserve"> /Users/admin/CMSIS-Packs/MindMotion.MM32F3270_DFP.1.0.5</w:t>
      </w:r>
      <w:r>
        <w:rPr>
          <w:rFonts w:ascii="Hack" w:hAnsi="Hack" w:cs="宋体" w:hint="eastAsia"/>
          <w:color w:val="D4D4D4"/>
          <w:kern w:val="0"/>
          <w:sz w:val="21"/>
        </w:rPr>
        <w:t>.pack</w:t>
      </w:r>
    </w:p>
    <w:p w14:paraId="58AD0B72" w14:textId="23E52DAC" w:rsidR="00C625BA" w:rsidRPr="00C625BA" w:rsidRDefault="00C625BA" w:rsidP="00C625B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C625BA">
        <w:rPr>
          <w:rFonts w:ascii="Hack" w:hAnsi="Hack" w:cs="宋体"/>
          <w:color w:val="D4D4D4"/>
          <w:kern w:val="0"/>
          <w:sz w:val="21"/>
        </w:rPr>
        <w:t xml:space="preserve">  </w:t>
      </w:r>
      <w:r w:rsidRPr="00C625BA">
        <w:rPr>
          <w:rFonts w:ascii="Hack" w:hAnsi="Hack" w:cs="宋体"/>
          <w:color w:val="6796E6"/>
          <w:kern w:val="0"/>
          <w:sz w:val="21"/>
        </w:rPr>
        <w:t>-</w:t>
      </w:r>
      <w:r w:rsidRPr="00C625BA">
        <w:rPr>
          <w:rFonts w:ascii="Hack" w:hAnsi="Hack" w:cs="宋体"/>
          <w:color w:val="D4D4D4"/>
          <w:kern w:val="0"/>
          <w:sz w:val="21"/>
        </w:rPr>
        <w:t xml:space="preserve"> /Users/admin/CMSIS-Packs/MindMotion.MM32F0270_DFP.0.1.1.pack</w:t>
      </w:r>
    </w:p>
    <w:p w14:paraId="019CEFE8" w14:textId="77777777" w:rsidR="00C625BA" w:rsidRPr="00C625BA" w:rsidRDefault="00C625BA" w:rsidP="00C625BA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</w:p>
    <w:p w14:paraId="03012C30" w14:textId="77777777" w:rsidR="00C625BA" w:rsidRPr="00C625BA" w:rsidRDefault="00C625BA" w:rsidP="005F5383"/>
    <w:p w14:paraId="7CECA8C9" w14:textId="1D4FC312" w:rsidR="00C625BA" w:rsidRDefault="00C625BA" w:rsidP="005F5383">
      <w:r>
        <w:rPr>
          <w:rFonts w:hint="eastAsia"/>
        </w:rPr>
        <w:t>有关</w:t>
      </w:r>
      <w:proofErr w:type="spellStart"/>
      <w:r w:rsidRPr="00C2358D">
        <w:rPr>
          <w:rFonts w:hint="eastAsia"/>
        </w:rPr>
        <w:t>pyocd.yaml</w:t>
      </w:r>
      <w:proofErr w:type="spellEnd"/>
      <w:r>
        <w:t xml:space="preserve"> </w:t>
      </w:r>
      <w:r>
        <w:rPr>
          <w:rFonts w:hint="eastAsia"/>
        </w:rPr>
        <w:t>介绍详细请见</w:t>
      </w:r>
      <w:r>
        <w:rPr>
          <w:rFonts w:hint="eastAsia"/>
        </w:rPr>
        <w:t xml:space="preserve"> </w:t>
      </w:r>
      <w:hyperlink r:id="rId19" w:history="1">
        <w:r w:rsidRPr="00022795">
          <w:rPr>
            <w:rStyle w:val="aff5"/>
          </w:rPr>
          <w:t>https://pyocd.io/docs/configuration.html</w:t>
        </w:r>
      </w:hyperlink>
    </w:p>
    <w:p w14:paraId="61BBDEE7" w14:textId="77777777" w:rsidR="00C625BA" w:rsidRPr="00C625BA" w:rsidRDefault="00C625BA" w:rsidP="005F5383"/>
    <w:p w14:paraId="79B61E12" w14:textId="0A768305" w:rsidR="005F5383" w:rsidRPr="005F5383" w:rsidRDefault="005F5383" w:rsidP="005F5383">
      <w:r w:rsidRPr="005F5383">
        <w:t>安装</w:t>
      </w:r>
      <w:r w:rsidRPr="005F5383">
        <w:t xml:space="preserve"> DFP </w:t>
      </w:r>
      <w:r w:rsidRPr="005F5383">
        <w:t>后，该</w:t>
      </w:r>
      <w:proofErr w:type="spellStart"/>
      <w:r w:rsidRPr="005F5383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Pr="005F5383">
        <w:rPr>
          <w:rFonts w:ascii="Hack" w:hAnsi="Hack" w:cs="宋体"/>
          <w:color w:val="D4D4D4"/>
          <w:kern w:val="0"/>
          <w:sz w:val="21"/>
          <w:highlight w:val="black"/>
        </w:rPr>
        <w:t xml:space="preserve"> list </w:t>
      </w:r>
      <w:r>
        <w:rPr>
          <w:rFonts w:ascii="Hack" w:hAnsi="Hack" w:cs="宋体"/>
          <w:color w:val="D4D4D4"/>
          <w:kern w:val="0"/>
          <w:sz w:val="21"/>
          <w:highlight w:val="black"/>
        </w:rPr>
        <w:t>–</w:t>
      </w:r>
      <w:r w:rsidRPr="005F5383">
        <w:rPr>
          <w:rFonts w:ascii="Hack" w:hAnsi="Hack" w:cs="宋体"/>
          <w:color w:val="D4D4D4"/>
          <w:kern w:val="0"/>
          <w:sz w:val="21"/>
          <w:highlight w:val="black"/>
        </w:rPr>
        <w:t>targets</w:t>
      </w:r>
      <w:r>
        <w:rPr>
          <w:rFonts w:ascii="Hack" w:hAnsi="Hack" w:cs="宋体"/>
          <w:color w:val="D4D4D4"/>
          <w:kern w:val="0"/>
          <w:sz w:val="21"/>
        </w:rPr>
        <w:t xml:space="preserve"> </w:t>
      </w:r>
      <w:r w:rsidRPr="005F5383">
        <w:t>命令将在其输出中显示新目标，您可以立即开始将目标支持与其他</w:t>
      </w:r>
      <w:r>
        <w:rPr>
          <w:rFonts w:hint="eastAsia"/>
        </w:rPr>
        <w:t xml:space="preserve"> </w:t>
      </w:r>
      <w:proofErr w:type="spellStart"/>
      <w:r w:rsidRPr="005F5383">
        <w:t>pyocd</w:t>
      </w:r>
      <w:proofErr w:type="spellEnd"/>
      <w:r w:rsidRPr="005F5383">
        <w:t>子命令一起使用。要获取所有已安装包的列表，请使用</w:t>
      </w:r>
      <w:r w:rsidRPr="005F5383">
        <w:rPr>
          <w:rFonts w:ascii="Hack" w:hAnsi="Hack" w:cs="宋体"/>
          <w:color w:val="D4D4D4"/>
          <w:kern w:val="0"/>
          <w:sz w:val="21"/>
          <w:highlight w:val="black"/>
        </w:rPr>
        <w:t>pack show</w:t>
      </w:r>
      <w:r w:rsidRPr="005F5383">
        <w:t>子命令。</w:t>
      </w:r>
    </w:p>
    <w:p w14:paraId="63C7AFB1" w14:textId="470DCD3B" w:rsidR="00C625BA" w:rsidRDefault="00C625BA" w:rsidP="00C625BA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  <w:r w:rsidR="00527EC2">
        <w:t xml:space="preserve"> </w:t>
      </w:r>
      <w:r w:rsidR="00527EC2">
        <w:rPr>
          <w:rFonts w:hint="eastAsia"/>
        </w:rPr>
        <w:t>烧写程序</w:t>
      </w:r>
    </w:p>
    <w:p w14:paraId="1944FBE5" w14:textId="10BE8982" w:rsidR="00527EC2" w:rsidRDefault="00BE1F23" w:rsidP="00C63A24">
      <w:pPr>
        <w:pStyle w:val="3"/>
      </w:pPr>
      <w:r>
        <w:rPr>
          <w:rFonts w:hint="eastAsia"/>
        </w:rPr>
        <w:t>使用</w:t>
      </w:r>
      <w:proofErr w:type="spellStart"/>
      <w:r w:rsidR="00C63A24">
        <w:t>pyOCD</w:t>
      </w:r>
      <w:proofErr w:type="spellEnd"/>
      <w:r w:rsidR="00C63A24">
        <w:t xml:space="preserve"> </w:t>
      </w:r>
      <w:r w:rsidR="00C63A24">
        <w:rPr>
          <w:rFonts w:hint="eastAsia"/>
        </w:rPr>
        <w:t>擦除目标芯片</w:t>
      </w:r>
    </w:p>
    <w:p w14:paraId="2B8CE03C" w14:textId="35D9AC80" w:rsidR="00C63A24" w:rsidRPr="00BF1840" w:rsidRDefault="00CC68AA" w:rsidP="00BF1840">
      <w:pPr>
        <w:pStyle w:val="a8"/>
      </w:pPr>
      <w:proofErr w:type="spellStart"/>
      <w:r>
        <w:rPr>
          <w:rFonts w:hint="eastAsia"/>
        </w:rPr>
        <w:t>pyOCD</w:t>
      </w:r>
      <w:proofErr w:type="spellEnd"/>
      <w:r>
        <w:t xml:space="preserve"> </w:t>
      </w:r>
      <w:r>
        <w:rPr>
          <w:rFonts w:hint="eastAsia"/>
        </w:rPr>
        <w:t>的擦除命令为</w:t>
      </w:r>
      <w:r>
        <w:rPr>
          <w:rFonts w:hint="eastAsia"/>
        </w:rPr>
        <w:t xml:space="preserve"> </w:t>
      </w:r>
      <w:proofErr w:type="spellStart"/>
      <w:r w:rsidRPr="00CC68AA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Pr="00CC68AA">
        <w:rPr>
          <w:rFonts w:ascii="Hack" w:hAnsi="Hack" w:cs="宋体"/>
          <w:color w:val="D4D4D4"/>
          <w:kern w:val="0"/>
          <w:sz w:val="21"/>
          <w:highlight w:val="black"/>
        </w:rPr>
        <w:t xml:space="preserve"> erase</w:t>
      </w:r>
      <w:r>
        <w:rPr>
          <w:rFonts w:ascii="Hack" w:hAnsi="Hack" w:cs="宋体" w:hint="eastAsia"/>
          <w:color w:val="D4D4D4"/>
          <w:kern w:val="0"/>
          <w:sz w:val="21"/>
        </w:rPr>
        <w:t xml:space="preserve"> </w:t>
      </w:r>
      <w:r w:rsidRPr="00BF1840">
        <w:rPr>
          <w:rFonts w:ascii="Hack" w:hAnsi="Hack" w:cs="宋体" w:hint="eastAsia"/>
          <w:kern w:val="0"/>
          <w:sz w:val="21"/>
        </w:rPr>
        <w:t>。</w:t>
      </w:r>
      <w:r>
        <w:rPr>
          <w:rFonts w:ascii="Hack" w:hAnsi="Hack" w:cs="宋体"/>
          <w:color w:val="D4D4D4"/>
          <w:kern w:val="0"/>
          <w:sz w:val="21"/>
        </w:rPr>
        <w:t xml:space="preserve"> </w:t>
      </w:r>
      <w:r w:rsidR="00BF1840" w:rsidRPr="00BF1840">
        <w:rPr>
          <w:rFonts w:hint="eastAsia"/>
        </w:rPr>
        <w:t>通过</w:t>
      </w:r>
      <w:r w:rsidR="00BF1840" w:rsidRPr="00BF1840">
        <w:rPr>
          <w:rFonts w:hint="eastAsia"/>
        </w:rPr>
        <w:t xml:space="preserve"> </w:t>
      </w:r>
      <w:proofErr w:type="spellStart"/>
      <w:r w:rsidR="00BF1840" w:rsidRPr="001F3658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="00BF1840" w:rsidRPr="001F3658">
        <w:rPr>
          <w:rFonts w:ascii="Hack" w:hAnsi="Hack" w:cs="宋体"/>
          <w:color w:val="D4D4D4"/>
          <w:kern w:val="0"/>
          <w:sz w:val="21"/>
          <w:highlight w:val="black"/>
        </w:rPr>
        <w:t xml:space="preserve"> erase </w:t>
      </w:r>
      <w:r w:rsidR="001F3658">
        <w:rPr>
          <w:rFonts w:ascii="Hack" w:hAnsi="Hack" w:cs="宋体"/>
          <w:color w:val="D4D4D4"/>
          <w:kern w:val="0"/>
          <w:sz w:val="21"/>
          <w:highlight w:val="black"/>
        </w:rPr>
        <w:t>-</w:t>
      </w:r>
      <w:r w:rsidR="00BF1840" w:rsidRPr="001F3658">
        <w:rPr>
          <w:rFonts w:ascii="Hack" w:hAnsi="Hack" w:cs="宋体"/>
          <w:color w:val="D4D4D4"/>
          <w:kern w:val="0"/>
          <w:sz w:val="21"/>
          <w:highlight w:val="black"/>
        </w:rPr>
        <w:t>–help</w:t>
      </w:r>
      <w:r w:rsidR="00BF1840" w:rsidRPr="00BF1840">
        <w:t xml:space="preserve"> </w:t>
      </w:r>
      <w:r w:rsidR="00BF1840" w:rsidRPr="00BF1840">
        <w:t>命令</w:t>
      </w:r>
      <w:r w:rsidR="001F3658">
        <w:rPr>
          <w:rFonts w:hint="eastAsia"/>
        </w:rPr>
        <w:t>查看擦除帮助。</w:t>
      </w:r>
    </w:p>
    <w:p w14:paraId="28373901" w14:textId="6BDFC0ED" w:rsidR="00D3226E" w:rsidRDefault="00D3226E" w:rsidP="00BE1F23">
      <w:pPr>
        <w:pStyle w:val="a8"/>
      </w:pPr>
      <w:r w:rsidRPr="00D3226E">
        <w:rPr>
          <w:rFonts w:hint="eastAsia"/>
        </w:rPr>
        <w:t>以下命令演示了如何擦除基于</w:t>
      </w:r>
      <w:r>
        <w:rPr>
          <w:rFonts w:hint="eastAsia"/>
        </w:rPr>
        <w:t>MM</w:t>
      </w:r>
      <w:r>
        <w:t>32F3277</w:t>
      </w:r>
      <w:r w:rsidR="006C644E">
        <w:rPr>
          <w:rFonts w:hint="eastAsia"/>
        </w:rPr>
        <w:t>为</w:t>
      </w:r>
      <w:r w:rsidRPr="00D3226E">
        <w:rPr>
          <w:rFonts w:hint="eastAsia"/>
        </w:rPr>
        <w:t>目标</w:t>
      </w:r>
      <w:r w:rsidR="006C644E">
        <w:rPr>
          <w:rFonts w:hint="eastAsia"/>
        </w:rPr>
        <w:t>的</w:t>
      </w:r>
      <w:r w:rsidR="007A78D8">
        <w:rPr>
          <w:rFonts w:hint="eastAsia"/>
        </w:rPr>
        <w:t>全部闪存</w:t>
      </w:r>
      <w:r w:rsidR="007A78D8" w:rsidRPr="007A78D8">
        <w:rPr>
          <w:rFonts w:hint="eastAsia"/>
        </w:rPr>
        <w:t>：</w:t>
      </w:r>
    </w:p>
    <w:p w14:paraId="67EDE8CD" w14:textId="7B525C12" w:rsidR="000B7804" w:rsidRPr="000B7804" w:rsidRDefault="000B7804" w:rsidP="000B7804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 xml:space="preserve"> erase -t MM32F3277G7P --chip</w:t>
      </w:r>
    </w:p>
    <w:p w14:paraId="7B2DE35D" w14:textId="77777777" w:rsidR="00067909" w:rsidRDefault="00067909" w:rsidP="00C625BA"/>
    <w:p w14:paraId="192A7045" w14:textId="09396D97" w:rsidR="007A78D8" w:rsidRDefault="00067909" w:rsidP="00C625BA">
      <w:r>
        <w:rPr>
          <w:rFonts w:hint="eastAsia"/>
        </w:rPr>
        <w:t>输出结果：</w:t>
      </w:r>
    </w:p>
    <w:p w14:paraId="5FB8679C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 w:hint="eastAsia"/>
          <w:color w:val="D4D4D4"/>
          <w:kern w:val="0"/>
          <w:sz w:val="21"/>
        </w:rPr>
        <w:t>$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</w:t>
      </w: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 xml:space="preserve"> erase -t MM32F3277G7P --chip</w:t>
      </w:r>
    </w:p>
    <w:p w14:paraId="406BA357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0B7804">
        <w:rPr>
          <w:rFonts w:ascii="Hack" w:hAnsi="Hack" w:cs="宋体"/>
          <w:color w:val="B5CEA8"/>
          <w:kern w:val="0"/>
          <w:sz w:val="21"/>
        </w:rPr>
        <w:t>0001535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W Invalid </w:t>
      </w: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coresight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 xml:space="preserve"> component, </w:t>
      </w: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cidr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>=</w:t>
      </w:r>
      <w:r w:rsidRPr="000B7804">
        <w:rPr>
          <w:rFonts w:ascii="Hack" w:hAnsi="Hack" w:cs="宋体"/>
          <w:color w:val="B5CEA8"/>
          <w:kern w:val="0"/>
          <w:sz w:val="21"/>
        </w:rPr>
        <w:t>0x0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[</w:t>
      </w:r>
      <w:proofErr w:type="spellStart"/>
      <w:r w:rsidRPr="000B7804">
        <w:rPr>
          <w:rFonts w:ascii="Hack" w:hAnsi="Hack" w:cs="宋体"/>
          <w:color w:val="D4D4D4"/>
          <w:kern w:val="0"/>
          <w:sz w:val="21"/>
        </w:rPr>
        <w:t>rom_table</w:t>
      </w:r>
      <w:proofErr w:type="spellEnd"/>
      <w:r w:rsidRPr="000B7804">
        <w:rPr>
          <w:rFonts w:ascii="Hack" w:hAnsi="Hack" w:cs="宋体"/>
          <w:color w:val="D4D4D4"/>
          <w:kern w:val="0"/>
          <w:sz w:val="21"/>
        </w:rPr>
        <w:t>]</w:t>
      </w:r>
    </w:p>
    <w:p w14:paraId="7C660802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0B7804">
        <w:rPr>
          <w:rFonts w:ascii="Hack" w:hAnsi="Hack" w:cs="宋体"/>
          <w:color w:val="B5CEA8"/>
          <w:kern w:val="0"/>
          <w:sz w:val="21"/>
        </w:rPr>
        <w:t>0001559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I Erasing chip... [eraser]</w:t>
      </w:r>
    </w:p>
    <w:p w14:paraId="714E38E6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0B7804">
        <w:rPr>
          <w:rFonts w:ascii="Hack" w:hAnsi="Hack" w:cs="宋体"/>
          <w:color w:val="B5CEA8"/>
          <w:kern w:val="0"/>
          <w:sz w:val="21"/>
        </w:rPr>
        <w:t>0001801</w:t>
      </w:r>
      <w:r w:rsidRPr="000B7804">
        <w:rPr>
          <w:rFonts w:ascii="Hack" w:hAnsi="Hack" w:cs="宋体"/>
          <w:color w:val="D4D4D4"/>
          <w:kern w:val="0"/>
          <w:sz w:val="21"/>
        </w:rPr>
        <w:t xml:space="preserve"> I Done [eraser]</w:t>
      </w:r>
    </w:p>
    <w:p w14:paraId="60E9B947" w14:textId="77777777" w:rsidR="00067909" w:rsidRPr="000B7804" w:rsidRDefault="00067909" w:rsidP="00067909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/>
          <w:color w:val="D4D4D4"/>
          <w:kern w:val="0"/>
          <w:sz w:val="21"/>
        </w:rPr>
        <w:t>$</w:t>
      </w:r>
    </w:p>
    <w:p w14:paraId="6825B263" w14:textId="77777777" w:rsidR="00067909" w:rsidRDefault="00067909" w:rsidP="00C625BA"/>
    <w:p w14:paraId="2720AA7A" w14:textId="566BE370" w:rsidR="00023C12" w:rsidRDefault="00BE1F23" w:rsidP="00BE1F23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</w:t>
      </w:r>
      <w:r>
        <w:t>OCD</w:t>
      </w:r>
      <w:proofErr w:type="spellEnd"/>
      <w:r>
        <w:t xml:space="preserve"> </w:t>
      </w:r>
      <w:r>
        <w:rPr>
          <w:rFonts w:hint="eastAsia"/>
        </w:rPr>
        <w:t>烧写目标芯片</w:t>
      </w:r>
    </w:p>
    <w:p w14:paraId="599463BF" w14:textId="2691EAE4" w:rsidR="00A42509" w:rsidRDefault="00A42509" w:rsidP="00A42509">
      <w:pPr>
        <w:pStyle w:val="a8"/>
      </w:pPr>
      <w:proofErr w:type="spellStart"/>
      <w:r>
        <w:rPr>
          <w:rFonts w:hint="eastAsia"/>
        </w:rPr>
        <w:t>pyOCD</w:t>
      </w:r>
      <w:proofErr w:type="spellEnd"/>
      <w:r>
        <w:t xml:space="preserve"> </w:t>
      </w:r>
      <w:r>
        <w:rPr>
          <w:rFonts w:hint="eastAsia"/>
        </w:rPr>
        <w:t>的编程命令为</w:t>
      </w:r>
      <w:r>
        <w:rPr>
          <w:rFonts w:hint="eastAsia"/>
        </w:rPr>
        <w:t xml:space="preserve"> </w:t>
      </w:r>
      <w:proofErr w:type="spellStart"/>
      <w:r w:rsidRPr="00CC68AA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Pr="00CC68AA">
        <w:rPr>
          <w:rFonts w:ascii="Hack" w:hAnsi="Hack" w:cs="宋体"/>
          <w:color w:val="D4D4D4"/>
          <w:kern w:val="0"/>
          <w:sz w:val="21"/>
          <w:highlight w:val="black"/>
        </w:rPr>
        <w:t xml:space="preserve"> </w:t>
      </w:r>
      <w:r>
        <w:rPr>
          <w:rFonts w:ascii="Hack" w:hAnsi="Hack" w:cs="宋体" w:hint="eastAsia"/>
          <w:color w:val="D4D4D4"/>
          <w:kern w:val="0"/>
          <w:sz w:val="21"/>
          <w:highlight w:val="black"/>
        </w:rPr>
        <w:t>flash</w:t>
      </w:r>
      <w:r>
        <w:rPr>
          <w:rFonts w:ascii="Hack" w:hAnsi="Hack" w:cs="宋体" w:hint="eastAsia"/>
          <w:color w:val="D4D4D4"/>
          <w:kern w:val="0"/>
          <w:sz w:val="21"/>
        </w:rPr>
        <w:t xml:space="preserve"> </w:t>
      </w:r>
      <w:r w:rsidRPr="00BF1840">
        <w:rPr>
          <w:rFonts w:ascii="Hack" w:hAnsi="Hack" w:cs="宋体" w:hint="eastAsia"/>
          <w:kern w:val="0"/>
          <w:sz w:val="21"/>
        </w:rPr>
        <w:t>。</w:t>
      </w:r>
      <w:r>
        <w:rPr>
          <w:rFonts w:ascii="Hack" w:hAnsi="Hack" w:cs="宋体"/>
          <w:color w:val="D4D4D4"/>
          <w:kern w:val="0"/>
          <w:sz w:val="21"/>
        </w:rPr>
        <w:t xml:space="preserve"> </w:t>
      </w:r>
      <w:r w:rsidRPr="00BF1840">
        <w:rPr>
          <w:rFonts w:hint="eastAsia"/>
        </w:rPr>
        <w:t>通过</w:t>
      </w:r>
      <w:r w:rsidRPr="00BF1840">
        <w:rPr>
          <w:rFonts w:hint="eastAsia"/>
        </w:rPr>
        <w:t xml:space="preserve"> </w:t>
      </w:r>
      <w:proofErr w:type="spellStart"/>
      <w:r w:rsidRPr="001F3658">
        <w:rPr>
          <w:rFonts w:ascii="Hack" w:hAnsi="Hack" w:cs="宋体"/>
          <w:color w:val="D4D4D4"/>
          <w:kern w:val="0"/>
          <w:sz w:val="21"/>
          <w:highlight w:val="black"/>
        </w:rPr>
        <w:t>pyocd</w:t>
      </w:r>
      <w:proofErr w:type="spellEnd"/>
      <w:r w:rsidRPr="001F3658">
        <w:rPr>
          <w:rFonts w:ascii="Hack" w:hAnsi="Hack" w:cs="宋体"/>
          <w:color w:val="D4D4D4"/>
          <w:kern w:val="0"/>
          <w:sz w:val="21"/>
          <w:highlight w:val="black"/>
        </w:rPr>
        <w:t xml:space="preserve"> </w:t>
      </w:r>
      <w:r>
        <w:rPr>
          <w:rFonts w:ascii="Hack" w:hAnsi="Hack" w:cs="宋体" w:hint="eastAsia"/>
          <w:color w:val="D4D4D4"/>
          <w:kern w:val="0"/>
          <w:sz w:val="21"/>
          <w:highlight w:val="black"/>
        </w:rPr>
        <w:t>flash</w:t>
      </w:r>
      <w:r w:rsidRPr="001F3658">
        <w:rPr>
          <w:rFonts w:ascii="Hack" w:hAnsi="Hack" w:cs="宋体"/>
          <w:color w:val="D4D4D4"/>
          <w:kern w:val="0"/>
          <w:sz w:val="21"/>
          <w:highlight w:val="black"/>
        </w:rPr>
        <w:t xml:space="preserve"> </w:t>
      </w:r>
      <w:r>
        <w:rPr>
          <w:rFonts w:ascii="Hack" w:hAnsi="Hack" w:cs="宋体"/>
          <w:color w:val="D4D4D4"/>
          <w:kern w:val="0"/>
          <w:sz w:val="21"/>
          <w:highlight w:val="black"/>
        </w:rPr>
        <w:t>-</w:t>
      </w:r>
      <w:r w:rsidRPr="001F3658">
        <w:rPr>
          <w:rFonts w:ascii="Hack" w:hAnsi="Hack" w:cs="宋体"/>
          <w:color w:val="D4D4D4"/>
          <w:kern w:val="0"/>
          <w:sz w:val="21"/>
          <w:highlight w:val="black"/>
        </w:rPr>
        <w:t>–help</w:t>
      </w:r>
      <w:r w:rsidRPr="00BF1840">
        <w:t xml:space="preserve"> </w:t>
      </w:r>
      <w:r w:rsidRPr="00BF1840">
        <w:t>命令</w:t>
      </w:r>
      <w:r>
        <w:rPr>
          <w:rFonts w:hint="eastAsia"/>
        </w:rPr>
        <w:t>查看编程帮助。</w:t>
      </w:r>
    </w:p>
    <w:p w14:paraId="136D02BC" w14:textId="56E71F01" w:rsidR="00A42509" w:rsidRDefault="00A42509" w:rsidP="00A42509">
      <w:pPr>
        <w:pStyle w:val="a8"/>
      </w:pPr>
      <w:r w:rsidRPr="00D3226E">
        <w:rPr>
          <w:rFonts w:hint="eastAsia"/>
        </w:rPr>
        <w:t>以下命令演示了如何</w:t>
      </w:r>
      <w:r w:rsidR="006C644E">
        <w:rPr>
          <w:rFonts w:hint="eastAsia"/>
        </w:rPr>
        <w:t>为</w:t>
      </w:r>
      <w:r w:rsidRPr="00D3226E">
        <w:rPr>
          <w:rFonts w:hint="eastAsia"/>
        </w:rPr>
        <w:t>基于</w:t>
      </w:r>
      <w:r>
        <w:rPr>
          <w:rFonts w:hint="eastAsia"/>
        </w:rPr>
        <w:t>MM</w:t>
      </w:r>
      <w:r>
        <w:t>32F3277</w:t>
      </w:r>
      <w:r w:rsidRPr="00D3226E">
        <w:rPr>
          <w:rFonts w:hint="eastAsia"/>
        </w:rPr>
        <w:t>的目标</w:t>
      </w:r>
      <w:r w:rsidR="006C644E">
        <w:rPr>
          <w:rFonts w:hint="eastAsia"/>
        </w:rPr>
        <w:t>编程</w:t>
      </w:r>
      <w:r w:rsidRPr="007A78D8">
        <w:rPr>
          <w:rFonts w:hint="eastAsia"/>
        </w:rPr>
        <w:t>：</w:t>
      </w:r>
    </w:p>
    <w:p w14:paraId="29F02D5B" w14:textId="00CD127C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 xml:space="preserve"> flash -t MM32F3277G7P .\mm32f3270_bl_crc.bin</w:t>
      </w:r>
    </w:p>
    <w:p w14:paraId="38ECA556" w14:textId="267BC1FA" w:rsidR="00BE1F23" w:rsidRDefault="00BE1F23" w:rsidP="00BE1F23">
      <w:pPr>
        <w:pStyle w:val="a8"/>
      </w:pPr>
    </w:p>
    <w:p w14:paraId="5B6170FA" w14:textId="5DD2FDB9" w:rsidR="003B7630" w:rsidRDefault="003B7630" w:rsidP="00BE1F23">
      <w:pPr>
        <w:pStyle w:val="a8"/>
      </w:pPr>
      <w:r>
        <w:rPr>
          <w:rFonts w:hint="eastAsia"/>
        </w:rPr>
        <w:t>输出结果</w:t>
      </w:r>
    </w:p>
    <w:p w14:paraId="2B73475A" w14:textId="3958034D" w:rsidR="00D36478" w:rsidRPr="00D36478" w:rsidRDefault="003B7630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 w:hint="eastAsia"/>
          <w:color w:val="D4D4D4"/>
          <w:kern w:val="0"/>
          <w:sz w:val="21"/>
        </w:rPr>
        <w:t>$</w:t>
      </w:r>
      <w:r w:rsidR="00D36478" w:rsidRPr="00D36478">
        <w:rPr>
          <w:rFonts w:ascii="Hack" w:hAnsi="Hack" w:cs="宋体"/>
          <w:color w:val="D4D4D4"/>
          <w:kern w:val="0"/>
          <w:sz w:val="21"/>
        </w:rPr>
        <w:t xml:space="preserve"> </w:t>
      </w:r>
      <w:proofErr w:type="spellStart"/>
      <w:r w:rsidR="00D36478" w:rsidRPr="00D36478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="00D36478" w:rsidRPr="00D36478">
        <w:rPr>
          <w:rFonts w:ascii="Hack" w:hAnsi="Hack" w:cs="宋体"/>
          <w:color w:val="D4D4D4"/>
          <w:kern w:val="0"/>
          <w:sz w:val="21"/>
        </w:rPr>
        <w:t xml:space="preserve"> flash -t MM32F3277G7P .\mm32f3270_bl_crc.bin</w:t>
      </w:r>
    </w:p>
    <w:p w14:paraId="0084FFAC" w14:textId="77777777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D36478">
        <w:rPr>
          <w:rFonts w:ascii="Hack" w:hAnsi="Hack" w:cs="宋体"/>
          <w:color w:val="B5CEA8"/>
          <w:kern w:val="0"/>
          <w:sz w:val="21"/>
        </w:rPr>
        <w:t>0001588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W Invalid </w:t>
      </w: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coresight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 xml:space="preserve"> component, </w:t>
      </w: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cidr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>=</w:t>
      </w:r>
      <w:r w:rsidRPr="00D36478">
        <w:rPr>
          <w:rFonts w:ascii="Hack" w:hAnsi="Hack" w:cs="宋体"/>
          <w:color w:val="B5CEA8"/>
          <w:kern w:val="0"/>
          <w:sz w:val="21"/>
        </w:rPr>
        <w:t>0x0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[</w:t>
      </w: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rom_table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>]</w:t>
      </w:r>
    </w:p>
    <w:p w14:paraId="095110E6" w14:textId="77777777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D36478">
        <w:rPr>
          <w:rFonts w:ascii="Hack" w:hAnsi="Hack" w:cs="宋体"/>
          <w:color w:val="B5CEA8"/>
          <w:kern w:val="0"/>
          <w:sz w:val="21"/>
        </w:rPr>
        <w:t>0001611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I Loading C:\Users\liuyu\mm32f3270_bl_crc.bin [</w:t>
      </w:r>
      <w:proofErr w:type="spellStart"/>
      <w:r w:rsidRPr="00D36478">
        <w:rPr>
          <w:rFonts w:ascii="Hack" w:hAnsi="Hack" w:cs="宋体"/>
          <w:color w:val="D4D4D4"/>
          <w:kern w:val="0"/>
          <w:sz w:val="21"/>
        </w:rPr>
        <w:t>load_cmd</w:t>
      </w:r>
      <w:proofErr w:type="spellEnd"/>
      <w:r w:rsidRPr="00D36478">
        <w:rPr>
          <w:rFonts w:ascii="Hack" w:hAnsi="Hack" w:cs="宋体"/>
          <w:color w:val="D4D4D4"/>
          <w:kern w:val="0"/>
          <w:sz w:val="21"/>
        </w:rPr>
        <w:t>]</w:t>
      </w:r>
    </w:p>
    <w:p w14:paraId="06020FDE" w14:textId="77777777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D36478">
        <w:rPr>
          <w:rFonts w:ascii="Hack" w:hAnsi="Hack" w:cs="宋体"/>
          <w:color w:val="D4D4D4"/>
          <w:kern w:val="0"/>
          <w:sz w:val="21"/>
        </w:rPr>
        <w:t>[==================================================] 100%</w:t>
      </w:r>
    </w:p>
    <w:p w14:paraId="18275B21" w14:textId="77777777" w:rsidR="00D36478" w:rsidRPr="00D36478" w:rsidRDefault="00D36478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 w:rsidRPr="00D36478">
        <w:rPr>
          <w:rFonts w:ascii="Hack" w:hAnsi="Hack" w:cs="宋体"/>
          <w:color w:val="B5CEA8"/>
          <w:kern w:val="0"/>
          <w:sz w:val="21"/>
        </w:rPr>
        <w:t>0004237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I Erased </w:t>
      </w:r>
      <w:r w:rsidRPr="00D36478">
        <w:rPr>
          <w:rFonts w:ascii="Hack" w:hAnsi="Hack" w:cs="宋体"/>
          <w:color w:val="B5CEA8"/>
          <w:kern w:val="0"/>
          <w:sz w:val="21"/>
        </w:rPr>
        <w:t>30720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bytes (30 sectors), programmed </w:t>
      </w:r>
      <w:r w:rsidRPr="00D36478">
        <w:rPr>
          <w:rFonts w:ascii="Hack" w:hAnsi="Hack" w:cs="宋体"/>
          <w:color w:val="B5CEA8"/>
          <w:kern w:val="0"/>
          <w:sz w:val="21"/>
        </w:rPr>
        <w:t>30720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bytes (30 pages), skipped </w:t>
      </w:r>
      <w:r w:rsidRPr="00D36478">
        <w:rPr>
          <w:rFonts w:ascii="Hack" w:hAnsi="Hack" w:cs="宋体"/>
          <w:color w:val="B5CEA8"/>
          <w:kern w:val="0"/>
          <w:sz w:val="21"/>
        </w:rPr>
        <w:t>17408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bytes (17 pages) </w:t>
      </w:r>
      <w:r w:rsidRPr="00D36478">
        <w:rPr>
          <w:rFonts w:ascii="Hack" w:hAnsi="Hack" w:cs="宋体"/>
          <w:color w:val="569CD6"/>
          <w:kern w:val="0"/>
          <w:sz w:val="21"/>
        </w:rPr>
        <w:t>at</w:t>
      </w:r>
      <w:r w:rsidRPr="00D36478">
        <w:rPr>
          <w:rFonts w:ascii="Hack" w:hAnsi="Hack" w:cs="宋体"/>
          <w:color w:val="D4D4D4"/>
          <w:kern w:val="0"/>
          <w:sz w:val="21"/>
        </w:rPr>
        <w:t xml:space="preserve"> 17.90 kB/s [loader]</w:t>
      </w:r>
    </w:p>
    <w:p w14:paraId="38DFC7E9" w14:textId="4B76587D" w:rsidR="00D36478" w:rsidRPr="00D36478" w:rsidRDefault="003B7630" w:rsidP="00D36478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r>
        <w:rPr>
          <w:rFonts w:ascii="Hack" w:hAnsi="Hack" w:cs="宋体"/>
          <w:color w:val="D4D4D4"/>
          <w:kern w:val="0"/>
          <w:sz w:val="21"/>
        </w:rPr>
        <w:t>$</w:t>
      </w:r>
    </w:p>
    <w:p w14:paraId="2F92C891" w14:textId="77777777" w:rsidR="00D36478" w:rsidRDefault="00D36478" w:rsidP="00BE1F23">
      <w:pPr>
        <w:pStyle w:val="a8"/>
      </w:pPr>
    </w:p>
    <w:p w14:paraId="1DE83DAA" w14:textId="6875FCBB" w:rsidR="00FE53B7" w:rsidRDefault="00FE53B7" w:rsidP="00FE53B7">
      <w:pPr>
        <w:pStyle w:val="a8"/>
      </w:pPr>
      <w:r w:rsidRPr="00D3226E">
        <w:rPr>
          <w:rFonts w:hint="eastAsia"/>
        </w:rPr>
        <w:t>以下命令演示了如何</w:t>
      </w:r>
      <w:r>
        <w:rPr>
          <w:rFonts w:hint="eastAsia"/>
        </w:rPr>
        <w:t>为</w:t>
      </w:r>
      <w:r w:rsidRPr="00D3226E">
        <w:rPr>
          <w:rFonts w:hint="eastAsia"/>
        </w:rPr>
        <w:t>基于</w:t>
      </w:r>
      <w:r>
        <w:rPr>
          <w:rFonts w:hint="eastAsia"/>
        </w:rPr>
        <w:t>MM</w:t>
      </w:r>
      <w:r>
        <w:t>32F3277</w:t>
      </w:r>
      <w:r w:rsidRPr="00D3226E">
        <w:rPr>
          <w:rFonts w:hint="eastAsia"/>
        </w:rPr>
        <w:t>的目标</w:t>
      </w:r>
      <w:r w:rsidR="00D64DCC">
        <w:rPr>
          <w:rFonts w:hint="eastAsia"/>
        </w:rPr>
        <w:t>在特定地址</w:t>
      </w:r>
      <w:r>
        <w:rPr>
          <w:rFonts w:hint="eastAsia"/>
        </w:rPr>
        <w:t>编程</w:t>
      </w:r>
      <w:r w:rsidRPr="007A78D8">
        <w:rPr>
          <w:rFonts w:hint="eastAsia"/>
        </w:rPr>
        <w:t>：</w:t>
      </w:r>
    </w:p>
    <w:p w14:paraId="1AC91CB6" w14:textId="22239CE9" w:rsidR="00FB4714" w:rsidRPr="00FB4714" w:rsidRDefault="00FB4714" w:rsidP="00FB4714">
      <w:pPr>
        <w:widowControl/>
        <w:shd w:val="clear" w:color="auto" w:fill="1E1E1E"/>
        <w:spacing w:after="0" w:line="360" w:lineRule="atLeast"/>
        <w:ind w:left="0"/>
        <w:jc w:val="left"/>
        <w:rPr>
          <w:rFonts w:ascii="Hack" w:hAnsi="Hack" w:cs="宋体"/>
          <w:color w:val="D4D4D4"/>
          <w:kern w:val="0"/>
          <w:sz w:val="21"/>
        </w:rPr>
      </w:pPr>
      <w:proofErr w:type="spellStart"/>
      <w:r w:rsidRPr="00FB4714">
        <w:rPr>
          <w:rFonts w:ascii="Hack" w:hAnsi="Hack" w:cs="宋体"/>
          <w:color w:val="D4D4D4"/>
          <w:kern w:val="0"/>
          <w:sz w:val="21"/>
        </w:rPr>
        <w:t>pyocd</w:t>
      </w:r>
      <w:proofErr w:type="spellEnd"/>
      <w:r w:rsidRPr="00FB4714">
        <w:rPr>
          <w:rFonts w:ascii="Hack" w:hAnsi="Hack" w:cs="宋体"/>
          <w:color w:val="D4D4D4"/>
          <w:kern w:val="0"/>
          <w:sz w:val="21"/>
        </w:rPr>
        <w:t xml:space="preserve"> flash -t MM32F3277G7P --base-address </w:t>
      </w:r>
      <w:r w:rsidRPr="00FB4714">
        <w:rPr>
          <w:rFonts w:ascii="Hack" w:hAnsi="Hack" w:cs="宋体"/>
          <w:color w:val="B5CEA8"/>
          <w:kern w:val="0"/>
          <w:sz w:val="21"/>
        </w:rPr>
        <w:t>0x</w:t>
      </w:r>
      <w:r w:rsidR="005D31AA">
        <w:rPr>
          <w:rFonts w:ascii="Hack" w:hAnsi="Hack" w:cs="宋体"/>
          <w:color w:val="B5CEA8"/>
          <w:kern w:val="0"/>
          <w:sz w:val="21"/>
        </w:rPr>
        <w:t>0800</w:t>
      </w:r>
      <w:r w:rsidRPr="00FB4714">
        <w:rPr>
          <w:rFonts w:ascii="Hack" w:hAnsi="Hack" w:cs="宋体"/>
          <w:color w:val="B5CEA8"/>
          <w:kern w:val="0"/>
          <w:sz w:val="21"/>
        </w:rPr>
        <w:t>1000</w:t>
      </w:r>
      <w:r w:rsidRPr="00FB4714">
        <w:rPr>
          <w:rFonts w:ascii="Hack" w:hAnsi="Hack" w:cs="宋体"/>
          <w:color w:val="D4D4D4"/>
          <w:kern w:val="0"/>
          <w:sz w:val="21"/>
        </w:rPr>
        <w:t xml:space="preserve"> </w:t>
      </w:r>
      <w:proofErr w:type="spellStart"/>
      <w:r w:rsidRPr="00FB4714">
        <w:rPr>
          <w:rFonts w:ascii="Hack" w:hAnsi="Hack" w:cs="宋体"/>
          <w:color w:val="D4D4D4"/>
          <w:kern w:val="0"/>
          <w:sz w:val="21"/>
        </w:rPr>
        <w:t>Sample.bin</w:t>
      </w:r>
      <w:proofErr w:type="spellEnd"/>
    </w:p>
    <w:p w14:paraId="6B7A0C70" w14:textId="77777777" w:rsidR="00FE53B7" w:rsidRPr="00FB4714" w:rsidRDefault="00FE53B7" w:rsidP="00BE1F23">
      <w:pPr>
        <w:pStyle w:val="a8"/>
      </w:pPr>
    </w:p>
    <w:p w14:paraId="24E2D96F" w14:textId="77777777" w:rsidR="009C0F33" w:rsidRPr="0091580A" w:rsidRDefault="009C0F33" w:rsidP="00A0176F">
      <w:pPr>
        <w:pStyle w:val="a8"/>
      </w:pPr>
      <w:r w:rsidRPr="0091580A">
        <w:br w:type="page"/>
      </w:r>
    </w:p>
    <w:p w14:paraId="2DBC3451" w14:textId="4BAF50FF" w:rsidR="009C0F33" w:rsidRPr="00D95C17" w:rsidRDefault="009C0F33" w:rsidP="00D95C17">
      <w:pPr>
        <w:pStyle w:val="1"/>
      </w:pPr>
      <w:bookmarkStart w:id="10" w:name="_Toc80194196"/>
      <w:r w:rsidRPr="00D95C17">
        <w:lastRenderedPageBreak/>
        <w:t>小结</w:t>
      </w:r>
      <w:bookmarkEnd w:id="10"/>
    </w:p>
    <w:p w14:paraId="282FDBB9" w14:textId="31E528A6" w:rsidR="009C0F33" w:rsidRPr="0091580A" w:rsidRDefault="002A382B" w:rsidP="002A382B">
      <w:pPr>
        <w:pStyle w:val="a8"/>
      </w:pPr>
      <w:r w:rsidRPr="00C73ED6">
        <w:t>通过上面的介绍</w:t>
      </w:r>
      <w:r w:rsidRPr="0091580A">
        <w:t>，</w:t>
      </w:r>
      <w:r w:rsidRPr="00C73ED6">
        <w:t>简要描述了</w:t>
      </w:r>
      <w:r>
        <w:rPr>
          <w:rFonts w:hint="eastAsia"/>
        </w:rPr>
        <w:t>如何通过</w:t>
      </w:r>
      <w:r>
        <w:rPr>
          <w:rFonts w:hint="eastAsia"/>
        </w:rPr>
        <w:t xml:space="preserve"> </w:t>
      </w:r>
      <w:proofErr w:type="spellStart"/>
      <w:r>
        <w:t>pyOCD</w:t>
      </w:r>
      <w:proofErr w:type="spellEnd"/>
      <w:r>
        <w:t xml:space="preserve"> </w:t>
      </w:r>
      <w:r w:rsidR="00B704B0">
        <w:rPr>
          <w:rFonts w:hint="eastAsia"/>
        </w:rPr>
        <w:t>操作</w:t>
      </w:r>
      <w:r w:rsidR="00B704B0">
        <w:rPr>
          <w:rFonts w:hint="eastAsia"/>
        </w:rPr>
        <w:t xml:space="preserve"> </w:t>
      </w:r>
      <w:r w:rsidR="00837465" w:rsidRPr="00837465">
        <w:rPr>
          <w:rFonts w:hint="eastAsia"/>
        </w:rPr>
        <w:t>MM32-LINK S</w:t>
      </w:r>
      <w:r w:rsidR="00837465">
        <w:rPr>
          <w:rFonts w:hint="eastAsia"/>
        </w:rPr>
        <w:t>eries</w:t>
      </w:r>
      <w:r>
        <w:rPr>
          <w:rFonts w:hint="eastAsia"/>
        </w:rPr>
        <w:t>对</w:t>
      </w:r>
      <w:r>
        <w:rPr>
          <w:rFonts w:hint="eastAsia"/>
        </w:rPr>
        <w:t>M</w:t>
      </w:r>
      <w:r w:rsidRPr="00C73ED6">
        <w:t>M32F</w:t>
      </w:r>
      <w:r>
        <w:t>3277G7P</w:t>
      </w:r>
      <w:r w:rsidRPr="00C73ED6">
        <w:t>的</w:t>
      </w:r>
      <w:r>
        <w:rPr>
          <w:rFonts w:hint="eastAsia"/>
        </w:rPr>
        <w:t>编程操作（擦除、烧录）</w:t>
      </w:r>
      <w:r w:rsidRPr="0091580A">
        <w:t>。</w:t>
      </w:r>
      <w:r>
        <w:rPr>
          <w:rFonts w:hint="eastAsia"/>
        </w:rPr>
        <w:t>有关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pyOCD</w:t>
      </w:r>
      <w:proofErr w:type="spellEnd"/>
      <w:r w:rsidR="00B704B0">
        <w:rPr>
          <w:rFonts w:hint="eastAsia"/>
        </w:rPr>
        <w:t>及</w:t>
      </w:r>
      <w:r w:rsidR="00837465" w:rsidRPr="00837465">
        <w:rPr>
          <w:rFonts w:hint="eastAsia"/>
        </w:rPr>
        <w:t>MM32-LINK S</w:t>
      </w:r>
      <w:r w:rsidR="00837465">
        <w:rPr>
          <w:rFonts w:hint="eastAsia"/>
        </w:rPr>
        <w:t>eries</w:t>
      </w:r>
      <w:r>
        <w:rPr>
          <w:rFonts w:hint="eastAsia"/>
        </w:rPr>
        <w:t>的更详细</w:t>
      </w:r>
      <w:r w:rsidR="00B704B0">
        <w:rPr>
          <w:rFonts w:hint="eastAsia"/>
        </w:rPr>
        <w:t>的使用说明请参阅</w:t>
      </w:r>
      <w:r w:rsidR="00B704B0">
        <w:rPr>
          <w:rFonts w:hint="eastAsia"/>
        </w:rPr>
        <w:t xml:space="preserve"> </w:t>
      </w:r>
      <w:hyperlink r:id="rId20" w:history="1">
        <w:r w:rsidR="00494242" w:rsidRPr="00022795">
          <w:rPr>
            <w:rStyle w:val="aff5"/>
          </w:rPr>
          <w:t>https://pyocd.io/</w:t>
        </w:r>
      </w:hyperlink>
      <w:r w:rsidR="00494242">
        <w:t xml:space="preserve"> </w:t>
      </w:r>
      <w:r w:rsidR="00494242">
        <w:rPr>
          <w:rFonts w:hint="eastAsia"/>
        </w:rPr>
        <w:t>和</w:t>
      </w:r>
      <w:r w:rsidR="00837465" w:rsidRPr="00837465">
        <w:rPr>
          <w:rFonts w:hint="eastAsia"/>
        </w:rPr>
        <w:t>MM32-LINK S</w:t>
      </w:r>
      <w:r w:rsidR="00837465">
        <w:rPr>
          <w:rFonts w:hint="eastAsia"/>
        </w:rPr>
        <w:t>eries</w:t>
      </w:r>
      <w:r w:rsidR="00494242">
        <w:rPr>
          <w:rFonts w:hint="eastAsia"/>
        </w:rPr>
        <w:t>相关使用文档。</w:t>
      </w:r>
    </w:p>
    <w:p w14:paraId="4F0D08F2" w14:textId="77777777" w:rsidR="009C0F33" w:rsidRPr="0091580A" w:rsidRDefault="009C0F33">
      <w:pPr>
        <w:widowControl/>
        <w:jc w:val="left"/>
      </w:pPr>
      <w:r w:rsidRPr="0091580A">
        <w:br w:type="page"/>
      </w:r>
    </w:p>
    <w:p w14:paraId="421D035B" w14:textId="77777777" w:rsidR="009C0F33" w:rsidRPr="00D95C17" w:rsidRDefault="009C0F33" w:rsidP="00D95C17">
      <w:pPr>
        <w:pStyle w:val="1"/>
      </w:pPr>
      <w:r w:rsidRPr="00D95C17">
        <w:lastRenderedPageBreak/>
        <w:t>修改记录</w:t>
      </w:r>
    </w:p>
    <w:p w14:paraId="6E1692EC" w14:textId="77777777" w:rsidR="009C0F33" w:rsidRDefault="009C0F33" w:rsidP="00E36123">
      <w:pPr>
        <w:pStyle w:val="a4"/>
        <w:keepNext/>
      </w:pPr>
      <w:r w:rsidRPr="00C73ED6"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noProof/>
        </w:rPr>
        <w:t xml:space="preserve"> </w:t>
      </w:r>
      <w:r w:rsidRPr="00C73ED6">
        <w:rPr>
          <w:rFonts w:hint="eastAsia"/>
          <w:noProof/>
        </w:rPr>
        <w:t>修改记录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2830"/>
        <w:gridCol w:w="2596"/>
        <w:gridCol w:w="2796"/>
      </w:tblGrid>
      <w:tr w:rsidR="009C0F33" w:rsidRPr="0091580A" w14:paraId="2E22F170" w14:textId="77777777" w:rsidTr="00E3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730F51E8" w14:textId="77777777" w:rsidR="009C0F33" w:rsidRPr="0091580A" w:rsidRDefault="009C0F33" w:rsidP="00C820F6">
            <w:pPr>
              <w:pStyle w:val="aff1"/>
            </w:pPr>
            <w:r w:rsidRPr="00C73ED6">
              <w:t>日期</w:t>
            </w:r>
          </w:p>
        </w:tc>
        <w:tc>
          <w:tcPr>
            <w:tcW w:w="2666" w:type="dxa"/>
            <w:vAlign w:val="center"/>
          </w:tcPr>
          <w:p w14:paraId="2DC619F5" w14:textId="77777777" w:rsidR="009C0F33" w:rsidRPr="0091580A" w:rsidRDefault="009C0F33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版本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3DE9C67" w14:textId="77777777" w:rsidR="009C0F33" w:rsidRPr="0091580A" w:rsidRDefault="009C0F33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内容</w:t>
            </w:r>
          </w:p>
        </w:tc>
      </w:tr>
      <w:tr w:rsidR="009C0F33" w:rsidRPr="0091580A" w14:paraId="02C12FC4" w14:textId="77777777" w:rsidTr="00E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0D951D3F" w14:textId="5D4FB6E5" w:rsidR="009C0F33" w:rsidRPr="0091580A" w:rsidRDefault="009C0F33" w:rsidP="00C820F6">
            <w:pPr>
              <w:pStyle w:val="aff1"/>
            </w:pPr>
            <w:r w:rsidRPr="00C73ED6">
              <w:t>202</w:t>
            </w:r>
            <w:r w:rsidR="00494242">
              <w:t>2</w:t>
            </w:r>
            <w:r w:rsidRPr="0091580A">
              <w:t>/</w:t>
            </w:r>
            <w:r w:rsidR="00494242">
              <w:t>05</w:t>
            </w:r>
            <w:r w:rsidRPr="0091580A">
              <w:t>/</w:t>
            </w:r>
            <w:r w:rsidR="00494242">
              <w:t>23</w:t>
            </w:r>
          </w:p>
        </w:tc>
        <w:tc>
          <w:tcPr>
            <w:tcW w:w="2666" w:type="dxa"/>
            <w:vAlign w:val="center"/>
          </w:tcPr>
          <w:p w14:paraId="2C8FBF46" w14:textId="5F29D72B" w:rsidR="009C0F33" w:rsidRPr="0091580A" w:rsidRDefault="009C0F33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1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1A99B8D" w14:textId="0DA1DBE8" w:rsidR="009C0F33" w:rsidRPr="0091580A" w:rsidRDefault="009C0F33" w:rsidP="00E36123">
            <w:pPr>
              <w:pStyle w:val="aff1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初始版本发布</w:t>
            </w:r>
          </w:p>
        </w:tc>
      </w:tr>
    </w:tbl>
    <w:p w14:paraId="485226E1" w14:textId="77777777" w:rsidR="009C0F33" w:rsidRPr="0091580A" w:rsidRDefault="009C0F33">
      <w:bookmarkStart w:id="11" w:name="_Toc27766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1"/>
    <w:p w14:paraId="14BFBB48" w14:textId="77777777" w:rsidR="00B41E5B" w:rsidRPr="0091580A" w:rsidRDefault="00B41E5B"/>
    <w:p w14:paraId="1A807F24" w14:textId="77777777" w:rsidR="00B41E5B" w:rsidRPr="0091580A" w:rsidRDefault="00B41E5B">
      <w:pPr>
        <w:ind w:left="0"/>
      </w:pPr>
    </w:p>
    <w:sectPr w:rsidR="00B41E5B" w:rsidRPr="0091580A" w:rsidSect="00ED2FC8">
      <w:headerReference w:type="even" r:id="rId21"/>
      <w:headerReference w:type="default" r:id="rId22"/>
      <w:footerReference w:type="default" r:id="rId23"/>
      <w:pgSz w:w="11910" w:h="16840"/>
      <w:pgMar w:top="1440" w:right="958" w:bottom="1440" w:left="958" w:header="686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E5CD" w14:textId="77777777" w:rsidR="005F7EFA" w:rsidRDefault="005F7EFA">
      <w:pPr>
        <w:spacing w:after="0" w:line="240" w:lineRule="auto"/>
      </w:pPr>
      <w:r>
        <w:separator/>
      </w:r>
    </w:p>
  </w:endnote>
  <w:endnote w:type="continuationSeparator" w:id="0">
    <w:p w14:paraId="63D6E3CF" w14:textId="77777777" w:rsidR="005F7EFA" w:rsidRDefault="005F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穝灿砰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BDF7" w14:textId="77777777" w:rsidR="00AD6C6D" w:rsidRPr="00661ED9" w:rsidRDefault="00AD6C6D" w:rsidP="00C64324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34EBBD" wp14:editId="0244965E">
              <wp:simplePos x="0" y="0"/>
              <wp:positionH relativeFrom="margin">
                <wp:posOffset>6249670</wp:posOffset>
              </wp:positionH>
              <wp:positionV relativeFrom="paragraph">
                <wp:posOffset>1817</wp:posOffset>
              </wp:positionV>
              <wp:extent cx="208230" cy="280800"/>
              <wp:effectExtent l="0" t="0" r="1905" b="444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230" cy="2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E025C2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>PAGE   \* MERGEFORMAT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Style w:val="afb"/>
                              <w:noProof/>
                              <w:lang w:val="zh-CN"/>
                            </w:rPr>
                            <w:t>20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4EBBD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492.1pt;margin-top:.15pt;width:16.4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AE025C2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>PAGE   \* MERGEFORMAT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 w:rsidRPr="009A6C97">
                      <w:rPr>
                        <w:rStyle w:val="afb"/>
                        <w:noProof/>
                        <w:lang w:val="zh-CN"/>
                      </w:rPr>
                      <w:t>20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48319063" w14:textId="77777777" w:rsidR="00AD6C6D" w:rsidRDefault="00AD6C6D">
    <w:pPr>
      <w:pStyle w:val="a4"/>
      <w:pBdr>
        <w:bottom w:val="none" w:sz="0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494C6C" wp14:editId="43058E86">
              <wp:simplePos x="0" y="0"/>
              <wp:positionH relativeFrom="column">
                <wp:posOffset>-7620</wp:posOffset>
              </wp:positionH>
              <wp:positionV relativeFrom="paragraph">
                <wp:posOffset>74295</wp:posOffset>
              </wp:positionV>
              <wp:extent cx="6354445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0710" y="10085705"/>
                        <a:ext cx="635444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8CAA6A" id="直接连接符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85pt" to="499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" strokecolor="#ed7d31 [3205]" strokeweight="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2F2F" w14:textId="77777777" w:rsidR="00AD6C6D" w:rsidRPr="00661ED9" w:rsidRDefault="00AD6C6D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7397981" wp14:editId="02F7270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DA9BE7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 xml:space="preserve"> PAGE  \* MERGEFORMAT 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>
                            <w:rPr>
                              <w:rStyle w:val="afb"/>
                              <w:noProof/>
                            </w:rPr>
                            <w:t>1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9798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02DA9BE7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 xml:space="preserve"> PAGE  \* MERGEFORMAT 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>
                      <w:rPr>
                        <w:rStyle w:val="afb"/>
                        <w:noProof/>
                      </w:rPr>
                      <w:t>1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62A9F703" w14:textId="77777777" w:rsidR="00AD6C6D" w:rsidRDefault="00AD6C6D">
    <w:pPr>
      <w:pStyle w:val="a4"/>
      <w:jc w:val="both"/>
      <w:rPr>
        <w:rFonts w:ascii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9FFC5F" wp14:editId="3AA1AC65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FDE40F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" strokecolor="#ffc000 [3207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5C3E" w14:textId="77777777" w:rsidR="00AD6C6D" w:rsidRDefault="00AD6C6D">
    <w:pPr>
      <w:pStyle w:val="ac"/>
      <w:pBdr>
        <w:bottom w:val="none" w:sz="0" w:space="0" w:color="auto"/>
      </w:pBdr>
      <w:jc w:val="left"/>
      <w:rPr>
        <w:rFonts w:ascii="Arial" w:eastAsia="宋体" w:hAnsi="Arial" w:cs="Arial"/>
        <w:sz w:val="22"/>
        <w:szCs w:val="22"/>
      </w:rPr>
    </w:pPr>
    <w:r>
      <w:rPr>
        <w:rFonts w:ascii="Arial" w:eastAsia="微软雅黑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5F6E0A" wp14:editId="530D5D2F">
              <wp:simplePos x="0" y="0"/>
              <wp:positionH relativeFrom="margin">
                <wp:posOffset>6113623</wp:posOffset>
              </wp:positionH>
              <wp:positionV relativeFrom="paragraph">
                <wp:posOffset>5162</wp:posOffset>
              </wp:positionV>
              <wp:extent cx="253497" cy="1828800"/>
              <wp:effectExtent l="0" t="0" r="13335" b="444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53A9A2" w14:textId="77777777" w:rsidR="00AD6C6D" w:rsidRDefault="00AD6C6D">
                          <w:pPr>
                            <w:pStyle w:val="ac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Fonts w:ascii="Arial" w:eastAsia="微软雅黑" w:hAnsi="Arial"/>
                              <w:noProof/>
                              <w:sz w:val="22"/>
                              <w:szCs w:val="22"/>
                            </w:rPr>
                            <w:t>21</w: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33E3BA40" w14:textId="77777777" w:rsidR="00F02ABA" w:rsidRDefault="00F02ABA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5F6E0A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481.4pt;margin-top:.4pt;width:19.9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" filled="f" stroked="f" strokeweight=".5pt">
              <v:textbox style="mso-fit-shape-to-text:t" inset="0,0,0,0">
                <w:txbxContent>
                  <w:p w14:paraId="4953A9A2" w14:textId="77777777" w:rsidR="00AD6C6D" w:rsidRDefault="00AD6C6D">
                    <w:pPr>
                      <w:pStyle w:val="ac"/>
                      <w:pBdr>
                        <w:bottom w:val="none" w:sz="0" w:space="0" w:color="auto"/>
                      </w:pBdr>
                      <w:jc w:val="both"/>
                      <w:rPr>
                        <w:rFonts w:ascii="Arial" w:eastAsia="微软雅黑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separate"/>
                    </w:r>
                    <w:r w:rsidR="009A6C97" w:rsidRPr="009A6C97">
                      <w:rPr>
                        <w:rFonts w:ascii="Arial" w:eastAsia="微软雅黑" w:hAnsi="Arial"/>
                        <w:noProof/>
                        <w:sz w:val="22"/>
                        <w:szCs w:val="22"/>
                      </w:rPr>
                      <w:t>21</w: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end"/>
                    </w:r>
                  </w:p>
                  <w:p w14:paraId="33E3BA40" w14:textId="77777777" w:rsidR="00F02ABA" w:rsidRDefault="00F02ABA"/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www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mm32mcu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com</w:t>
      </w:r>
    </w:hyperlink>
  </w:p>
  <w:p w14:paraId="4FA69E86" w14:textId="77777777" w:rsidR="00AD6C6D" w:rsidRDefault="00AD6C6D">
    <w:pPr>
      <w:pStyle w:val="ac"/>
      <w:pBdr>
        <w:bottom w:val="none" w:sz="0" w:space="0" w:color="auto"/>
      </w:pBdr>
      <w:jc w:val="both"/>
      <w:rPr>
        <w:rFonts w:ascii="微软雅黑" w:eastAsia="宋体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BCAEF6" wp14:editId="5B90F9DE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0D853C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" strokecolor="#ffc000 [3207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BCB3" w14:textId="77777777" w:rsidR="005F7EFA" w:rsidRDefault="005F7EFA">
      <w:pPr>
        <w:spacing w:after="0" w:line="240" w:lineRule="auto"/>
      </w:pPr>
      <w:r>
        <w:separator/>
      </w:r>
    </w:p>
  </w:footnote>
  <w:footnote w:type="continuationSeparator" w:id="0">
    <w:p w14:paraId="06ECECEB" w14:textId="77777777" w:rsidR="005F7EFA" w:rsidRDefault="005F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A052" w14:textId="77777777" w:rsidR="00AD6C6D" w:rsidRDefault="00AD6C6D">
    <w:pPr>
      <w:rPr>
        <w:rFonts w:ascii="微软雅黑" w:eastAsia="微软雅黑" w:hAnsi="微软雅黑" w:cs="微软雅黑"/>
        <w:sz w:val="22"/>
        <w:szCs w:val="22"/>
      </w:rPr>
    </w:pPr>
    <w:r w:rsidRPr="00C73ED6">
      <w:rPr>
        <w:rFonts w:eastAsia="微软雅黑"/>
        <w:sz w:val="22"/>
        <w:szCs w:val="22"/>
      </w:rPr>
      <w:t>AN</w:t>
    </w:r>
    <w:r w:rsidRPr="00C73ED6">
      <w:rPr>
        <w:rFonts w:eastAsia="微软雅黑" w:hint="eastAsia"/>
        <w:sz w:val="22"/>
        <w:szCs w:val="22"/>
      </w:rPr>
      <w:t>0011</w:t>
    </w:r>
    <w:r>
      <w:rPr>
        <w:rFonts w:eastAsia="微软雅黑"/>
        <w:sz w:val="22"/>
        <w:szCs w:val="22"/>
      </w:rPr>
      <w:t xml:space="preserve">    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                                    </w:t>
    </w:r>
    <w:r w:rsidRPr="00C73ED6">
      <w:rPr>
        <w:rFonts w:eastAsia="微软雅黑" w:cs="微软雅黑" w:hint="eastAsia"/>
        <w:sz w:val="22"/>
        <w:szCs w:val="22"/>
      </w:rPr>
      <w:t>MM32F0010</w:t>
    </w:r>
    <w:r>
      <w:rPr>
        <w:rFonts w:ascii="微软雅黑" w:eastAsia="微软雅黑" w:hAnsi="微软雅黑" w:cs="微软雅黑" w:hint="eastAsia"/>
        <w:sz w:val="22"/>
        <w:szCs w:val="22"/>
      </w:rPr>
      <w:t xml:space="preserve"> </w:t>
    </w:r>
    <w:r w:rsidRPr="00C73ED6">
      <w:rPr>
        <w:rFonts w:eastAsia="微软雅黑" w:cs="微软雅黑" w:hint="eastAsia"/>
        <w:sz w:val="22"/>
        <w:szCs w:val="22"/>
      </w:rPr>
      <w:t>SOP8</w:t>
    </w:r>
    <w:r w:rsidRPr="00C73ED6">
      <w:rPr>
        <w:rFonts w:ascii="微软雅黑" w:hAnsi="微软雅黑" w:cs="微软雅黑" w:hint="eastAsia"/>
        <w:sz w:val="22"/>
        <w:szCs w:val="22"/>
      </w:rPr>
      <w:t>封装下使用的注意事项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8107" w14:textId="77777777" w:rsidR="00AD6C6D" w:rsidRDefault="00AD6C6D">
    <w:pPr>
      <w:pBdr>
        <w:bottom w:val="none" w:sz="0" w:space="1" w:color="auto"/>
      </w:pBdr>
      <w:rPr>
        <w:sz w:val="22"/>
        <w:szCs w:val="22"/>
      </w:rPr>
    </w:pPr>
    <w:r>
      <w:rPr>
        <w:rFonts w:ascii="微软雅黑" w:hAnsi="微软雅黑" w:cs="微软雅黑" w:hint="eastAsia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FEEA" w14:textId="44839EC1" w:rsidR="00AD6C6D" w:rsidRPr="00661ED9" w:rsidRDefault="00AD6C6D" w:rsidP="00920783">
    <w:pPr>
      <w:pStyle w:val="ad"/>
      <w:pBdr>
        <w:bottom w:val="single" w:sz="4" w:space="1" w:color="3366FF"/>
      </w:pBdr>
      <w:ind w:firstLineChars="300" w:firstLine="540"/>
      <w:rPr>
        <w:rStyle w:val="afc"/>
        <w:rFonts w:ascii="Arial" w:hAnsi="Arial" w:cs="Arial"/>
      </w:rPr>
    </w:pPr>
    <w:r w:rsidRPr="00661ED9">
      <w:rPr>
        <w:rStyle w:val="afc"/>
        <w:rFonts w:ascii="Arial" w:hAnsi="Arial" w:cs="Arial"/>
      </w:rPr>
      <w:t xml:space="preserve">                                                </w:t>
    </w:r>
    <w:r w:rsidR="00661ED9">
      <w:rPr>
        <w:rStyle w:val="afc"/>
        <w:rFonts w:ascii="Arial" w:hAnsi="Arial" w:cs="Arial" w:hint="eastAsia"/>
      </w:rPr>
      <w:t xml:space="preserve">                   </w:t>
    </w:r>
    <w:r w:rsidR="00DA0B94" w:rsidRPr="00DA0B94">
      <w:rPr>
        <w:rStyle w:val="afc"/>
        <w:rFonts w:ascii="Arial" w:hAnsi="Arial" w:cs="Arial" w:hint="eastAsia"/>
      </w:rPr>
      <w:t>通过</w:t>
    </w:r>
    <w:proofErr w:type="spellStart"/>
    <w:r w:rsidR="00DA0B94" w:rsidRPr="00DA0B94">
      <w:rPr>
        <w:rStyle w:val="afc"/>
        <w:rFonts w:ascii="Arial" w:hAnsi="Arial" w:cs="Arial" w:hint="eastAsia"/>
      </w:rPr>
      <w:t>pyOCD</w:t>
    </w:r>
    <w:proofErr w:type="spellEnd"/>
    <w:r w:rsidR="00DA0B94" w:rsidRPr="00DA0B94">
      <w:rPr>
        <w:rStyle w:val="afc"/>
        <w:rFonts w:ascii="Arial" w:hAnsi="Arial" w:cs="Arial" w:hint="eastAsia"/>
      </w:rPr>
      <w:t>操作</w:t>
    </w:r>
    <w:r w:rsidR="00DA0B94" w:rsidRPr="00DA0B94">
      <w:rPr>
        <w:rStyle w:val="afc"/>
        <w:rFonts w:ascii="Arial" w:hAnsi="Arial" w:cs="Arial" w:hint="eastAsia"/>
      </w:rPr>
      <w:t xml:space="preserve">MM32-LINK </w:t>
    </w:r>
    <w:r w:rsidR="00837465">
      <w:rPr>
        <w:rStyle w:val="afc"/>
        <w:rFonts w:ascii="Arial" w:hAnsi="Arial" w:cs="Arial" w:hint="eastAsia"/>
      </w:rPr>
      <w:t>Series</w:t>
    </w:r>
    <w:r w:rsidR="00DA0B94" w:rsidRPr="00DA0B94">
      <w:rPr>
        <w:rStyle w:val="afc"/>
        <w:rFonts w:ascii="Arial" w:hAnsi="Arial" w:cs="Arial" w:hint="eastAsia"/>
      </w:rPr>
      <w:t>编程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FC3B" w14:textId="24C5FA22" w:rsidR="00920783" w:rsidRPr="00920783" w:rsidRDefault="00DA0B94" w:rsidP="00920783">
    <w:pPr>
      <w:pStyle w:val="ad"/>
      <w:pBdr>
        <w:bottom w:val="single" w:sz="4" w:space="1" w:color="3366FF"/>
      </w:pBdr>
      <w:ind w:left="180" w:hangingChars="100" w:hanging="180"/>
      <w:rPr>
        <w:rFonts w:ascii="Arial" w:hAnsi="Arial" w:cs="Arial"/>
      </w:rPr>
    </w:pPr>
    <w:r w:rsidRPr="00DA0B94">
      <w:rPr>
        <w:rStyle w:val="afc"/>
        <w:rFonts w:ascii="Arial" w:hAnsi="Arial" w:cs="Arial" w:hint="eastAsia"/>
      </w:rPr>
      <w:t>通过</w:t>
    </w:r>
    <w:proofErr w:type="spellStart"/>
    <w:r w:rsidRPr="00DA0B94">
      <w:rPr>
        <w:rStyle w:val="afc"/>
        <w:rFonts w:ascii="Arial" w:hAnsi="Arial" w:cs="Arial" w:hint="eastAsia"/>
      </w:rPr>
      <w:t>pyOCD</w:t>
    </w:r>
    <w:proofErr w:type="spellEnd"/>
    <w:r w:rsidRPr="00DA0B94">
      <w:rPr>
        <w:rStyle w:val="afc"/>
        <w:rFonts w:ascii="Arial" w:hAnsi="Arial" w:cs="Arial" w:hint="eastAsia"/>
      </w:rPr>
      <w:t>操作</w:t>
    </w:r>
    <w:r w:rsidRPr="00DA0B94">
      <w:rPr>
        <w:rStyle w:val="afc"/>
        <w:rFonts w:ascii="Arial" w:hAnsi="Arial" w:cs="Arial" w:hint="eastAsia"/>
      </w:rPr>
      <w:t xml:space="preserve">MM32-LINK </w:t>
    </w:r>
    <w:r w:rsidR="00837465">
      <w:rPr>
        <w:rStyle w:val="afc"/>
        <w:rFonts w:ascii="Arial" w:hAnsi="Arial" w:cs="Arial" w:hint="eastAsia"/>
      </w:rPr>
      <w:t>Series</w:t>
    </w:r>
    <w:r w:rsidRPr="00DA0B94">
      <w:rPr>
        <w:rStyle w:val="afc"/>
        <w:rFonts w:ascii="Arial" w:hAnsi="Arial" w:cs="Arial" w:hint="eastAsia"/>
      </w:rPr>
      <w:t>编程</w:t>
    </w:r>
    <w:r w:rsidR="00AD6C6D" w:rsidRPr="00661ED9">
      <w:rPr>
        <w:rStyle w:val="afc"/>
        <w:rFonts w:ascii="Arial" w:hAnsi="Arial" w:cs="Arial"/>
      </w:rPr>
      <w:t xml:space="preserve"> </w:t>
    </w:r>
    <w:r>
      <w:rPr>
        <w:rStyle w:val="afc"/>
        <w:rFonts w:ascii="Arial" w:hAnsi="Arial" w:cs="Arial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B2"/>
    <w:multiLevelType w:val="multilevel"/>
    <w:tmpl w:val="0C4144B2"/>
    <w:lvl w:ilvl="0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D615E2"/>
    <w:multiLevelType w:val="hybridMultilevel"/>
    <w:tmpl w:val="7FFA0E74"/>
    <w:lvl w:ilvl="0" w:tplc="04090015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E05186C"/>
    <w:multiLevelType w:val="multilevel"/>
    <w:tmpl w:val="0E05186C"/>
    <w:lvl w:ilvl="0">
      <w:start w:val="1"/>
      <w:numFmt w:val="decimal"/>
      <w:lvlText w:val="%1)"/>
      <w:lvlJc w:val="left"/>
      <w:pPr>
        <w:ind w:left="2268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835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567" w:firstLine="2268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0EA0E8C"/>
    <w:multiLevelType w:val="multilevel"/>
    <w:tmpl w:val="10EA0E8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42C4"/>
    <w:multiLevelType w:val="multilevel"/>
    <w:tmpl w:val="17E842C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48322C"/>
    <w:multiLevelType w:val="multilevel"/>
    <w:tmpl w:val="18483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3853BD"/>
    <w:multiLevelType w:val="multilevel"/>
    <w:tmpl w:val="1F3853BD"/>
    <w:lvl w:ilvl="0">
      <w:start w:val="1"/>
      <w:numFmt w:val="decimal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24C66C39"/>
    <w:multiLevelType w:val="hybridMultilevel"/>
    <w:tmpl w:val="8F841D68"/>
    <w:lvl w:ilvl="0" w:tplc="9E82796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2CC94A9B"/>
    <w:multiLevelType w:val="hybridMultilevel"/>
    <w:tmpl w:val="C3D6765A"/>
    <w:lvl w:ilvl="0" w:tplc="0409000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4" w:hanging="420"/>
      </w:pPr>
      <w:rPr>
        <w:rFonts w:ascii="Wingdings" w:hAnsi="Wingdings" w:hint="default"/>
      </w:rPr>
    </w:lvl>
  </w:abstractNum>
  <w:abstractNum w:abstractNumId="9" w15:restartNumberingAfterBreak="0">
    <w:nsid w:val="2F5A3F13"/>
    <w:multiLevelType w:val="multilevel"/>
    <w:tmpl w:val="2F5A3F13"/>
    <w:lvl w:ilvl="0">
      <w:start w:val="1"/>
      <w:numFmt w:val="bullet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311367E8"/>
    <w:multiLevelType w:val="hybridMultilevel"/>
    <w:tmpl w:val="7EA28ED8"/>
    <w:lvl w:ilvl="0" w:tplc="A498014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1" w15:restartNumberingAfterBreak="0">
    <w:nsid w:val="3A4A699C"/>
    <w:multiLevelType w:val="multilevel"/>
    <w:tmpl w:val="3A4A699C"/>
    <w:lvl w:ilvl="0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BC64CA8"/>
    <w:multiLevelType w:val="hybridMultilevel"/>
    <w:tmpl w:val="88B62120"/>
    <w:lvl w:ilvl="0" w:tplc="C07A7E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3" w15:restartNumberingAfterBreak="0">
    <w:nsid w:val="5757777C"/>
    <w:multiLevelType w:val="multilevel"/>
    <w:tmpl w:val="98A458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8C4A21"/>
    <w:multiLevelType w:val="hybridMultilevel"/>
    <w:tmpl w:val="4336C5A8"/>
    <w:lvl w:ilvl="0" w:tplc="0409000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4" w:hanging="420"/>
      </w:pPr>
      <w:rPr>
        <w:rFonts w:ascii="Wingdings" w:hAnsi="Wingdings" w:hint="default"/>
      </w:rPr>
    </w:lvl>
  </w:abstractNum>
  <w:abstractNum w:abstractNumId="15" w15:restartNumberingAfterBreak="0">
    <w:nsid w:val="612E775E"/>
    <w:multiLevelType w:val="hybridMultilevel"/>
    <w:tmpl w:val="5BF0795C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6" w15:restartNumberingAfterBreak="0">
    <w:nsid w:val="6E6903DE"/>
    <w:multiLevelType w:val="multilevel"/>
    <w:tmpl w:val="6E6903DE"/>
    <w:lvl w:ilvl="0">
      <w:start w:val="1"/>
      <w:numFmt w:val="lowerLetter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7" w15:restartNumberingAfterBreak="0">
    <w:nsid w:val="72D17C98"/>
    <w:multiLevelType w:val="multilevel"/>
    <w:tmpl w:val="72D17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71010289">
    <w:abstractNumId w:val="13"/>
  </w:num>
  <w:num w:numId="2" w16cid:durableId="1442065333">
    <w:abstractNumId w:val="11"/>
  </w:num>
  <w:num w:numId="3" w16cid:durableId="835343417">
    <w:abstractNumId w:val="9"/>
  </w:num>
  <w:num w:numId="4" w16cid:durableId="1286080469">
    <w:abstractNumId w:val="3"/>
  </w:num>
  <w:num w:numId="5" w16cid:durableId="471795691">
    <w:abstractNumId w:val="17"/>
  </w:num>
  <w:num w:numId="6" w16cid:durableId="1642346050">
    <w:abstractNumId w:val="4"/>
  </w:num>
  <w:num w:numId="7" w16cid:durableId="1345092744">
    <w:abstractNumId w:val="2"/>
  </w:num>
  <w:num w:numId="8" w16cid:durableId="1532299385">
    <w:abstractNumId w:val="6"/>
  </w:num>
  <w:num w:numId="9" w16cid:durableId="280380274">
    <w:abstractNumId w:val="16"/>
  </w:num>
  <w:num w:numId="10" w16cid:durableId="1510681639">
    <w:abstractNumId w:val="5"/>
  </w:num>
  <w:num w:numId="11" w16cid:durableId="1220088477">
    <w:abstractNumId w:val="0"/>
  </w:num>
  <w:num w:numId="12" w16cid:durableId="351686361">
    <w:abstractNumId w:val="13"/>
  </w:num>
  <w:num w:numId="13" w16cid:durableId="379670525">
    <w:abstractNumId w:val="13"/>
  </w:num>
  <w:num w:numId="14" w16cid:durableId="1226722959">
    <w:abstractNumId w:val="10"/>
  </w:num>
  <w:num w:numId="15" w16cid:durableId="2045329029">
    <w:abstractNumId w:val="1"/>
  </w:num>
  <w:num w:numId="16" w16cid:durableId="2001154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9969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6255889">
    <w:abstractNumId w:val="13"/>
  </w:num>
  <w:num w:numId="19" w16cid:durableId="572433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68310812">
    <w:abstractNumId w:val="13"/>
  </w:num>
  <w:num w:numId="21" w16cid:durableId="446581475">
    <w:abstractNumId w:val="13"/>
  </w:num>
  <w:num w:numId="22" w16cid:durableId="2057388718">
    <w:abstractNumId w:val="13"/>
  </w:num>
  <w:num w:numId="23" w16cid:durableId="1327518317">
    <w:abstractNumId w:val="13"/>
  </w:num>
  <w:num w:numId="24" w16cid:durableId="963585058">
    <w:abstractNumId w:val="13"/>
  </w:num>
  <w:num w:numId="25" w16cid:durableId="1621297397">
    <w:abstractNumId w:val="13"/>
  </w:num>
  <w:num w:numId="26" w16cid:durableId="172844924">
    <w:abstractNumId w:val="13"/>
  </w:num>
  <w:num w:numId="27" w16cid:durableId="216090293">
    <w:abstractNumId w:val="13"/>
  </w:num>
  <w:num w:numId="28" w16cid:durableId="876939308">
    <w:abstractNumId w:val="13"/>
  </w:num>
  <w:num w:numId="29" w16cid:durableId="1758556210">
    <w:abstractNumId w:val="13"/>
  </w:num>
  <w:num w:numId="30" w16cid:durableId="233396232">
    <w:abstractNumId w:val="13"/>
  </w:num>
  <w:num w:numId="31" w16cid:durableId="2068871085">
    <w:abstractNumId w:val="13"/>
  </w:num>
  <w:num w:numId="32" w16cid:durableId="248543736">
    <w:abstractNumId w:val="13"/>
  </w:num>
  <w:num w:numId="33" w16cid:durableId="1560826299">
    <w:abstractNumId w:val="13"/>
  </w:num>
  <w:num w:numId="34" w16cid:durableId="1539388049">
    <w:abstractNumId w:val="13"/>
  </w:num>
  <w:num w:numId="35" w16cid:durableId="1038553474">
    <w:abstractNumId w:val="12"/>
  </w:num>
  <w:num w:numId="36" w16cid:durableId="1805848105">
    <w:abstractNumId w:val="7"/>
  </w:num>
  <w:num w:numId="37" w16cid:durableId="1043947224">
    <w:abstractNumId w:val="14"/>
  </w:num>
  <w:num w:numId="38" w16cid:durableId="1556163817">
    <w:abstractNumId w:val="8"/>
  </w:num>
  <w:num w:numId="39" w16cid:durableId="15588597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420"/>
  <w:evenAndOddHeaders/>
  <w:drawingGridHorizontalSpacing w:val="11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C0"/>
    <w:rsid w:val="000002D9"/>
    <w:rsid w:val="0000076F"/>
    <w:rsid w:val="00000BA4"/>
    <w:rsid w:val="00002BD3"/>
    <w:rsid w:val="00002C43"/>
    <w:rsid w:val="00002DF1"/>
    <w:rsid w:val="0000683E"/>
    <w:rsid w:val="00006A60"/>
    <w:rsid w:val="00012B22"/>
    <w:rsid w:val="00014C80"/>
    <w:rsid w:val="0001642D"/>
    <w:rsid w:val="000200C4"/>
    <w:rsid w:val="0002041A"/>
    <w:rsid w:val="00020892"/>
    <w:rsid w:val="000215A5"/>
    <w:rsid w:val="0002310E"/>
    <w:rsid w:val="00023728"/>
    <w:rsid w:val="00023C12"/>
    <w:rsid w:val="00024884"/>
    <w:rsid w:val="000255C5"/>
    <w:rsid w:val="00025B6D"/>
    <w:rsid w:val="00025BDA"/>
    <w:rsid w:val="000266C2"/>
    <w:rsid w:val="0002766B"/>
    <w:rsid w:val="00027C00"/>
    <w:rsid w:val="000309A4"/>
    <w:rsid w:val="000312B9"/>
    <w:rsid w:val="0003213C"/>
    <w:rsid w:val="000325CE"/>
    <w:rsid w:val="00032DEF"/>
    <w:rsid w:val="0003416A"/>
    <w:rsid w:val="00036C53"/>
    <w:rsid w:val="00036EF4"/>
    <w:rsid w:val="000377F0"/>
    <w:rsid w:val="00041602"/>
    <w:rsid w:val="00044F7C"/>
    <w:rsid w:val="00045DF5"/>
    <w:rsid w:val="00046BD6"/>
    <w:rsid w:val="00046D0C"/>
    <w:rsid w:val="00052828"/>
    <w:rsid w:val="00053618"/>
    <w:rsid w:val="00055D86"/>
    <w:rsid w:val="000562F7"/>
    <w:rsid w:val="000575CC"/>
    <w:rsid w:val="00057D91"/>
    <w:rsid w:val="00057ED9"/>
    <w:rsid w:val="0006001D"/>
    <w:rsid w:val="00060589"/>
    <w:rsid w:val="00063968"/>
    <w:rsid w:val="00067909"/>
    <w:rsid w:val="00070BC7"/>
    <w:rsid w:val="00071E9E"/>
    <w:rsid w:val="00075AF0"/>
    <w:rsid w:val="00077ED6"/>
    <w:rsid w:val="00080D01"/>
    <w:rsid w:val="00081FD7"/>
    <w:rsid w:val="0008252E"/>
    <w:rsid w:val="00082535"/>
    <w:rsid w:val="00082753"/>
    <w:rsid w:val="0008537F"/>
    <w:rsid w:val="000857F9"/>
    <w:rsid w:val="00092552"/>
    <w:rsid w:val="000925EC"/>
    <w:rsid w:val="0009305D"/>
    <w:rsid w:val="00094486"/>
    <w:rsid w:val="00096B85"/>
    <w:rsid w:val="000A051C"/>
    <w:rsid w:val="000A2BFF"/>
    <w:rsid w:val="000A4305"/>
    <w:rsid w:val="000B13F1"/>
    <w:rsid w:val="000B14CB"/>
    <w:rsid w:val="000B1754"/>
    <w:rsid w:val="000B5F33"/>
    <w:rsid w:val="000B7804"/>
    <w:rsid w:val="000B7E10"/>
    <w:rsid w:val="000C120F"/>
    <w:rsid w:val="000C1466"/>
    <w:rsid w:val="000C1829"/>
    <w:rsid w:val="000C302C"/>
    <w:rsid w:val="000C7786"/>
    <w:rsid w:val="000C7F07"/>
    <w:rsid w:val="000D24F3"/>
    <w:rsid w:val="000D330A"/>
    <w:rsid w:val="000D3963"/>
    <w:rsid w:val="000D4DBD"/>
    <w:rsid w:val="000D6688"/>
    <w:rsid w:val="000D7D82"/>
    <w:rsid w:val="000E0E60"/>
    <w:rsid w:val="000E1612"/>
    <w:rsid w:val="000E1A43"/>
    <w:rsid w:val="000E2573"/>
    <w:rsid w:val="000E39FF"/>
    <w:rsid w:val="000E418E"/>
    <w:rsid w:val="000E45C3"/>
    <w:rsid w:val="000E54E5"/>
    <w:rsid w:val="000F07C9"/>
    <w:rsid w:val="000F1031"/>
    <w:rsid w:val="000F12E5"/>
    <w:rsid w:val="000F2228"/>
    <w:rsid w:val="000F3E93"/>
    <w:rsid w:val="000F4261"/>
    <w:rsid w:val="000F4562"/>
    <w:rsid w:val="00105DFD"/>
    <w:rsid w:val="0010674D"/>
    <w:rsid w:val="001073C1"/>
    <w:rsid w:val="00110163"/>
    <w:rsid w:val="0011052A"/>
    <w:rsid w:val="00111971"/>
    <w:rsid w:val="00111FD5"/>
    <w:rsid w:val="001126B6"/>
    <w:rsid w:val="0011576D"/>
    <w:rsid w:val="0011586D"/>
    <w:rsid w:val="00117174"/>
    <w:rsid w:val="001200E5"/>
    <w:rsid w:val="00120831"/>
    <w:rsid w:val="00120D7B"/>
    <w:rsid w:val="001210E3"/>
    <w:rsid w:val="00121E05"/>
    <w:rsid w:val="0012270B"/>
    <w:rsid w:val="00122BFC"/>
    <w:rsid w:val="00122DE9"/>
    <w:rsid w:val="00123728"/>
    <w:rsid w:val="00124DA5"/>
    <w:rsid w:val="00125703"/>
    <w:rsid w:val="00125F77"/>
    <w:rsid w:val="00130362"/>
    <w:rsid w:val="00131E8D"/>
    <w:rsid w:val="001330F0"/>
    <w:rsid w:val="00133F91"/>
    <w:rsid w:val="00140F68"/>
    <w:rsid w:val="00143F3F"/>
    <w:rsid w:val="00146DFD"/>
    <w:rsid w:val="001475FE"/>
    <w:rsid w:val="00152752"/>
    <w:rsid w:val="001577BB"/>
    <w:rsid w:val="00157ABF"/>
    <w:rsid w:val="00157DBA"/>
    <w:rsid w:val="00160B49"/>
    <w:rsid w:val="00161049"/>
    <w:rsid w:val="00161ED2"/>
    <w:rsid w:val="00164B27"/>
    <w:rsid w:val="00165E96"/>
    <w:rsid w:val="00165F65"/>
    <w:rsid w:val="00167F28"/>
    <w:rsid w:val="00170AD5"/>
    <w:rsid w:val="00170D9E"/>
    <w:rsid w:val="00172675"/>
    <w:rsid w:val="00172F3B"/>
    <w:rsid w:val="00172F84"/>
    <w:rsid w:val="00173D56"/>
    <w:rsid w:val="00174D35"/>
    <w:rsid w:val="001757A9"/>
    <w:rsid w:val="00177095"/>
    <w:rsid w:val="00177CFD"/>
    <w:rsid w:val="001824C0"/>
    <w:rsid w:val="00183679"/>
    <w:rsid w:val="0018581E"/>
    <w:rsid w:val="00185A62"/>
    <w:rsid w:val="00187695"/>
    <w:rsid w:val="001877F0"/>
    <w:rsid w:val="00190CA9"/>
    <w:rsid w:val="001921A3"/>
    <w:rsid w:val="00193C14"/>
    <w:rsid w:val="001944EC"/>
    <w:rsid w:val="00194F98"/>
    <w:rsid w:val="00195918"/>
    <w:rsid w:val="00195C66"/>
    <w:rsid w:val="00196113"/>
    <w:rsid w:val="001A1907"/>
    <w:rsid w:val="001A2F6E"/>
    <w:rsid w:val="001A43E5"/>
    <w:rsid w:val="001A4C4D"/>
    <w:rsid w:val="001A5DAB"/>
    <w:rsid w:val="001B0460"/>
    <w:rsid w:val="001B1BC0"/>
    <w:rsid w:val="001B2500"/>
    <w:rsid w:val="001B3405"/>
    <w:rsid w:val="001B68A7"/>
    <w:rsid w:val="001C17F0"/>
    <w:rsid w:val="001C1A81"/>
    <w:rsid w:val="001C4984"/>
    <w:rsid w:val="001C5756"/>
    <w:rsid w:val="001C6A6C"/>
    <w:rsid w:val="001C73CD"/>
    <w:rsid w:val="001C7ED3"/>
    <w:rsid w:val="001D0708"/>
    <w:rsid w:val="001D0E74"/>
    <w:rsid w:val="001D104A"/>
    <w:rsid w:val="001D1DEB"/>
    <w:rsid w:val="001D28D4"/>
    <w:rsid w:val="001D6ABA"/>
    <w:rsid w:val="001D7E03"/>
    <w:rsid w:val="001E02D3"/>
    <w:rsid w:val="001E10BC"/>
    <w:rsid w:val="001E27AA"/>
    <w:rsid w:val="001E2E83"/>
    <w:rsid w:val="001E34BE"/>
    <w:rsid w:val="001E39C4"/>
    <w:rsid w:val="001E5AC5"/>
    <w:rsid w:val="001E7301"/>
    <w:rsid w:val="001E7EEA"/>
    <w:rsid w:val="001F1E59"/>
    <w:rsid w:val="001F262B"/>
    <w:rsid w:val="001F3658"/>
    <w:rsid w:val="001F5BDF"/>
    <w:rsid w:val="001F6A4A"/>
    <w:rsid w:val="001F7B23"/>
    <w:rsid w:val="00200317"/>
    <w:rsid w:val="00201F19"/>
    <w:rsid w:val="00202213"/>
    <w:rsid w:val="00202313"/>
    <w:rsid w:val="00202616"/>
    <w:rsid w:val="00202F60"/>
    <w:rsid w:val="002032EB"/>
    <w:rsid w:val="00203303"/>
    <w:rsid w:val="00207300"/>
    <w:rsid w:val="00217C8E"/>
    <w:rsid w:val="00220CD9"/>
    <w:rsid w:val="002211ED"/>
    <w:rsid w:val="00221E41"/>
    <w:rsid w:val="00222F19"/>
    <w:rsid w:val="00224536"/>
    <w:rsid w:val="00225285"/>
    <w:rsid w:val="00226AAE"/>
    <w:rsid w:val="00226F66"/>
    <w:rsid w:val="0023038D"/>
    <w:rsid w:val="0023049B"/>
    <w:rsid w:val="002308BD"/>
    <w:rsid w:val="00230EBF"/>
    <w:rsid w:val="00233B7E"/>
    <w:rsid w:val="00235E27"/>
    <w:rsid w:val="002366CD"/>
    <w:rsid w:val="00236A4B"/>
    <w:rsid w:val="00236BEC"/>
    <w:rsid w:val="00236CBD"/>
    <w:rsid w:val="002416D1"/>
    <w:rsid w:val="00241F61"/>
    <w:rsid w:val="0024357F"/>
    <w:rsid w:val="00244E5B"/>
    <w:rsid w:val="002472BB"/>
    <w:rsid w:val="00247A01"/>
    <w:rsid w:val="00252321"/>
    <w:rsid w:val="00254FD5"/>
    <w:rsid w:val="0026233B"/>
    <w:rsid w:val="0026273D"/>
    <w:rsid w:val="00264507"/>
    <w:rsid w:val="00274102"/>
    <w:rsid w:val="002748CD"/>
    <w:rsid w:val="00274EAA"/>
    <w:rsid w:val="0027647E"/>
    <w:rsid w:val="00276542"/>
    <w:rsid w:val="00276E7E"/>
    <w:rsid w:val="00282302"/>
    <w:rsid w:val="002837EC"/>
    <w:rsid w:val="00285EB7"/>
    <w:rsid w:val="00285F1B"/>
    <w:rsid w:val="00286D02"/>
    <w:rsid w:val="00290278"/>
    <w:rsid w:val="00292648"/>
    <w:rsid w:val="00293903"/>
    <w:rsid w:val="00294BAD"/>
    <w:rsid w:val="00295ADD"/>
    <w:rsid w:val="00295FE9"/>
    <w:rsid w:val="002A1CE1"/>
    <w:rsid w:val="002A2AB9"/>
    <w:rsid w:val="002A382B"/>
    <w:rsid w:val="002A3B4F"/>
    <w:rsid w:val="002A570C"/>
    <w:rsid w:val="002A5A60"/>
    <w:rsid w:val="002A6AA2"/>
    <w:rsid w:val="002B4DAE"/>
    <w:rsid w:val="002B6705"/>
    <w:rsid w:val="002C0718"/>
    <w:rsid w:val="002C2BD3"/>
    <w:rsid w:val="002C2DA7"/>
    <w:rsid w:val="002C6B73"/>
    <w:rsid w:val="002D0121"/>
    <w:rsid w:val="002D4C1B"/>
    <w:rsid w:val="002D59A2"/>
    <w:rsid w:val="002D5BAD"/>
    <w:rsid w:val="002E0CDE"/>
    <w:rsid w:val="002E11B6"/>
    <w:rsid w:val="002E4C2E"/>
    <w:rsid w:val="002E6700"/>
    <w:rsid w:val="002F0E5D"/>
    <w:rsid w:val="002F31D4"/>
    <w:rsid w:val="002F3597"/>
    <w:rsid w:val="002F3890"/>
    <w:rsid w:val="002F7070"/>
    <w:rsid w:val="002F784C"/>
    <w:rsid w:val="002F7CA0"/>
    <w:rsid w:val="00301A82"/>
    <w:rsid w:val="00302092"/>
    <w:rsid w:val="00302CC7"/>
    <w:rsid w:val="00303225"/>
    <w:rsid w:val="003035B1"/>
    <w:rsid w:val="00303892"/>
    <w:rsid w:val="003050FB"/>
    <w:rsid w:val="0030573C"/>
    <w:rsid w:val="00307909"/>
    <w:rsid w:val="00307BA3"/>
    <w:rsid w:val="00310916"/>
    <w:rsid w:val="00311042"/>
    <w:rsid w:val="00313B82"/>
    <w:rsid w:val="003153BE"/>
    <w:rsid w:val="00315659"/>
    <w:rsid w:val="00315878"/>
    <w:rsid w:val="00315BF6"/>
    <w:rsid w:val="00316E1F"/>
    <w:rsid w:val="003201AB"/>
    <w:rsid w:val="003202CF"/>
    <w:rsid w:val="003204FF"/>
    <w:rsid w:val="00323251"/>
    <w:rsid w:val="0032448E"/>
    <w:rsid w:val="003259F1"/>
    <w:rsid w:val="003315C8"/>
    <w:rsid w:val="00333866"/>
    <w:rsid w:val="00334E6A"/>
    <w:rsid w:val="0033552F"/>
    <w:rsid w:val="0033793F"/>
    <w:rsid w:val="00340D34"/>
    <w:rsid w:val="0034232D"/>
    <w:rsid w:val="00342E62"/>
    <w:rsid w:val="00342FC8"/>
    <w:rsid w:val="00342FFF"/>
    <w:rsid w:val="0034683F"/>
    <w:rsid w:val="00347B75"/>
    <w:rsid w:val="0035005A"/>
    <w:rsid w:val="003510D7"/>
    <w:rsid w:val="003516EE"/>
    <w:rsid w:val="00352737"/>
    <w:rsid w:val="00353E7D"/>
    <w:rsid w:val="00354DE7"/>
    <w:rsid w:val="003567E8"/>
    <w:rsid w:val="003618D9"/>
    <w:rsid w:val="0036470B"/>
    <w:rsid w:val="00364C8F"/>
    <w:rsid w:val="00365AFF"/>
    <w:rsid w:val="00366591"/>
    <w:rsid w:val="00367B65"/>
    <w:rsid w:val="0037021D"/>
    <w:rsid w:val="003707FB"/>
    <w:rsid w:val="00370C23"/>
    <w:rsid w:val="003722FB"/>
    <w:rsid w:val="003736E6"/>
    <w:rsid w:val="00373C32"/>
    <w:rsid w:val="003761FC"/>
    <w:rsid w:val="003811B9"/>
    <w:rsid w:val="00382AB5"/>
    <w:rsid w:val="003831D5"/>
    <w:rsid w:val="0038385F"/>
    <w:rsid w:val="003842D8"/>
    <w:rsid w:val="003868C6"/>
    <w:rsid w:val="00387745"/>
    <w:rsid w:val="00387917"/>
    <w:rsid w:val="0039028B"/>
    <w:rsid w:val="0039096A"/>
    <w:rsid w:val="00391089"/>
    <w:rsid w:val="00392E10"/>
    <w:rsid w:val="00392E7A"/>
    <w:rsid w:val="00392EE1"/>
    <w:rsid w:val="003973C5"/>
    <w:rsid w:val="00397692"/>
    <w:rsid w:val="00397F2C"/>
    <w:rsid w:val="003A0063"/>
    <w:rsid w:val="003A104A"/>
    <w:rsid w:val="003A1A16"/>
    <w:rsid w:val="003A203A"/>
    <w:rsid w:val="003A2E49"/>
    <w:rsid w:val="003A3E5A"/>
    <w:rsid w:val="003A4BA2"/>
    <w:rsid w:val="003A6D45"/>
    <w:rsid w:val="003A7062"/>
    <w:rsid w:val="003A7998"/>
    <w:rsid w:val="003B1F05"/>
    <w:rsid w:val="003B381D"/>
    <w:rsid w:val="003B3AFB"/>
    <w:rsid w:val="003B5166"/>
    <w:rsid w:val="003B5FDA"/>
    <w:rsid w:val="003B7630"/>
    <w:rsid w:val="003B7E1D"/>
    <w:rsid w:val="003C0E90"/>
    <w:rsid w:val="003C1362"/>
    <w:rsid w:val="003C19AA"/>
    <w:rsid w:val="003C352B"/>
    <w:rsid w:val="003C3BB5"/>
    <w:rsid w:val="003C578F"/>
    <w:rsid w:val="003C70C6"/>
    <w:rsid w:val="003D1D8E"/>
    <w:rsid w:val="003D2DCE"/>
    <w:rsid w:val="003D5E4B"/>
    <w:rsid w:val="003D7B6F"/>
    <w:rsid w:val="003E06E7"/>
    <w:rsid w:val="003E127F"/>
    <w:rsid w:val="003E19D5"/>
    <w:rsid w:val="003E1C35"/>
    <w:rsid w:val="003E2CC9"/>
    <w:rsid w:val="003E75F4"/>
    <w:rsid w:val="003F0CDB"/>
    <w:rsid w:val="003F285E"/>
    <w:rsid w:val="003F5F52"/>
    <w:rsid w:val="003F6520"/>
    <w:rsid w:val="003F7DF0"/>
    <w:rsid w:val="003F7F52"/>
    <w:rsid w:val="00401720"/>
    <w:rsid w:val="0040265F"/>
    <w:rsid w:val="00404FD1"/>
    <w:rsid w:val="004051D0"/>
    <w:rsid w:val="0040542E"/>
    <w:rsid w:val="00407F24"/>
    <w:rsid w:val="00410C16"/>
    <w:rsid w:val="00412FDB"/>
    <w:rsid w:val="00413A11"/>
    <w:rsid w:val="0041507D"/>
    <w:rsid w:val="004165E2"/>
    <w:rsid w:val="0041680D"/>
    <w:rsid w:val="0041736C"/>
    <w:rsid w:val="004215A3"/>
    <w:rsid w:val="00421F1A"/>
    <w:rsid w:val="00425776"/>
    <w:rsid w:val="00425858"/>
    <w:rsid w:val="00425FFC"/>
    <w:rsid w:val="00427AA3"/>
    <w:rsid w:val="00431A4A"/>
    <w:rsid w:val="00431B87"/>
    <w:rsid w:val="00432927"/>
    <w:rsid w:val="00432F11"/>
    <w:rsid w:val="00432F44"/>
    <w:rsid w:val="00433864"/>
    <w:rsid w:val="0043518C"/>
    <w:rsid w:val="00435ECD"/>
    <w:rsid w:val="004361B3"/>
    <w:rsid w:val="004367BB"/>
    <w:rsid w:val="00436DF1"/>
    <w:rsid w:val="004416FB"/>
    <w:rsid w:val="0044442A"/>
    <w:rsid w:val="0044466A"/>
    <w:rsid w:val="0044494F"/>
    <w:rsid w:val="00447473"/>
    <w:rsid w:val="00450540"/>
    <w:rsid w:val="00451773"/>
    <w:rsid w:val="00451C7A"/>
    <w:rsid w:val="00452DBF"/>
    <w:rsid w:val="0045371A"/>
    <w:rsid w:val="00457BBE"/>
    <w:rsid w:val="004614EA"/>
    <w:rsid w:val="0046222A"/>
    <w:rsid w:val="0046373E"/>
    <w:rsid w:val="004652CC"/>
    <w:rsid w:val="00465B45"/>
    <w:rsid w:val="00465E15"/>
    <w:rsid w:val="004665DD"/>
    <w:rsid w:val="00466F0E"/>
    <w:rsid w:val="00470615"/>
    <w:rsid w:val="00470851"/>
    <w:rsid w:val="00470CF8"/>
    <w:rsid w:val="00473F03"/>
    <w:rsid w:val="004769CB"/>
    <w:rsid w:val="00477952"/>
    <w:rsid w:val="00477D2F"/>
    <w:rsid w:val="004805F4"/>
    <w:rsid w:val="00483B35"/>
    <w:rsid w:val="00485638"/>
    <w:rsid w:val="00486A7F"/>
    <w:rsid w:val="004879E0"/>
    <w:rsid w:val="00487E60"/>
    <w:rsid w:val="00487EF2"/>
    <w:rsid w:val="004913B0"/>
    <w:rsid w:val="0049392D"/>
    <w:rsid w:val="00494242"/>
    <w:rsid w:val="0049538A"/>
    <w:rsid w:val="004971FF"/>
    <w:rsid w:val="004B0691"/>
    <w:rsid w:val="004B12DF"/>
    <w:rsid w:val="004B1BCA"/>
    <w:rsid w:val="004B22E6"/>
    <w:rsid w:val="004B37AE"/>
    <w:rsid w:val="004B4340"/>
    <w:rsid w:val="004B48FC"/>
    <w:rsid w:val="004B536A"/>
    <w:rsid w:val="004B662D"/>
    <w:rsid w:val="004B70A6"/>
    <w:rsid w:val="004C0F94"/>
    <w:rsid w:val="004C104D"/>
    <w:rsid w:val="004C1851"/>
    <w:rsid w:val="004C23F6"/>
    <w:rsid w:val="004C286D"/>
    <w:rsid w:val="004C4121"/>
    <w:rsid w:val="004C5642"/>
    <w:rsid w:val="004C56DA"/>
    <w:rsid w:val="004C57C4"/>
    <w:rsid w:val="004C7AD3"/>
    <w:rsid w:val="004D04E2"/>
    <w:rsid w:val="004D21EF"/>
    <w:rsid w:val="004D2B25"/>
    <w:rsid w:val="004D3189"/>
    <w:rsid w:val="004D3D25"/>
    <w:rsid w:val="004D5385"/>
    <w:rsid w:val="004D630A"/>
    <w:rsid w:val="004D7FC2"/>
    <w:rsid w:val="004E0F2B"/>
    <w:rsid w:val="004E2B8D"/>
    <w:rsid w:val="004E46A9"/>
    <w:rsid w:val="004E4D02"/>
    <w:rsid w:val="004E5B9E"/>
    <w:rsid w:val="004E660A"/>
    <w:rsid w:val="004E79EE"/>
    <w:rsid w:val="004F0847"/>
    <w:rsid w:val="004F1B7C"/>
    <w:rsid w:val="004F2D90"/>
    <w:rsid w:val="004F4B8C"/>
    <w:rsid w:val="004F4E3D"/>
    <w:rsid w:val="004F5695"/>
    <w:rsid w:val="004F5A29"/>
    <w:rsid w:val="004F6ED2"/>
    <w:rsid w:val="00501EE0"/>
    <w:rsid w:val="005029B5"/>
    <w:rsid w:val="00502C1F"/>
    <w:rsid w:val="00503065"/>
    <w:rsid w:val="0050435D"/>
    <w:rsid w:val="005065D9"/>
    <w:rsid w:val="005075CF"/>
    <w:rsid w:val="00510E65"/>
    <w:rsid w:val="005152B5"/>
    <w:rsid w:val="005153E2"/>
    <w:rsid w:val="005157AA"/>
    <w:rsid w:val="00516580"/>
    <w:rsid w:val="00516900"/>
    <w:rsid w:val="00517114"/>
    <w:rsid w:val="00520B72"/>
    <w:rsid w:val="00521578"/>
    <w:rsid w:val="00521EE4"/>
    <w:rsid w:val="005222BD"/>
    <w:rsid w:val="00523BB8"/>
    <w:rsid w:val="00523CC0"/>
    <w:rsid w:val="00523EEF"/>
    <w:rsid w:val="00525E01"/>
    <w:rsid w:val="00527C98"/>
    <w:rsid w:val="00527EC2"/>
    <w:rsid w:val="0053057C"/>
    <w:rsid w:val="0054018C"/>
    <w:rsid w:val="0054067C"/>
    <w:rsid w:val="00540E52"/>
    <w:rsid w:val="0054106A"/>
    <w:rsid w:val="00541F5D"/>
    <w:rsid w:val="00542F18"/>
    <w:rsid w:val="00543B8A"/>
    <w:rsid w:val="00544867"/>
    <w:rsid w:val="00547A4B"/>
    <w:rsid w:val="00552505"/>
    <w:rsid w:val="00552602"/>
    <w:rsid w:val="005526A7"/>
    <w:rsid w:val="0055290A"/>
    <w:rsid w:val="00552F59"/>
    <w:rsid w:val="0055551D"/>
    <w:rsid w:val="005643C8"/>
    <w:rsid w:val="0056544C"/>
    <w:rsid w:val="00567BA0"/>
    <w:rsid w:val="00570225"/>
    <w:rsid w:val="00570297"/>
    <w:rsid w:val="00570D1C"/>
    <w:rsid w:val="00581001"/>
    <w:rsid w:val="0058194C"/>
    <w:rsid w:val="0058390E"/>
    <w:rsid w:val="0058527B"/>
    <w:rsid w:val="005872C2"/>
    <w:rsid w:val="005877C7"/>
    <w:rsid w:val="005936CE"/>
    <w:rsid w:val="00594117"/>
    <w:rsid w:val="0059643F"/>
    <w:rsid w:val="0059666C"/>
    <w:rsid w:val="00596E29"/>
    <w:rsid w:val="0059743D"/>
    <w:rsid w:val="005975BB"/>
    <w:rsid w:val="00597EDB"/>
    <w:rsid w:val="005A37A3"/>
    <w:rsid w:val="005A39EB"/>
    <w:rsid w:val="005A42A3"/>
    <w:rsid w:val="005A4F6B"/>
    <w:rsid w:val="005A61AD"/>
    <w:rsid w:val="005B0753"/>
    <w:rsid w:val="005B3110"/>
    <w:rsid w:val="005B323B"/>
    <w:rsid w:val="005B509F"/>
    <w:rsid w:val="005B5D10"/>
    <w:rsid w:val="005B6C13"/>
    <w:rsid w:val="005B6F07"/>
    <w:rsid w:val="005C0868"/>
    <w:rsid w:val="005C1DFB"/>
    <w:rsid w:val="005C2E31"/>
    <w:rsid w:val="005C2E9B"/>
    <w:rsid w:val="005C4714"/>
    <w:rsid w:val="005C4FB9"/>
    <w:rsid w:val="005C59ED"/>
    <w:rsid w:val="005C6095"/>
    <w:rsid w:val="005C79AA"/>
    <w:rsid w:val="005D138F"/>
    <w:rsid w:val="005D2C00"/>
    <w:rsid w:val="005D31AA"/>
    <w:rsid w:val="005D4621"/>
    <w:rsid w:val="005D5215"/>
    <w:rsid w:val="005D5BAE"/>
    <w:rsid w:val="005D648E"/>
    <w:rsid w:val="005D6628"/>
    <w:rsid w:val="005D770F"/>
    <w:rsid w:val="005D7B98"/>
    <w:rsid w:val="005D7CBE"/>
    <w:rsid w:val="005D7DD4"/>
    <w:rsid w:val="005E4013"/>
    <w:rsid w:val="005E53BC"/>
    <w:rsid w:val="005E5FF1"/>
    <w:rsid w:val="005F1164"/>
    <w:rsid w:val="005F4C2B"/>
    <w:rsid w:val="005F5383"/>
    <w:rsid w:val="005F6CB1"/>
    <w:rsid w:val="005F7EFA"/>
    <w:rsid w:val="00600482"/>
    <w:rsid w:val="00600D89"/>
    <w:rsid w:val="00601162"/>
    <w:rsid w:val="006017D5"/>
    <w:rsid w:val="006029F8"/>
    <w:rsid w:val="006060C2"/>
    <w:rsid w:val="00607E5F"/>
    <w:rsid w:val="00610326"/>
    <w:rsid w:val="006120C3"/>
    <w:rsid w:val="00612375"/>
    <w:rsid w:val="00612A56"/>
    <w:rsid w:val="00613147"/>
    <w:rsid w:val="00614519"/>
    <w:rsid w:val="0061469E"/>
    <w:rsid w:val="0061688F"/>
    <w:rsid w:val="006172AC"/>
    <w:rsid w:val="0062004F"/>
    <w:rsid w:val="006240F1"/>
    <w:rsid w:val="0062601C"/>
    <w:rsid w:val="006264C0"/>
    <w:rsid w:val="00626B57"/>
    <w:rsid w:val="00627A04"/>
    <w:rsid w:val="00631C13"/>
    <w:rsid w:val="0063677F"/>
    <w:rsid w:val="00637282"/>
    <w:rsid w:val="00637EDF"/>
    <w:rsid w:val="006411EA"/>
    <w:rsid w:val="0064364C"/>
    <w:rsid w:val="006443D9"/>
    <w:rsid w:val="006468E3"/>
    <w:rsid w:val="00647B19"/>
    <w:rsid w:val="00651D49"/>
    <w:rsid w:val="0065258F"/>
    <w:rsid w:val="00653C74"/>
    <w:rsid w:val="006543B2"/>
    <w:rsid w:val="0065447A"/>
    <w:rsid w:val="00655034"/>
    <w:rsid w:val="00655C50"/>
    <w:rsid w:val="00655E68"/>
    <w:rsid w:val="00656E17"/>
    <w:rsid w:val="00656FC3"/>
    <w:rsid w:val="00661ED9"/>
    <w:rsid w:val="006622B5"/>
    <w:rsid w:val="00663FCF"/>
    <w:rsid w:val="00672292"/>
    <w:rsid w:val="006728C0"/>
    <w:rsid w:val="00674216"/>
    <w:rsid w:val="0067598F"/>
    <w:rsid w:val="00675D26"/>
    <w:rsid w:val="006769D1"/>
    <w:rsid w:val="00677795"/>
    <w:rsid w:val="00681EAF"/>
    <w:rsid w:val="00681F12"/>
    <w:rsid w:val="00683B6A"/>
    <w:rsid w:val="00683BAF"/>
    <w:rsid w:val="006848B5"/>
    <w:rsid w:val="0068491C"/>
    <w:rsid w:val="006849D7"/>
    <w:rsid w:val="00685B60"/>
    <w:rsid w:val="006864F1"/>
    <w:rsid w:val="00687060"/>
    <w:rsid w:val="00687203"/>
    <w:rsid w:val="0069185A"/>
    <w:rsid w:val="00691C40"/>
    <w:rsid w:val="006921E2"/>
    <w:rsid w:val="006A08B0"/>
    <w:rsid w:val="006A0B6A"/>
    <w:rsid w:val="006A1599"/>
    <w:rsid w:val="006A273D"/>
    <w:rsid w:val="006A446D"/>
    <w:rsid w:val="006A44A5"/>
    <w:rsid w:val="006A5394"/>
    <w:rsid w:val="006A5AF9"/>
    <w:rsid w:val="006A5CC9"/>
    <w:rsid w:val="006A5DA1"/>
    <w:rsid w:val="006A5E5C"/>
    <w:rsid w:val="006A7AB1"/>
    <w:rsid w:val="006B063B"/>
    <w:rsid w:val="006B23D3"/>
    <w:rsid w:val="006B36F4"/>
    <w:rsid w:val="006B3FC4"/>
    <w:rsid w:val="006B4BB7"/>
    <w:rsid w:val="006B4E91"/>
    <w:rsid w:val="006B58FC"/>
    <w:rsid w:val="006B7655"/>
    <w:rsid w:val="006C01EC"/>
    <w:rsid w:val="006C12AE"/>
    <w:rsid w:val="006C2D4B"/>
    <w:rsid w:val="006C32B9"/>
    <w:rsid w:val="006C3468"/>
    <w:rsid w:val="006C41C3"/>
    <w:rsid w:val="006C644E"/>
    <w:rsid w:val="006C773C"/>
    <w:rsid w:val="006D1BBB"/>
    <w:rsid w:val="006D677F"/>
    <w:rsid w:val="006E105D"/>
    <w:rsid w:val="006E11F3"/>
    <w:rsid w:val="006E2635"/>
    <w:rsid w:val="006E3C32"/>
    <w:rsid w:val="006E4319"/>
    <w:rsid w:val="006E4C0C"/>
    <w:rsid w:val="006E5FB8"/>
    <w:rsid w:val="006E64DA"/>
    <w:rsid w:val="006E72C9"/>
    <w:rsid w:val="006F1526"/>
    <w:rsid w:val="006F15A1"/>
    <w:rsid w:val="006F2464"/>
    <w:rsid w:val="006F2E7A"/>
    <w:rsid w:val="006F374C"/>
    <w:rsid w:val="006F3E06"/>
    <w:rsid w:val="006F4920"/>
    <w:rsid w:val="006F4ADC"/>
    <w:rsid w:val="006F4C1C"/>
    <w:rsid w:val="006F4C4C"/>
    <w:rsid w:val="006F54A6"/>
    <w:rsid w:val="006F60DA"/>
    <w:rsid w:val="006F7BEB"/>
    <w:rsid w:val="00700158"/>
    <w:rsid w:val="00706A4E"/>
    <w:rsid w:val="007109AA"/>
    <w:rsid w:val="007113D0"/>
    <w:rsid w:val="00711DE5"/>
    <w:rsid w:val="00713702"/>
    <w:rsid w:val="00713B01"/>
    <w:rsid w:val="00714A9F"/>
    <w:rsid w:val="00714E5E"/>
    <w:rsid w:val="007202F9"/>
    <w:rsid w:val="007211B1"/>
    <w:rsid w:val="007238C2"/>
    <w:rsid w:val="00730417"/>
    <w:rsid w:val="00732A6E"/>
    <w:rsid w:val="00733CA2"/>
    <w:rsid w:val="00733EF1"/>
    <w:rsid w:val="0073499B"/>
    <w:rsid w:val="007362D0"/>
    <w:rsid w:val="00737631"/>
    <w:rsid w:val="00740E20"/>
    <w:rsid w:val="00741495"/>
    <w:rsid w:val="00741F6C"/>
    <w:rsid w:val="0074216F"/>
    <w:rsid w:val="00742209"/>
    <w:rsid w:val="007429A2"/>
    <w:rsid w:val="00751AA9"/>
    <w:rsid w:val="007523EE"/>
    <w:rsid w:val="00753398"/>
    <w:rsid w:val="007536BD"/>
    <w:rsid w:val="00755C17"/>
    <w:rsid w:val="007574D9"/>
    <w:rsid w:val="00761A5D"/>
    <w:rsid w:val="00761FB2"/>
    <w:rsid w:val="007623EB"/>
    <w:rsid w:val="00762723"/>
    <w:rsid w:val="00762CA5"/>
    <w:rsid w:val="00763DB1"/>
    <w:rsid w:val="00763F67"/>
    <w:rsid w:val="007644C6"/>
    <w:rsid w:val="00764F17"/>
    <w:rsid w:val="00775180"/>
    <w:rsid w:val="007754D0"/>
    <w:rsid w:val="0077722A"/>
    <w:rsid w:val="00777972"/>
    <w:rsid w:val="0077797A"/>
    <w:rsid w:val="00777AA2"/>
    <w:rsid w:val="00777D35"/>
    <w:rsid w:val="00777E47"/>
    <w:rsid w:val="00780526"/>
    <w:rsid w:val="007830F3"/>
    <w:rsid w:val="0078563F"/>
    <w:rsid w:val="0079266A"/>
    <w:rsid w:val="007943B0"/>
    <w:rsid w:val="00796864"/>
    <w:rsid w:val="00796F3C"/>
    <w:rsid w:val="00797CA2"/>
    <w:rsid w:val="007A077D"/>
    <w:rsid w:val="007A0C88"/>
    <w:rsid w:val="007A19D3"/>
    <w:rsid w:val="007A3E2B"/>
    <w:rsid w:val="007A78D8"/>
    <w:rsid w:val="007A7C3F"/>
    <w:rsid w:val="007A7E7C"/>
    <w:rsid w:val="007B1869"/>
    <w:rsid w:val="007B24AB"/>
    <w:rsid w:val="007B287D"/>
    <w:rsid w:val="007B28EF"/>
    <w:rsid w:val="007B4EFD"/>
    <w:rsid w:val="007B54CA"/>
    <w:rsid w:val="007B5FE5"/>
    <w:rsid w:val="007B71C5"/>
    <w:rsid w:val="007B761A"/>
    <w:rsid w:val="007C1B12"/>
    <w:rsid w:val="007C24A6"/>
    <w:rsid w:val="007C28A6"/>
    <w:rsid w:val="007C494A"/>
    <w:rsid w:val="007C6B77"/>
    <w:rsid w:val="007D03AC"/>
    <w:rsid w:val="007D056E"/>
    <w:rsid w:val="007D12C8"/>
    <w:rsid w:val="007D145E"/>
    <w:rsid w:val="007D2A83"/>
    <w:rsid w:val="007D382B"/>
    <w:rsid w:val="007D3D3C"/>
    <w:rsid w:val="007D6498"/>
    <w:rsid w:val="007D7AF4"/>
    <w:rsid w:val="007D7E45"/>
    <w:rsid w:val="007E0105"/>
    <w:rsid w:val="007E2C5E"/>
    <w:rsid w:val="007E3D9C"/>
    <w:rsid w:val="007E441E"/>
    <w:rsid w:val="007E499C"/>
    <w:rsid w:val="007E50C9"/>
    <w:rsid w:val="007E67C0"/>
    <w:rsid w:val="007E6A4C"/>
    <w:rsid w:val="007E75B2"/>
    <w:rsid w:val="007E77FA"/>
    <w:rsid w:val="007E7A5E"/>
    <w:rsid w:val="007E7DED"/>
    <w:rsid w:val="007F096B"/>
    <w:rsid w:val="007F0AF2"/>
    <w:rsid w:val="007F3E84"/>
    <w:rsid w:val="007F3F77"/>
    <w:rsid w:val="007F485B"/>
    <w:rsid w:val="007F5602"/>
    <w:rsid w:val="007F772C"/>
    <w:rsid w:val="008001F4"/>
    <w:rsid w:val="00803F2E"/>
    <w:rsid w:val="00804369"/>
    <w:rsid w:val="00805FA4"/>
    <w:rsid w:val="00810E4C"/>
    <w:rsid w:val="00813038"/>
    <w:rsid w:val="00813A46"/>
    <w:rsid w:val="0081725E"/>
    <w:rsid w:val="0081799E"/>
    <w:rsid w:val="00820BC1"/>
    <w:rsid w:val="00821278"/>
    <w:rsid w:val="0082182D"/>
    <w:rsid w:val="00821966"/>
    <w:rsid w:val="0082451C"/>
    <w:rsid w:val="00824FD2"/>
    <w:rsid w:val="00825F32"/>
    <w:rsid w:val="008264F3"/>
    <w:rsid w:val="0083010F"/>
    <w:rsid w:val="0083028F"/>
    <w:rsid w:val="00831BE0"/>
    <w:rsid w:val="00831E8E"/>
    <w:rsid w:val="00833870"/>
    <w:rsid w:val="00833881"/>
    <w:rsid w:val="008358BD"/>
    <w:rsid w:val="00836670"/>
    <w:rsid w:val="00836A61"/>
    <w:rsid w:val="00837465"/>
    <w:rsid w:val="00837E00"/>
    <w:rsid w:val="008412F7"/>
    <w:rsid w:val="00842D4F"/>
    <w:rsid w:val="00844941"/>
    <w:rsid w:val="008545A3"/>
    <w:rsid w:val="0085478A"/>
    <w:rsid w:val="00860501"/>
    <w:rsid w:val="00861BCC"/>
    <w:rsid w:val="00861E1C"/>
    <w:rsid w:val="008626F5"/>
    <w:rsid w:val="008649E7"/>
    <w:rsid w:val="00866106"/>
    <w:rsid w:val="008662EC"/>
    <w:rsid w:val="0087098B"/>
    <w:rsid w:val="008752A8"/>
    <w:rsid w:val="0087593B"/>
    <w:rsid w:val="008763C5"/>
    <w:rsid w:val="008768DD"/>
    <w:rsid w:val="008772EB"/>
    <w:rsid w:val="0088062E"/>
    <w:rsid w:val="0088189B"/>
    <w:rsid w:val="008824FC"/>
    <w:rsid w:val="008858D0"/>
    <w:rsid w:val="008868AA"/>
    <w:rsid w:val="00886A98"/>
    <w:rsid w:val="00887750"/>
    <w:rsid w:val="00891888"/>
    <w:rsid w:val="00894086"/>
    <w:rsid w:val="00894DAD"/>
    <w:rsid w:val="0089580E"/>
    <w:rsid w:val="00895ACD"/>
    <w:rsid w:val="00897431"/>
    <w:rsid w:val="008977E5"/>
    <w:rsid w:val="008A0199"/>
    <w:rsid w:val="008A031C"/>
    <w:rsid w:val="008A064A"/>
    <w:rsid w:val="008A0F0A"/>
    <w:rsid w:val="008A2193"/>
    <w:rsid w:val="008A231D"/>
    <w:rsid w:val="008A25AE"/>
    <w:rsid w:val="008A2C5C"/>
    <w:rsid w:val="008A4219"/>
    <w:rsid w:val="008A4FF3"/>
    <w:rsid w:val="008B0552"/>
    <w:rsid w:val="008B05AE"/>
    <w:rsid w:val="008B1F36"/>
    <w:rsid w:val="008B6BDD"/>
    <w:rsid w:val="008B6E0A"/>
    <w:rsid w:val="008C00AF"/>
    <w:rsid w:val="008C1153"/>
    <w:rsid w:val="008C1585"/>
    <w:rsid w:val="008C1E8C"/>
    <w:rsid w:val="008C23D4"/>
    <w:rsid w:val="008C26C2"/>
    <w:rsid w:val="008C64C4"/>
    <w:rsid w:val="008C666A"/>
    <w:rsid w:val="008C6969"/>
    <w:rsid w:val="008C6A08"/>
    <w:rsid w:val="008D12EF"/>
    <w:rsid w:val="008D14D0"/>
    <w:rsid w:val="008D2FF0"/>
    <w:rsid w:val="008D337F"/>
    <w:rsid w:val="008D4BBC"/>
    <w:rsid w:val="008D527F"/>
    <w:rsid w:val="008D60B1"/>
    <w:rsid w:val="008D6369"/>
    <w:rsid w:val="008D681B"/>
    <w:rsid w:val="008E0100"/>
    <w:rsid w:val="008E2472"/>
    <w:rsid w:val="008E2CE3"/>
    <w:rsid w:val="008E4765"/>
    <w:rsid w:val="008E4BC4"/>
    <w:rsid w:val="008F186F"/>
    <w:rsid w:val="008F24AF"/>
    <w:rsid w:val="008F3434"/>
    <w:rsid w:val="008F3637"/>
    <w:rsid w:val="008F3A0C"/>
    <w:rsid w:val="008F3D58"/>
    <w:rsid w:val="008F3D9B"/>
    <w:rsid w:val="00902D8D"/>
    <w:rsid w:val="0090395F"/>
    <w:rsid w:val="00904296"/>
    <w:rsid w:val="00905B8D"/>
    <w:rsid w:val="009100C8"/>
    <w:rsid w:val="009100D1"/>
    <w:rsid w:val="00911279"/>
    <w:rsid w:val="009123DC"/>
    <w:rsid w:val="009150CF"/>
    <w:rsid w:val="0091580A"/>
    <w:rsid w:val="00917AA0"/>
    <w:rsid w:val="00917D03"/>
    <w:rsid w:val="00920783"/>
    <w:rsid w:val="0092087F"/>
    <w:rsid w:val="00924C76"/>
    <w:rsid w:val="00926366"/>
    <w:rsid w:val="00926AF0"/>
    <w:rsid w:val="00930B0F"/>
    <w:rsid w:val="00930B35"/>
    <w:rsid w:val="00932B4E"/>
    <w:rsid w:val="00935AE4"/>
    <w:rsid w:val="00935FC8"/>
    <w:rsid w:val="009414B9"/>
    <w:rsid w:val="009419A7"/>
    <w:rsid w:val="00942FC3"/>
    <w:rsid w:val="00944D3C"/>
    <w:rsid w:val="00945185"/>
    <w:rsid w:val="009451E4"/>
    <w:rsid w:val="00946503"/>
    <w:rsid w:val="0094663A"/>
    <w:rsid w:val="00947092"/>
    <w:rsid w:val="00947BF5"/>
    <w:rsid w:val="00947F95"/>
    <w:rsid w:val="009506E7"/>
    <w:rsid w:val="00950B56"/>
    <w:rsid w:val="00953412"/>
    <w:rsid w:val="00955870"/>
    <w:rsid w:val="00955E40"/>
    <w:rsid w:val="0095641C"/>
    <w:rsid w:val="00956E68"/>
    <w:rsid w:val="009578CD"/>
    <w:rsid w:val="009621C4"/>
    <w:rsid w:val="0096460C"/>
    <w:rsid w:val="009654D2"/>
    <w:rsid w:val="009657F6"/>
    <w:rsid w:val="0096777A"/>
    <w:rsid w:val="00971B69"/>
    <w:rsid w:val="00972ECA"/>
    <w:rsid w:val="0097304E"/>
    <w:rsid w:val="009734F8"/>
    <w:rsid w:val="00974811"/>
    <w:rsid w:val="0097669E"/>
    <w:rsid w:val="0097749C"/>
    <w:rsid w:val="00980D18"/>
    <w:rsid w:val="00981DA2"/>
    <w:rsid w:val="00982EDF"/>
    <w:rsid w:val="009873C5"/>
    <w:rsid w:val="009879A4"/>
    <w:rsid w:val="00990D21"/>
    <w:rsid w:val="00991282"/>
    <w:rsid w:val="009914E7"/>
    <w:rsid w:val="0099242B"/>
    <w:rsid w:val="00995A17"/>
    <w:rsid w:val="00997CF5"/>
    <w:rsid w:val="00997DEC"/>
    <w:rsid w:val="009A0780"/>
    <w:rsid w:val="009A348F"/>
    <w:rsid w:val="009A4276"/>
    <w:rsid w:val="009A6C97"/>
    <w:rsid w:val="009B061B"/>
    <w:rsid w:val="009B0E54"/>
    <w:rsid w:val="009B3AB5"/>
    <w:rsid w:val="009B4DD0"/>
    <w:rsid w:val="009B64BD"/>
    <w:rsid w:val="009B78D2"/>
    <w:rsid w:val="009C0F33"/>
    <w:rsid w:val="009C2980"/>
    <w:rsid w:val="009C3E45"/>
    <w:rsid w:val="009C44BA"/>
    <w:rsid w:val="009C5043"/>
    <w:rsid w:val="009C5444"/>
    <w:rsid w:val="009C54AB"/>
    <w:rsid w:val="009C68B7"/>
    <w:rsid w:val="009C6993"/>
    <w:rsid w:val="009C7C31"/>
    <w:rsid w:val="009C7F14"/>
    <w:rsid w:val="009D0460"/>
    <w:rsid w:val="009D177A"/>
    <w:rsid w:val="009D314A"/>
    <w:rsid w:val="009D3363"/>
    <w:rsid w:val="009D440B"/>
    <w:rsid w:val="009D4928"/>
    <w:rsid w:val="009E0FDC"/>
    <w:rsid w:val="009E1FFF"/>
    <w:rsid w:val="009E6996"/>
    <w:rsid w:val="009F0AB6"/>
    <w:rsid w:val="009F24D5"/>
    <w:rsid w:val="009F2F01"/>
    <w:rsid w:val="009F46DA"/>
    <w:rsid w:val="009F4B03"/>
    <w:rsid w:val="009F4C57"/>
    <w:rsid w:val="009F63A8"/>
    <w:rsid w:val="009F684C"/>
    <w:rsid w:val="009F6C3F"/>
    <w:rsid w:val="009F7CE2"/>
    <w:rsid w:val="00A00D07"/>
    <w:rsid w:val="00A0176F"/>
    <w:rsid w:val="00A05DE0"/>
    <w:rsid w:val="00A0652E"/>
    <w:rsid w:val="00A0709D"/>
    <w:rsid w:val="00A0793E"/>
    <w:rsid w:val="00A10553"/>
    <w:rsid w:val="00A12450"/>
    <w:rsid w:val="00A12B7E"/>
    <w:rsid w:val="00A14542"/>
    <w:rsid w:val="00A16A7F"/>
    <w:rsid w:val="00A17399"/>
    <w:rsid w:val="00A2019A"/>
    <w:rsid w:val="00A214A4"/>
    <w:rsid w:val="00A21927"/>
    <w:rsid w:val="00A247FA"/>
    <w:rsid w:val="00A25426"/>
    <w:rsid w:val="00A25449"/>
    <w:rsid w:val="00A27253"/>
    <w:rsid w:val="00A27AD4"/>
    <w:rsid w:val="00A30117"/>
    <w:rsid w:val="00A31235"/>
    <w:rsid w:val="00A3161F"/>
    <w:rsid w:val="00A321BA"/>
    <w:rsid w:val="00A3441D"/>
    <w:rsid w:val="00A359D5"/>
    <w:rsid w:val="00A42509"/>
    <w:rsid w:val="00A45AB7"/>
    <w:rsid w:val="00A45B98"/>
    <w:rsid w:val="00A47075"/>
    <w:rsid w:val="00A50DC3"/>
    <w:rsid w:val="00A51693"/>
    <w:rsid w:val="00A5189F"/>
    <w:rsid w:val="00A52B17"/>
    <w:rsid w:val="00A52CD8"/>
    <w:rsid w:val="00A56D7A"/>
    <w:rsid w:val="00A62013"/>
    <w:rsid w:val="00A62FC9"/>
    <w:rsid w:val="00A644D3"/>
    <w:rsid w:val="00A6556A"/>
    <w:rsid w:val="00A6561E"/>
    <w:rsid w:val="00A678DC"/>
    <w:rsid w:val="00A67ECA"/>
    <w:rsid w:val="00A74B0F"/>
    <w:rsid w:val="00A7501D"/>
    <w:rsid w:val="00A753FC"/>
    <w:rsid w:val="00A769F6"/>
    <w:rsid w:val="00A76F10"/>
    <w:rsid w:val="00A77D80"/>
    <w:rsid w:val="00A8017B"/>
    <w:rsid w:val="00A80539"/>
    <w:rsid w:val="00A83682"/>
    <w:rsid w:val="00A83EE1"/>
    <w:rsid w:val="00A8469D"/>
    <w:rsid w:val="00A848D5"/>
    <w:rsid w:val="00A8584C"/>
    <w:rsid w:val="00A86838"/>
    <w:rsid w:val="00A86C1B"/>
    <w:rsid w:val="00A86E37"/>
    <w:rsid w:val="00A86E82"/>
    <w:rsid w:val="00A87A25"/>
    <w:rsid w:val="00A91DB8"/>
    <w:rsid w:val="00A92280"/>
    <w:rsid w:val="00A9239A"/>
    <w:rsid w:val="00A92ABC"/>
    <w:rsid w:val="00A9443E"/>
    <w:rsid w:val="00A949B7"/>
    <w:rsid w:val="00AA3642"/>
    <w:rsid w:val="00AA36B1"/>
    <w:rsid w:val="00AA6D50"/>
    <w:rsid w:val="00AB029D"/>
    <w:rsid w:val="00AB1B88"/>
    <w:rsid w:val="00AB349F"/>
    <w:rsid w:val="00AB4717"/>
    <w:rsid w:val="00AB4B9C"/>
    <w:rsid w:val="00AB7671"/>
    <w:rsid w:val="00AC15DF"/>
    <w:rsid w:val="00AC1AF7"/>
    <w:rsid w:val="00AC2E7C"/>
    <w:rsid w:val="00AC33A3"/>
    <w:rsid w:val="00AC37AB"/>
    <w:rsid w:val="00AC3D4C"/>
    <w:rsid w:val="00AC4893"/>
    <w:rsid w:val="00AC5B12"/>
    <w:rsid w:val="00AC6659"/>
    <w:rsid w:val="00AC7C2B"/>
    <w:rsid w:val="00AD089C"/>
    <w:rsid w:val="00AD0F43"/>
    <w:rsid w:val="00AD2343"/>
    <w:rsid w:val="00AD305E"/>
    <w:rsid w:val="00AD3D33"/>
    <w:rsid w:val="00AD501C"/>
    <w:rsid w:val="00AD5229"/>
    <w:rsid w:val="00AD63EA"/>
    <w:rsid w:val="00AD6C6D"/>
    <w:rsid w:val="00AE2904"/>
    <w:rsid w:val="00AE2E03"/>
    <w:rsid w:val="00AE4088"/>
    <w:rsid w:val="00AE4389"/>
    <w:rsid w:val="00AE6C4F"/>
    <w:rsid w:val="00AE6DCC"/>
    <w:rsid w:val="00AE7EC5"/>
    <w:rsid w:val="00AF00EE"/>
    <w:rsid w:val="00AF042C"/>
    <w:rsid w:val="00AF12AA"/>
    <w:rsid w:val="00AF2F3B"/>
    <w:rsid w:val="00AF7AAF"/>
    <w:rsid w:val="00B00148"/>
    <w:rsid w:val="00B002BA"/>
    <w:rsid w:val="00B012A4"/>
    <w:rsid w:val="00B036CF"/>
    <w:rsid w:val="00B03DFB"/>
    <w:rsid w:val="00B05478"/>
    <w:rsid w:val="00B10F7C"/>
    <w:rsid w:val="00B1165E"/>
    <w:rsid w:val="00B1201F"/>
    <w:rsid w:val="00B13FB0"/>
    <w:rsid w:val="00B15603"/>
    <w:rsid w:val="00B157E2"/>
    <w:rsid w:val="00B15BB2"/>
    <w:rsid w:val="00B20424"/>
    <w:rsid w:val="00B211B6"/>
    <w:rsid w:val="00B23F22"/>
    <w:rsid w:val="00B243F0"/>
    <w:rsid w:val="00B2725E"/>
    <w:rsid w:val="00B30566"/>
    <w:rsid w:val="00B322FE"/>
    <w:rsid w:val="00B32EDF"/>
    <w:rsid w:val="00B32EF6"/>
    <w:rsid w:val="00B34D08"/>
    <w:rsid w:val="00B40343"/>
    <w:rsid w:val="00B41E2E"/>
    <w:rsid w:val="00B41E5B"/>
    <w:rsid w:val="00B42EB6"/>
    <w:rsid w:val="00B42F03"/>
    <w:rsid w:val="00B43275"/>
    <w:rsid w:val="00B432C7"/>
    <w:rsid w:val="00B43B12"/>
    <w:rsid w:val="00B464D4"/>
    <w:rsid w:val="00B50126"/>
    <w:rsid w:val="00B503F5"/>
    <w:rsid w:val="00B514DF"/>
    <w:rsid w:val="00B53BCD"/>
    <w:rsid w:val="00B53CD6"/>
    <w:rsid w:val="00B548A4"/>
    <w:rsid w:val="00B55124"/>
    <w:rsid w:val="00B56937"/>
    <w:rsid w:val="00B60E74"/>
    <w:rsid w:val="00B630B3"/>
    <w:rsid w:val="00B63401"/>
    <w:rsid w:val="00B6526F"/>
    <w:rsid w:val="00B6708D"/>
    <w:rsid w:val="00B67B53"/>
    <w:rsid w:val="00B67DD5"/>
    <w:rsid w:val="00B704B0"/>
    <w:rsid w:val="00B70A05"/>
    <w:rsid w:val="00B748E3"/>
    <w:rsid w:val="00B76649"/>
    <w:rsid w:val="00B76F33"/>
    <w:rsid w:val="00B77214"/>
    <w:rsid w:val="00B7725F"/>
    <w:rsid w:val="00B77C3D"/>
    <w:rsid w:val="00B77C8B"/>
    <w:rsid w:val="00B80F78"/>
    <w:rsid w:val="00B819DD"/>
    <w:rsid w:val="00B82531"/>
    <w:rsid w:val="00B8317B"/>
    <w:rsid w:val="00B833F5"/>
    <w:rsid w:val="00B83774"/>
    <w:rsid w:val="00B83E23"/>
    <w:rsid w:val="00B866C0"/>
    <w:rsid w:val="00B86B9A"/>
    <w:rsid w:val="00B8760F"/>
    <w:rsid w:val="00B8783B"/>
    <w:rsid w:val="00B93129"/>
    <w:rsid w:val="00B94F69"/>
    <w:rsid w:val="00B95678"/>
    <w:rsid w:val="00B97DE1"/>
    <w:rsid w:val="00B97EB1"/>
    <w:rsid w:val="00B97F95"/>
    <w:rsid w:val="00BA0DED"/>
    <w:rsid w:val="00BA0E29"/>
    <w:rsid w:val="00BA13F9"/>
    <w:rsid w:val="00BA178B"/>
    <w:rsid w:val="00BA2E4B"/>
    <w:rsid w:val="00BA34EC"/>
    <w:rsid w:val="00BA35C9"/>
    <w:rsid w:val="00BA3808"/>
    <w:rsid w:val="00BA4138"/>
    <w:rsid w:val="00BA48B8"/>
    <w:rsid w:val="00BA4E37"/>
    <w:rsid w:val="00BA5C35"/>
    <w:rsid w:val="00BB1497"/>
    <w:rsid w:val="00BB1C13"/>
    <w:rsid w:val="00BB332B"/>
    <w:rsid w:val="00BB5BC5"/>
    <w:rsid w:val="00BC115F"/>
    <w:rsid w:val="00BC43D0"/>
    <w:rsid w:val="00BC6E47"/>
    <w:rsid w:val="00BD2978"/>
    <w:rsid w:val="00BD3D73"/>
    <w:rsid w:val="00BD57B2"/>
    <w:rsid w:val="00BD5DD0"/>
    <w:rsid w:val="00BD6691"/>
    <w:rsid w:val="00BD69CF"/>
    <w:rsid w:val="00BD7458"/>
    <w:rsid w:val="00BE1BA4"/>
    <w:rsid w:val="00BE1F23"/>
    <w:rsid w:val="00BE6051"/>
    <w:rsid w:val="00BF1840"/>
    <w:rsid w:val="00BF1918"/>
    <w:rsid w:val="00BF2EBE"/>
    <w:rsid w:val="00BF37E7"/>
    <w:rsid w:val="00BF4898"/>
    <w:rsid w:val="00BF523D"/>
    <w:rsid w:val="00BF5C4D"/>
    <w:rsid w:val="00C01AC1"/>
    <w:rsid w:val="00C01FD4"/>
    <w:rsid w:val="00C02602"/>
    <w:rsid w:val="00C028AF"/>
    <w:rsid w:val="00C055B0"/>
    <w:rsid w:val="00C05A55"/>
    <w:rsid w:val="00C119FB"/>
    <w:rsid w:val="00C1422D"/>
    <w:rsid w:val="00C14D0C"/>
    <w:rsid w:val="00C2248F"/>
    <w:rsid w:val="00C2358D"/>
    <w:rsid w:val="00C243AE"/>
    <w:rsid w:val="00C2461D"/>
    <w:rsid w:val="00C24CF1"/>
    <w:rsid w:val="00C27075"/>
    <w:rsid w:val="00C316D3"/>
    <w:rsid w:val="00C3193E"/>
    <w:rsid w:val="00C32F85"/>
    <w:rsid w:val="00C41BE4"/>
    <w:rsid w:val="00C4243C"/>
    <w:rsid w:val="00C4293B"/>
    <w:rsid w:val="00C431E3"/>
    <w:rsid w:val="00C43ADD"/>
    <w:rsid w:val="00C44F6F"/>
    <w:rsid w:val="00C505C4"/>
    <w:rsid w:val="00C5087D"/>
    <w:rsid w:val="00C51A6D"/>
    <w:rsid w:val="00C53889"/>
    <w:rsid w:val="00C53931"/>
    <w:rsid w:val="00C53A41"/>
    <w:rsid w:val="00C544DE"/>
    <w:rsid w:val="00C54AD1"/>
    <w:rsid w:val="00C54FDD"/>
    <w:rsid w:val="00C56B75"/>
    <w:rsid w:val="00C56C33"/>
    <w:rsid w:val="00C571E5"/>
    <w:rsid w:val="00C57B54"/>
    <w:rsid w:val="00C61D8E"/>
    <w:rsid w:val="00C625BA"/>
    <w:rsid w:val="00C63458"/>
    <w:rsid w:val="00C635D0"/>
    <w:rsid w:val="00C63A24"/>
    <w:rsid w:val="00C64324"/>
    <w:rsid w:val="00C64F49"/>
    <w:rsid w:val="00C67D3B"/>
    <w:rsid w:val="00C70206"/>
    <w:rsid w:val="00C7215A"/>
    <w:rsid w:val="00C73ED6"/>
    <w:rsid w:val="00C763CB"/>
    <w:rsid w:val="00C76765"/>
    <w:rsid w:val="00C76F17"/>
    <w:rsid w:val="00C77EEF"/>
    <w:rsid w:val="00C8086F"/>
    <w:rsid w:val="00C810B8"/>
    <w:rsid w:val="00C820F6"/>
    <w:rsid w:val="00C85B5B"/>
    <w:rsid w:val="00C869D7"/>
    <w:rsid w:val="00C910B9"/>
    <w:rsid w:val="00C91680"/>
    <w:rsid w:val="00C916C0"/>
    <w:rsid w:val="00C92375"/>
    <w:rsid w:val="00C945EC"/>
    <w:rsid w:val="00C955B8"/>
    <w:rsid w:val="00C95C7E"/>
    <w:rsid w:val="00C95DDE"/>
    <w:rsid w:val="00C9775F"/>
    <w:rsid w:val="00C97852"/>
    <w:rsid w:val="00C97F1F"/>
    <w:rsid w:val="00CA2805"/>
    <w:rsid w:val="00CA3FB0"/>
    <w:rsid w:val="00CB0529"/>
    <w:rsid w:val="00CB07FD"/>
    <w:rsid w:val="00CB1275"/>
    <w:rsid w:val="00CB2744"/>
    <w:rsid w:val="00CB391A"/>
    <w:rsid w:val="00CB5EB2"/>
    <w:rsid w:val="00CB667E"/>
    <w:rsid w:val="00CB7700"/>
    <w:rsid w:val="00CB7C23"/>
    <w:rsid w:val="00CC0211"/>
    <w:rsid w:val="00CC302C"/>
    <w:rsid w:val="00CC4C58"/>
    <w:rsid w:val="00CC4F59"/>
    <w:rsid w:val="00CC68AA"/>
    <w:rsid w:val="00CD4B6C"/>
    <w:rsid w:val="00CD6459"/>
    <w:rsid w:val="00CD64A7"/>
    <w:rsid w:val="00CD6CBB"/>
    <w:rsid w:val="00CE3C63"/>
    <w:rsid w:val="00CE4177"/>
    <w:rsid w:val="00CE4B3A"/>
    <w:rsid w:val="00CE5380"/>
    <w:rsid w:val="00CE5A86"/>
    <w:rsid w:val="00CE6719"/>
    <w:rsid w:val="00CE67DA"/>
    <w:rsid w:val="00CF00BC"/>
    <w:rsid w:val="00CF0EDE"/>
    <w:rsid w:val="00CF33C8"/>
    <w:rsid w:val="00CF353E"/>
    <w:rsid w:val="00CF358F"/>
    <w:rsid w:val="00CF5372"/>
    <w:rsid w:val="00CF5F84"/>
    <w:rsid w:val="00D01276"/>
    <w:rsid w:val="00D04557"/>
    <w:rsid w:val="00D045F3"/>
    <w:rsid w:val="00D06C69"/>
    <w:rsid w:val="00D075A6"/>
    <w:rsid w:val="00D10114"/>
    <w:rsid w:val="00D1150C"/>
    <w:rsid w:val="00D13747"/>
    <w:rsid w:val="00D16F63"/>
    <w:rsid w:val="00D17050"/>
    <w:rsid w:val="00D17938"/>
    <w:rsid w:val="00D17DEF"/>
    <w:rsid w:val="00D17EDE"/>
    <w:rsid w:val="00D22878"/>
    <w:rsid w:val="00D3157E"/>
    <w:rsid w:val="00D321A7"/>
    <w:rsid w:val="00D3226E"/>
    <w:rsid w:val="00D35452"/>
    <w:rsid w:val="00D36478"/>
    <w:rsid w:val="00D368C5"/>
    <w:rsid w:val="00D372C2"/>
    <w:rsid w:val="00D37A2F"/>
    <w:rsid w:val="00D40CCA"/>
    <w:rsid w:val="00D41108"/>
    <w:rsid w:val="00D41CD0"/>
    <w:rsid w:val="00D430B4"/>
    <w:rsid w:val="00D44065"/>
    <w:rsid w:val="00D44C4A"/>
    <w:rsid w:val="00D44F44"/>
    <w:rsid w:val="00D46215"/>
    <w:rsid w:val="00D4678A"/>
    <w:rsid w:val="00D46FA6"/>
    <w:rsid w:val="00D476F5"/>
    <w:rsid w:val="00D47E61"/>
    <w:rsid w:val="00D50CD2"/>
    <w:rsid w:val="00D51A22"/>
    <w:rsid w:val="00D51C68"/>
    <w:rsid w:val="00D53971"/>
    <w:rsid w:val="00D53F77"/>
    <w:rsid w:val="00D609A5"/>
    <w:rsid w:val="00D6398F"/>
    <w:rsid w:val="00D64DCC"/>
    <w:rsid w:val="00D659F3"/>
    <w:rsid w:val="00D6794C"/>
    <w:rsid w:val="00D702A6"/>
    <w:rsid w:val="00D7086B"/>
    <w:rsid w:val="00D71C0B"/>
    <w:rsid w:val="00D7376D"/>
    <w:rsid w:val="00D74BAD"/>
    <w:rsid w:val="00D74FF4"/>
    <w:rsid w:val="00D7529E"/>
    <w:rsid w:val="00D76A79"/>
    <w:rsid w:val="00D76A7C"/>
    <w:rsid w:val="00D7759D"/>
    <w:rsid w:val="00D80767"/>
    <w:rsid w:val="00D81787"/>
    <w:rsid w:val="00D81BDC"/>
    <w:rsid w:val="00D82E5B"/>
    <w:rsid w:val="00D83FC4"/>
    <w:rsid w:val="00D8463D"/>
    <w:rsid w:val="00D86160"/>
    <w:rsid w:val="00D869B1"/>
    <w:rsid w:val="00D872E4"/>
    <w:rsid w:val="00D875EF"/>
    <w:rsid w:val="00D87CC3"/>
    <w:rsid w:val="00D91179"/>
    <w:rsid w:val="00D9305C"/>
    <w:rsid w:val="00D93461"/>
    <w:rsid w:val="00D94188"/>
    <w:rsid w:val="00D94F34"/>
    <w:rsid w:val="00D9564B"/>
    <w:rsid w:val="00D95C17"/>
    <w:rsid w:val="00D96E7D"/>
    <w:rsid w:val="00D9757A"/>
    <w:rsid w:val="00DA0B94"/>
    <w:rsid w:val="00DA17EA"/>
    <w:rsid w:val="00DA249C"/>
    <w:rsid w:val="00DA2A8F"/>
    <w:rsid w:val="00DA77EB"/>
    <w:rsid w:val="00DB05B9"/>
    <w:rsid w:val="00DB0EF6"/>
    <w:rsid w:val="00DB2BC6"/>
    <w:rsid w:val="00DB6E72"/>
    <w:rsid w:val="00DC1D8D"/>
    <w:rsid w:val="00DC1E46"/>
    <w:rsid w:val="00DC1EF2"/>
    <w:rsid w:val="00DC20C2"/>
    <w:rsid w:val="00DC3511"/>
    <w:rsid w:val="00DC3B1C"/>
    <w:rsid w:val="00DC4446"/>
    <w:rsid w:val="00DC4625"/>
    <w:rsid w:val="00DC5F84"/>
    <w:rsid w:val="00DC6E2A"/>
    <w:rsid w:val="00DD0DF2"/>
    <w:rsid w:val="00DD3118"/>
    <w:rsid w:val="00DD37FB"/>
    <w:rsid w:val="00DD40F3"/>
    <w:rsid w:val="00DD4DBF"/>
    <w:rsid w:val="00DD52C9"/>
    <w:rsid w:val="00DD53FE"/>
    <w:rsid w:val="00DD5541"/>
    <w:rsid w:val="00DD5AED"/>
    <w:rsid w:val="00DE004C"/>
    <w:rsid w:val="00DE30D5"/>
    <w:rsid w:val="00DE3100"/>
    <w:rsid w:val="00DE3859"/>
    <w:rsid w:val="00DE502E"/>
    <w:rsid w:val="00DE653F"/>
    <w:rsid w:val="00DE6CCC"/>
    <w:rsid w:val="00DE759C"/>
    <w:rsid w:val="00DE79DC"/>
    <w:rsid w:val="00DF0E8E"/>
    <w:rsid w:val="00DF6377"/>
    <w:rsid w:val="00DF63CE"/>
    <w:rsid w:val="00DF646A"/>
    <w:rsid w:val="00DF7257"/>
    <w:rsid w:val="00E041C6"/>
    <w:rsid w:val="00E04A4E"/>
    <w:rsid w:val="00E0551A"/>
    <w:rsid w:val="00E06D24"/>
    <w:rsid w:val="00E15B56"/>
    <w:rsid w:val="00E16814"/>
    <w:rsid w:val="00E16EC9"/>
    <w:rsid w:val="00E20C81"/>
    <w:rsid w:val="00E2166A"/>
    <w:rsid w:val="00E2326B"/>
    <w:rsid w:val="00E24435"/>
    <w:rsid w:val="00E26DF8"/>
    <w:rsid w:val="00E27230"/>
    <w:rsid w:val="00E27400"/>
    <w:rsid w:val="00E301E9"/>
    <w:rsid w:val="00E30C42"/>
    <w:rsid w:val="00E30E42"/>
    <w:rsid w:val="00E32248"/>
    <w:rsid w:val="00E32875"/>
    <w:rsid w:val="00E329C0"/>
    <w:rsid w:val="00E34912"/>
    <w:rsid w:val="00E36123"/>
    <w:rsid w:val="00E40370"/>
    <w:rsid w:val="00E405CF"/>
    <w:rsid w:val="00E40CB9"/>
    <w:rsid w:val="00E42A1C"/>
    <w:rsid w:val="00E42C18"/>
    <w:rsid w:val="00E43138"/>
    <w:rsid w:val="00E43620"/>
    <w:rsid w:val="00E45DEA"/>
    <w:rsid w:val="00E47A4E"/>
    <w:rsid w:val="00E47A5C"/>
    <w:rsid w:val="00E536D0"/>
    <w:rsid w:val="00E53F01"/>
    <w:rsid w:val="00E54845"/>
    <w:rsid w:val="00E54B05"/>
    <w:rsid w:val="00E57F37"/>
    <w:rsid w:val="00E601D9"/>
    <w:rsid w:val="00E616F7"/>
    <w:rsid w:val="00E61A21"/>
    <w:rsid w:val="00E62BE4"/>
    <w:rsid w:val="00E6633D"/>
    <w:rsid w:val="00E66973"/>
    <w:rsid w:val="00E67A80"/>
    <w:rsid w:val="00E70269"/>
    <w:rsid w:val="00E752DF"/>
    <w:rsid w:val="00E755B4"/>
    <w:rsid w:val="00E760EA"/>
    <w:rsid w:val="00E76EEF"/>
    <w:rsid w:val="00E80478"/>
    <w:rsid w:val="00E80833"/>
    <w:rsid w:val="00E81ACE"/>
    <w:rsid w:val="00E81CDC"/>
    <w:rsid w:val="00E8246D"/>
    <w:rsid w:val="00E82BE8"/>
    <w:rsid w:val="00E83C86"/>
    <w:rsid w:val="00E84F46"/>
    <w:rsid w:val="00E852C4"/>
    <w:rsid w:val="00E85C34"/>
    <w:rsid w:val="00E91527"/>
    <w:rsid w:val="00E93823"/>
    <w:rsid w:val="00E9466A"/>
    <w:rsid w:val="00E94BBF"/>
    <w:rsid w:val="00E95A1B"/>
    <w:rsid w:val="00E96DD8"/>
    <w:rsid w:val="00EA05EA"/>
    <w:rsid w:val="00EA3293"/>
    <w:rsid w:val="00EA50C4"/>
    <w:rsid w:val="00EA6B91"/>
    <w:rsid w:val="00EB0602"/>
    <w:rsid w:val="00EB0920"/>
    <w:rsid w:val="00EB1A44"/>
    <w:rsid w:val="00EB1A93"/>
    <w:rsid w:val="00EB4C44"/>
    <w:rsid w:val="00EB5A9F"/>
    <w:rsid w:val="00EC0308"/>
    <w:rsid w:val="00EC1A92"/>
    <w:rsid w:val="00EC269A"/>
    <w:rsid w:val="00EC2DC7"/>
    <w:rsid w:val="00EC3CDC"/>
    <w:rsid w:val="00EC5D1D"/>
    <w:rsid w:val="00EC788F"/>
    <w:rsid w:val="00EC7B57"/>
    <w:rsid w:val="00EC7BB9"/>
    <w:rsid w:val="00EC7C26"/>
    <w:rsid w:val="00ED174F"/>
    <w:rsid w:val="00ED2D26"/>
    <w:rsid w:val="00ED2FC8"/>
    <w:rsid w:val="00ED3801"/>
    <w:rsid w:val="00ED38C6"/>
    <w:rsid w:val="00ED43A6"/>
    <w:rsid w:val="00ED4825"/>
    <w:rsid w:val="00ED49A2"/>
    <w:rsid w:val="00ED7130"/>
    <w:rsid w:val="00ED739C"/>
    <w:rsid w:val="00EE0268"/>
    <w:rsid w:val="00EE1908"/>
    <w:rsid w:val="00EE22D8"/>
    <w:rsid w:val="00EE27E6"/>
    <w:rsid w:val="00EE3DA3"/>
    <w:rsid w:val="00EE4811"/>
    <w:rsid w:val="00EE6EAB"/>
    <w:rsid w:val="00EE719A"/>
    <w:rsid w:val="00EF1288"/>
    <w:rsid w:val="00EF28A3"/>
    <w:rsid w:val="00EF3796"/>
    <w:rsid w:val="00EF5E8A"/>
    <w:rsid w:val="00EF6685"/>
    <w:rsid w:val="00EF7951"/>
    <w:rsid w:val="00F026B6"/>
    <w:rsid w:val="00F02ABA"/>
    <w:rsid w:val="00F032F4"/>
    <w:rsid w:val="00F05622"/>
    <w:rsid w:val="00F11759"/>
    <w:rsid w:val="00F11D2F"/>
    <w:rsid w:val="00F12306"/>
    <w:rsid w:val="00F12912"/>
    <w:rsid w:val="00F13EDE"/>
    <w:rsid w:val="00F15539"/>
    <w:rsid w:val="00F15C2F"/>
    <w:rsid w:val="00F16B68"/>
    <w:rsid w:val="00F17A5F"/>
    <w:rsid w:val="00F20EA2"/>
    <w:rsid w:val="00F23162"/>
    <w:rsid w:val="00F25DAA"/>
    <w:rsid w:val="00F30036"/>
    <w:rsid w:val="00F30995"/>
    <w:rsid w:val="00F34BBE"/>
    <w:rsid w:val="00F36D50"/>
    <w:rsid w:val="00F37FC3"/>
    <w:rsid w:val="00F41720"/>
    <w:rsid w:val="00F417D5"/>
    <w:rsid w:val="00F41B81"/>
    <w:rsid w:val="00F42692"/>
    <w:rsid w:val="00F42CEA"/>
    <w:rsid w:val="00F43969"/>
    <w:rsid w:val="00F45954"/>
    <w:rsid w:val="00F45BCC"/>
    <w:rsid w:val="00F465DA"/>
    <w:rsid w:val="00F47AD7"/>
    <w:rsid w:val="00F50E13"/>
    <w:rsid w:val="00F50FB2"/>
    <w:rsid w:val="00F512FE"/>
    <w:rsid w:val="00F55443"/>
    <w:rsid w:val="00F60D63"/>
    <w:rsid w:val="00F65316"/>
    <w:rsid w:val="00F66621"/>
    <w:rsid w:val="00F675BB"/>
    <w:rsid w:val="00F67ED3"/>
    <w:rsid w:val="00F71368"/>
    <w:rsid w:val="00F723CE"/>
    <w:rsid w:val="00F74EBA"/>
    <w:rsid w:val="00F75ADC"/>
    <w:rsid w:val="00F7654C"/>
    <w:rsid w:val="00F776BD"/>
    <w:rsid w:val="00F80273"/>
    <w:rsid w:val="00F80550"/>
    <w:rsid w:val="00F805C7"/>
    <w:rsid w:val="00F817E9"/>
    <w:rsid w:val="00F8292E"/>
    <w:rsid w:val="00F82E2F"/>
    <w:rsid w:val="00F83918"/>
    <w:rsid w:val="00F84904"/>
    <w:rsid w:val="00F858A4"/>
    <w:rsid w:val="00F906E2"/>
    <w:rsid w:val="00F90C23"/>
    <w:rsid w:val="00F92219"/>
    <w:rsid w:val="00F929C2"/>
    <w:rsid w:val="00F92A18"/>
    <w:rsid w:val="00F93B1A"/>
    <w:rsid w:val="00FA0D2A"/>
    <w:rsid w:val="00FA18DC"/>
    <w:rsid w:val="00FA1B80"/>
    <w:rsid w:val="00FA32F8"/>
    <w:rsid w:val="00FA3968"/>
    <w:rsid w:val="00FA42E6"/>
    <w:rsid w:val="00FA7C65"/>
    <w:rsid w:val="00FB0C7B"/>
    <w:rsid w:val="00FB24CC"/>
    <w:rsid w:val="00FB3400"/>
    <w:rsid w:val="00FB4582"/>
    <w:rsid w:val="00FB4714"/>
    <w:rsid w:val="00FB5FB7"/>
    <w:rsid w:val="00FB6A87"/>
    <w:rsid w:val="00FB7366"/>
    <w:rsid w:val="00FC051D"/>
    <w:rsid w:val="00FC2D29"/>
    <w:rsid w:val="00FC4C29"/>
    <w:rsid w:val="00FC5551"/>
    <w:rsid w:val="00FC5F23"/>
    <w:rsid w:val="00FC6A9B"/>
    <w:rsid w:val="00FD1D11"/>
    <w:rsid w:val="00FD4637"/>
    <w:rsid w:val="00FD46F6"/>
    <w:rsid w:val="00FD5296"/>
    <w:rsid w:val="00FD5838"/>
    <w:rsid w:val="00FD6E04"/>
    <w:rsid w:val="00FD6E91"/>
    <w:rsid w:val="00FD6F7C"/>
    <w:rsid w:val="00FE08AF"/>
    <w:rsid w:val="00FE0E52"/>
    <w:rsid w:val="00FE1693"/>
    <w:rsid w:val="00FE2A40"/>
    <w:rsid w:val="00FE53B7"/>
    <w:rsid w:val="00FE57C3"/>
    <w:rsid w:val="00FE6A69"/>
    <w:rsid w:val="00FE74CB"/>
    <w:rsid w:val="00FF1099"/>
    <w:rsid w:val="00FF1480"/>
    <w:rsid w:val="00FF19C7"/>
    <w:rsid w:val="00FF212C"/>
    <w:rsid w:val="00FF2477"/>
    <w:rsid w:val="00FF3946"/>
    <w:rsid w:val="00FF4CD8"/>
    <w:rsid w:val="00FF6A87"/>
    <w:rsid w:val="00FF6DD3"/>
    <w:rsid w:val="00FF7672"/>
    <w:rsid w:val="015B21DD"/>
    <w:rsid w:val="017567BE"/>
    <w:rsid w:val="039D3664"/>
    <w:rsid w:val="03B77C48"/>
    <w:rsid w:val="04D201A3"/>
    <w:rsid w:val="04E43BE3"/>
    <w:rsid w:val="0516037D"/>
    <w:rsid w:val="0557451A"/>
    <w:rsid w:val="055E0884"/>
    <w:rsid w:val="06103DE6"/>
    <w:rsid w:val="06266FEE"/>
    <w:rsid w:val="06DC658F"/>
    <w:rsid w:val="07371883"/>
    <w:rsid w:val="073F43C2"/>
    <w:rsid w:val="077D2E54"/>
    <w:rsid w:val="091A4833"/>
    <w:rsid w:val="0982568C"/>
    <w:rsid w:val="099E3BED"/>
    <w:rsid w:val="09E3120C"/>
    <w:rsid w:val="0AC410B0"/>
    <w:rsid w:val="0B477B4A"/>
    <w:rsid w:val="0B7B5217"/>
    <w:rsid w:val="0C8A4CA3"/>
    <w:rsid w:val="0CD10EC2"/>
    <w:rsid w:val="0D7326DA"/>
    <w:rsid w:val="0F17056D"/>
    <w:rsid w:val="0F350C86"/>
    <w:rsid w:val="10254FB9"/>
    <w:rsid w:val="103F108D"/>
    <w:rsid w:val="1083039D"/>
    <w:rsid w:val="10B75BD6"/>
    <w:rsid w:val="11F075FD"/>
    <w:rsid w:val="120C7ACE"/>
    <w:rsid w:val="12646FE7"/>
    <w:rsid w:val="12766F9E"/>
    <w:rsid w:val="128850C0"/>
    <w:rsid w:val="12932C3B"/>
    <w:rsid w:val="129E330E"/>
    <w:rsid w:val="13FE45EA"/>
    <w:rsid w:val="14A50697"/>
    <w:rsid w:val="14B52A7B"/>
    <w:rsid w:val="152C3F50"/>
    <w:rsid w:val="180F5BD0"/>
    <w:rsid w:val="183C1299"/>
    <w:rsid w:val="192653ED"/>
    <w:rsid w:val="19DA08A7"/>
    <w:rsid w:val="19E61F7D"/>
    <w:rsid w:val="1A622595"/>
    <w:rsid w:val="1B1E6289"/>
    <w:rsid w:val="1E793771"/>
    <w:rsid w:val="1F2173F6"/>
    <w:rsid w:val="1F773A28"/>
    <w:rsid w:val="1FDB7532"/>
    <w:rsid w:val="1FFE66F0"/>
    <w:rsid w:val="202508A1"/>
    <w:rsid w:val="2167645F"/>
    <w:rsid w:val="218D292A"/>
    <w:rsid w:val="22111F22"/>
    <w:rsid w:val="23E2051C"/>
    <w:rsid w:val="24330D34"/>
    <w:rsid w:val="248A6154"/>
    <w:rsid w:val="24AC7316"/>
    <w:rsid w:val="24D32065"/>
    <w:rsid w:val="24EE446B"/>
    <w:rsid w:val="24F40EDB"/>
    <w:rsid w:val="251F0BBE"/>
    <w:rsid w:val="265916AD"/>
    <w:rsid w:val="265C4CF2"/>
    <w:rsid w:val="26C518F6"/>
    <w:rsid w:val="26F759BE"/>
    <w:rsid w:val="28D81444"/>
    <w:rsid w:val="29007E08"/>
    <w:rsid w:val="29502348"/>
    <w:rsid w:val="29B536FF"/>
    <w:rsid w:val="2A1A55BA"/>
    <w:rsid w:val="2A260424"/>
    <w:rsid w:val="2AE1741A"/>
    <w:rsid w:val="2B721F6C"/>
    <w:rsid w:val="2BFB3FF9"/>
    <w:rsid w:val="2C605DD3"/>
    <w:rsid w:val="2CD70161"/>
    <w:rsid w:val="2CFE0691"/>
    <w:rsid w:val="2D360138"/>
    <w:rsid w:val="2DE73030"/>
    <w:rsid w:val="2E4B6461"/>
    <w:rsid w:val="2E7861AC"/>
    <w:rsid w:val="2E8D5519"/>
    <w:rsid w:val="2EA46A54"/>
    <w:rsid w:val="2ED57C1A"/>
    <w:rsid w:val="2F05056A"/>
    <w:rsid w:val="30240377"/>
    <w:rsid w:val="30707789"/>
    <w:rsid w:val="318B3DA3"/>
    <w:rsid w:val="319074C6"/>
    <w:rsid w:val="31BF18A5"/>
    <w:rsid w:val="322E7C7B"/>
    <w:rsid w:val="322F5366"/>
    <w:rsid w:val="32A563AC"/>
    <w:rsid w:val="32E7035E"/>
    <w:rsid w:val="33E91CBA"/>
    <w:rsid w:val="340631A7"/>
    <w:rsid w:val="349D0C63"/>
    <w:rsid w:val="34AA1E6B"/>
    <w:rsid w:val="355160BC"/>
    <w:rsid w:val="35560B63"/>
    <w:rsid w:val="36242A26"/>
    <w:rsid w:val="36956D79"/>
    <w:rsid w:val="37534AC8"/>
    <w:rsid w:val="383C40AF"/>
    <w:rsid w:val="38CF6087"/>
    <w:rsid w:val="39222A9A"/>
    <w:rsid w:val="39CA795B"/>
    <w:rsid w:val="3A3F54C0"/>
    <w:rsid w:val="3A562759"/>
    <w:rsid w:val="3B3A060C"/>
    <w:rsid w:val="3C4958F1"/>
    <w:rsid w:val="3C4E3603"/>
    <w:rsid w:val="3C814861"/>
    <w:rsid w:val="3D393FA1"/>
    <w:rsid w:val="3D52388C"/>
    <w:rsid w:val="3DEA11EC"/>
    <w:rsid w:val="3E255DCB"/>
    <w:rsid w:val="3E7018CF"/>
    <w:rsid w:val="3ED14392"/>
    <w:rsid w:val="3FC22459"/>
    <w:rsid w:val="3FDB407F"/>
    <w:rsid w:val="40611798"/>
    <w:rsid w:val="40E25019"/>
    <w:rsid w:val="40E63F93"/>
    <w:rsid w:val="40E65575"/>
    <w:rsid w:val="417B5DE7"/>
    <w:rsid w:val="42694273"/>
    <w:rsid w:val="42A70AD0"/>
    <w:rsid w:val="42B17588"/>
    <w:rsid w:val="42BC028B"/>
    <w:rsid w:val="45852857"/>
    <w:rsid w:val="45AF3D15"/>
    <w:rsid w:val="46CF1C5F"/>
    <w:rsid w:val="46D2654D"/>
    <w:rsid w:val="47045037"/>
    <w:rsid w:val="484E4CC7"/>
    <w:rsid w:val="486F668B"/>
    <w:rsid w:val="49027108"/>
    <w:rsid w:val="491F40DD"/>
    <w:rsid w:val="49D16F06"/>
    <w:rsid w:val="4A943722"/>
    <w:rsid w:val="4AD15E0F"/>
    <w:rsid w:val="4AFD38C0"/>
    <w:rsid w:val="4C6F4149"/>
    <w:rsid w:val="4D80098D"/>
    <w:rsid w:val="4DAF0A15"/>
    <w:rsid w:val="4DBA15C2"/>
    <w:rsid w:val="4F3D7ED6"/>
    <w:rsid w:val="4F8D7F2D"/>
    <w:rsid w:val="4FA966F4"/>
    <w:rsid w:val="51B01E69"/>
    <w:rsid w:val="51CB2A6A"/>
    <w:rsid w:val="53EB3A08"/>
    <w:rsid w:val="553E25ED"/>
    <w:rsid w:val="55786996"/>
    <w:rsid w:val="55EC0974"/>
    <w:rsid w:val="569B1B48"/>
    <w:rsid w:val="56F9753A"/>
    <w:rsid w:val="57721C3C"/>
    <w:rsid w:val="58F30C12"/>
    <w:rsid w:val="5975144A"/>
    <w:rsid w:val="59BC176A"/>
    <w:rsid w:val="5B01330D"/>
    <w:rsid w:val="5B623427"/>
    <w:rsid w:val="5B8A259A"/>
    <w:rsid w:val="5C1479D5"/>
    <w:rsid w:val="5C214BF3"/>
    <w:rsid w:val="5C281C3E"/>
    <w:rsid w:val="5C9C1D9A"/>
    <w:rsid w:val="5CBB04DF"/>
    <w:rsid w:val="5D006018"/>
    <w:rsid w:val="5DBE1306"/>
    <w:rsid w:val="5FAD4E7B"/>
    <w:rsid w:val="5FD25155"/>
    <w:rsid w:val="60CC6C07"/>
    <w:rsid w:val="610068B1"/>
    <w:rsid w:val="61902EFA"/>
    <w:rsid w:val="61AF6031"/>
    <w:rsid w:val="62E602DC"/>
    <w:rsid w:val="63001BF3"/>
    <w:rsid w:val="63082B86"/>
    <w:rsid w:val="631D529D"/>
    <w:rsid w:val="63C73999"/>
    <w:rsid w:val="63E6537F"/>
    <w:rsid w:val="64952472"/>
    <w:rsid w:val="65EF28D2"/>
    <w:rsid w:val="66196D9E"/>
    <w:rsid w:val="66C8103D"/>
    <w:rsid w:val="66F06626"/>
    <w:rsid w:val="67312BE1"/>
    <w:rsid w:val="67AA36C8"/>
    <w:rsid w:val="67AB1D32"/>
    <w:rsid w:val="68A843CF"/>
    <w:rsid w:val="68BE2442"/>
    <w:rsid w:val="68C009AB"/>
    <w:rsid w:val="68DD362E"/>
    <w:rsid w:val="6A6C21D9"/>
    <w:rsid w:val="6B004365"/>
    <w:rsid w:val="6B54139A"/>
    <w:rsid w:val="6B80241A"/>
    <w:rsid w:val="6C4D35AF"/>
    <w:rsid w:val="6C807A99"/>
    <w:rsid w:val="6CDB08F8"/>
    <w:rsid w:val="6CE04402"/>
    <w:rsid w:val="6DEF7D6F"/>
    <w:rsid w:val="6DF775D8"/>
    <w:rsid w:val="6EB411B7"/>
    <w:rsid w:val="6F057B31"/>
    <w:rsid w:val="6FA872C4"/>
    <w:rsid w:val="6FBE076D"/>
    <w:rsid w:val="7017014C"/>
    <w:rsid w:val="701C400F"/>
    <w:rsid w:val="70271319"/>
    <w:rsid w:val="71961D78"/>
    <w:rsid w:val="71B72582"/>
    <w:rsid w:val="720A2563"/>
    <w:rsid w:val="72450968"/>
    <w:rsid w:val="737659AD"/>
    <w:rsid w:val="73906565"/>
    <w:rsid w:val="75F33BA9"/>
    <w:rsid w:val="76450127"/>
    <w:rsid w:val="76555C67"/>
    <w:rsid w:val="76B67753"/>
    <w:rsid w:val="77155AAE"/>
    <w:rsid w:val="77733B98"/>
    <w:rsid w:val="779D076E"/>
    <w:rsid w:val="789B6B5E"/>
    <w:rsid w:val="78CE402A"/>
    <w:rsid w:val="790F1969"/>
    <w:rsid w:val="79244981"/>
    <w:rsid w:val="7A383811"/>
    <w:rsid w:val="7A4055A9"/>
    <w:rsid w:val="7A864273"/>
    <w:rsid w:val="7CFE726C"/>
    <w:rsid w:val="7DD315EA"/>
    <w:rsid w:val="7EB57D85"/>
    <w:rsid w:val="7F043903"/>
    <w:rsid w:val="7F0D119E"/>
    <w:rsid w:val="7F42473B"/>
    <w:rsid w:val="7FA2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98B7DFF"/>
  <w15:docId w15:val="{C02E179C-A34E-49E4-ACDE-303FFF19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locked="1" w:unhideWhenUsed="1"/>
    <w:lsdException w:name="heading 6" w:locked="1" w:unhideWhenUsed="1"/>
    <w:lsdException w:name="heading 7" w:locked="1" w:semiHidden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qFormat="1"/>
    <w:lsdException w:name="footnote text" w:locked="1" w:semiHidden="1" w:unhideWhenUsed="1"/>
    <w:lsdException w:name="annotation text" w:locked="1" w:semiHidden="1" w:unhideWhenUsed="1"/>
    <w:lsdException w:name="header" w:semiHidden="1" w:qFormat="1"/>
    <w:lsdException w:name="footer" w:semiHidden="1"/>
    <w:lsdException w:name="index heading" w:locked="1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qFormat="1"/>
    <w:lsdException w:name="Body Text First Indent 2" w:locked="1" w:semiHidden="1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locked="1" w:semiHidden="1" w:unhideWhenUsed="1" w:qFormat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 w:qFormat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 w:qFormat="1"/>
    <w:lsdException w:name="Table Theme" w:locked="1" w:semiHidden="1" w:unhideWhenUsed="1"/>
    <w:lsdException w:name="Placeholder Text" w:semiHidden="1"/>
    <w:lsdException w:name="No Spacing" w:lock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909"/>
    <w:pPr>
      <w:widowControl w:val="0"/>
      <w:spacing w:after="60" w:line="360" w:lineRule="exact"/>
      <w:ind w:left="1701"/>
      <w:jc w:val="both"/>
    </w:pPr>
    <w:rPr>
      <w:rFonts w:ascii="Arial" w:eastAsia="宋体" w:hAnsi="Arial" w:cs="Arial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rsid w:val="00D95C17"/>
    <w:pPr>
      <w:numPr>
        <w:numId w:val="1"/>
      </w:numPr>
      <w:spacing w:after="160" w:line="480" w:lineRule="auto"/>
      <w:outlineLvl w:val="0"/>
    </w:pPr>
    <w:rPr>
      <w:rFonts w:cs="Calibri"/>
      <w:b/>
      <w:bCs/>
      <w:sz w:val="30"/>
      <w:szCs w:val="40"/>
    </w:rPr>
  </w:style>
  <w:style w:type="paragraph" w:styleId="2">
    <w:name w:val="heading 2"/>
    <w:basedOn w:val="a"/>
    <w:next w:val="a"/>
    <w:link w:val="20"/>
    <w:unhideWhenUsed/>
    <w:qFormat/>
    <w:rsid w:val="00D95C17"/>
    <w:pPr>
      <w:keepNext/>
      <w:keepLines/>
      <w:numPr>
        <w:ilvl w:val="1"/>
        <w:numId w:val="1"/>
      </w:numPr>
      <w:spacing w:before="100" w:beforeAutospacing="1" w:afterLines="50" w:after="120" w:line="320" w:lineRule="exact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next w:val="a"/>
    <w:link w:val="30"/>
    <w:unhideWhenUsed/>
    <w:qFormat/>
    <w:pPr>
      <w:keepNext/>
      <w:keepLines/>
      <w:numPr>
        <w:ilvl w:val="2"/>
        <w:numId w:val="1"/>
      </w:numPr>
      <w:spacing w:beforeLines="100" w:before="240" w:afterLines="50" w:after="120" w:line="320" w:lineRule="exact"/>
      <w:ind w:left="2552" w:hanging="851"/>
      <w:outlineLvl w:val="2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4">
    <w:name w:val="heading 4"/>
    <w:next w:val="a"/>
    <w:link w:val="40"/>
    <w:unhideWhenUsed/>
    <w:qFormat/>
    <w:pPr>
      <w:keepNext/>
      <w:keepLines/>
      <w:numPr>
        <w:ilvl w:val="3"/>
        <w:numId w:val="1"/>
      </w:numPr>
      <w:spacing w:beforeLines="100" w:before="240" w:afterLines="50" w:after="120" w:line="280" w:lineRule="exact"/>
      <w:ind w:left="2552" w:hanging="851"/>
      <w:contextualSpacing/>
      <w:outlineLvl w:val="3"/>
    </w:pPr>
    <w:rPr>
      <w:rFonts w:ascii="Arial" w:eastAsia="宋体" w:hAnsi="Arial" w:cs="Times New Roman"/>
      <w:b/>
      <w:bCs/>
      <w:kern w:val="2"/>
      <w:sz w:val="22"/>
      <w:szCs w:val="26"/>
    </w:rPr>
  </w:style>
  <w:style w:type="paragraph" w:styleId="5">
    <w:name w:val="heading 5"/>
    <w:next w:val="a"/>
    <w:link w:val="50"/>
    <w:uiPriority w:val="99"/>
    <w:unhideWhenUsed/>
    <w:locked/>
    <w:pPr>
      <w:keepNext/>
      <w:keepLines/>
      <w:spacing w:afterLines="50" w:after="120" w:line="360" w:lineRule="exact"/>
      <w:ind w:left="1701"/>
      <w:outlineLvl w:val="4"/>
    </w:pPr>
    <w:rPr>
      <w:rFonts w:ascii="Arial" w:eastAsia="宋体" w:hAnsi="Arial" w:cs="Times New Roman"/>
      <w:b/>
      <w:bCs/>
      <w:kern w:val="2"/>
      <w:sz w:val="22"/>
      <w:szCs w:val="22"/>
    </w:rPr>
  </w:style>
  <w:style w:type="paragraph" w:styleId="6">
    <w:name w:val="heading 6"/>
    <w:next w:val="a"/>
    <w:link w:val="60"/>
    <w:uiPriority w:val="99"/>
    <w:unhideWhenUsed/>
    <w:locked/>
    <w:pPr>
      <w:keepNext/>
      <w:keepLines/>
      <w:numPr>
        <w:ilvl w:val="5"/>
        <w:numId w:val="1"/>
      </w:numPr>
      <w:spacing w:afterLines="50" w:after="156" w:line="280" w:lineRule="exact"/>
      <w:outlineLvl w:val="5"/>
    </w:pPr>
    <w:rPr>
      <w:rFonts w:ascii="Arial" w:eastAsia="宋体" w:hAnsi="Arial" w:cs="Times New Roman"/>
      <w:b/>
      <w:bCs/>
      <w:kern w:val="2"/>
      <w:sz w:val="22"/>
      <w:szCs w:val="24"/>
    </w:rPr>
  </w:style>
  <w:style w:type="paragraph" w:styleId="7">
    <w:name w:val="heading 7"/>
    <w:basedOn w:val="a"/>
    <w:next w:val="a"/>
    <w:link w:val="70"/>
    <w:uiPriority w:val="9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  <w:lang w:val="zh-CN"/>
    </w:rPr>
  </w:style>
  <w:style w:type="paragraph" w:styleId="8">
    <w:name w:val="heading 8"/>
    <w:basedOn w:val="a"/>
    <w:next w:val="a"/>
    <w:link w:val="80"/>
    <w:uiPriority w:val="99"/>
    <w:unhideWhenUsed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Cs w:val="24"/>
      <w:lang w:val="zh-CN"/>
    </w:rPr>
  </w:style>
  <w:style w:type="paragraph" w:styleId="9">
    <w:name w:val="heading 9"/>
    <w:basedOn w:val="a"/>
    <w:next w:val="a"/>
    <w:link w:val="90"/>
    <w:uiPriority w:val="99"/>
    <w:unhideWhenUsed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D95C17"/>
    <w:rPr>
      <w:rFonts w:ascii="Arial" w:eastAsia="宋体" w:hAnsi="Arial" w:cs="Calibri"/>
      <w:b/>
      <w:bCs/>
      <w:kern w:val="2"/>
      <w:sz w:val="30"/>
      <w:szCs w:val="40"/>
    </w:rPr>
  </w:style>
  <w:style w:type="character" w:customStyle="1" w:styleId="20">
    <w:name w:val="标题 2 字符"/>
    <w:link w:val="2"/>
    <w:qFormat/>
    <w:rsid w:val="00D95C17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30">
    <w:name w:val="标题 3 字符"/>
    <w:link w:val="3"/>
    <w:qFormat/>
    <w:rPr>
      <w:rFonts w:ascii="Arial" w:hAnsi="Arial"/>
      <w:b/>
      <w:bCs/>
      <w:kern w:val="2"/>
      <w:sz w:val="24"/>
      <w:szCs w:val="24"/>
    </w:rPr>
  </w:style>
  <w:style w:type="character" w:customStyle="1" w:styleId="40">
    <w:name w:val="标题 4 字符"/>
    <w:link w:val="4"/>
    <w:qFormat/>
    <w:rPr>
      <w:rFonts w:ascii="Arial" w:hAnsi="Arial"/>
      <w:b/>
      <w:bCs/>
      <w:kern w:val="2"/>
      <w:sz w:val="22"/>
      <w:szCs w:val="26"/>
    </w:rPr>
  </w:style>
  <w:style w:type="character" w:customStyle="1" w:styleId="50">
    <w:name w:val="标题 5 字符"/>
    <w:link w:val="5"/>
    <w:uiPriority w:val="99"/>
    <w:qFormat/>
    <w:rPr>
      <w:rFonts w:ascii="Arial" w:hAnsi="Arial"/>
      <w:b/>
      <w:bCs/>
      <w:kern w:val="2"/>
      <w:sz w:val="22"/>
      <w:szCs w:val="22"/>
    </w:rPr>
  </w:style>
  <w:style w:type="character" w:customStyle="1" w:styleId="60">
    <w:name w:val="标题 6 字符"/>
    <w:link w:val="6"/>
    <w:uiPriority w:val="99"/>
    <w:qFormat/>
    <w:rPr>
      <w:rFonts w:ascii="Arial" w:hAnsi="Arial"/>
      <w:b/>
      <w:bCs/>
      <w:kern w:val="2"/>
      <w:sz w:val="22"/>
      <w:szCs w:val="24"/>
    </w:rPr>
  </w:style>
  <w:style w:type="character" w:customStyle="1" w:styleId="70">
    <w:name w:val="标题 7 字符"/>
    <w:link w:val="7"/>
    <w:uiPriority w:val="99"/>
    <w:qFormat/>
    <w:rPr>
      <w:rFonts w:cs="Arial"/>
      <w:b/>
      <w:bCs/>
      <w:sz w:val="24"/>
      <w:szCs w:val="24"/>
      <w:lang w:val="zh-CN" w:eastAsia="zh-CN"/>
    </w:rPr>
  </w:style>
  <w:style w:type="character" w:customStyle="1" w:styleId="80">
    <w:name w:val="标题 8 字符"/>
    <w:link w:val="8"/>
    <w:uiPriority w:val="99"/>
    <w:qFormat/>
    <w:rPr>
      <w:rFonts w:ascii="Cambria" w:hAnsi="Cambria" w:cs="Arial"/>
      <w:sz w:val="24"/>
      <w:szCs w:val="24"/>
      <w:lang w:val="zh-CN" w:eastAsia="zh-CN"/>
    </w:rPr>
  </w:style>
  <w:style w:type="character" w:customStyle="1" w:styleId="90">
    <w:name w:val="标题 9 字符"/>
    <w:link w:val="9"/>
    <w:uiPriority w:val="99"/>
    <w:qFormat/>
    <w:rPr>
      <w:rFonts w:ascii="Cambria" w:hAnsi="Cambria" w:cs="Arial"/>
      <w:sz w:val="22"/>
      <w:szCs w:val="21"/>
      <w:lang w:val="zh-CN" w:eastAsia="zh-CN"/>
    </w:rPr>
  </w:style>
  <w:style w:type="table" w:styleId="-5">
    <w:name w:val="Light List Accent 5"/>
    <w:basedOn w:val="a1"/>
    <w:uiPriority w:val="61"/>
    <w:rsid w:val="004051D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50">
    <w:name w:val="Light Grid Accent 5"/>
    <w:basedOn w:val="a1"/>
    <w:uiPriority w:val="62"/>
    <w:rsid w:val="0020031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a3">
    <w:name w:val="Normal Indent"/>
    <w:basedOn w:val="a"/>
    <w:uiPriority w:val="99"/>
    <w:qFormat/>
    <w:locked/>
    <w:pPr>
      <w:ind w:firstLineChars="200" w:firstLine="420"/>
    </w:pPr>
    <w:rPr>
      <w:rFonts w:cstheme="minorBidi"/>
    </w:rPr>
  </w:style>
  <w:style w:type="paragraph" w:styleId="a4">
    <w:name w:val="caption"/>
    <w:basedOn w:val="a"/>
    <w:next w:val="a"/>
    <w:link w:val="a5"/>
    <w:unhideWhenUsed/>
    <w:qFormat/>
    <w:rsid w:val="00200317"/>
    <w:pPr>
      <w:spacing w:after="240" w:line="240" w:lineRule="auto"/>
      <w:ind w:left="0"/>
      <w:jc w:val="center"/>
    </w:pPr>
    <w:rPr>
      <w:sz w:val="18"/>
      <w:szCs w:val="20"/>
    </w:rPr>
  </w:style>
  <w:style w:type="character" w:customStyle="1" w:styleId="a5">
    <w:name w:val="题注 字符"/>
    <w:basedOn w:val="a0"/>
    <w:link w:val="a4"/>
    <w:qFormat/>
    <w:rsid w:val="00200317"/>
    <w:rPr>
      <w:rFonts w:ascii="Arial" w:eastAsia="宋体" w:hAnsi="Arial" w:cs="Arial"/>
      <w:kern w:val="2"/>
      <w:sz w:val="18"/>
    </w:rPr>
  </w:style>
  <w:style w:type="paragraph" w:styleId="a6">
    <w:name w:val="annotation text"/>
    <w:basedOn w:val="a"/>
    <w:link w:val="a7"/>
    <w:uiPriority w:val="99"/>
    <w:unhideWhenUsed/>
    <w:locked/>
    <w:pPr>
      <w:spacing w:after="0" w:line="240" w:lineRule="auto"/>
      <w:jc w:val="left"/>
    </w:pPr>
    <w:rPr>
      <w:rFonts w:ascii="等线" w:eastAsia="等线" w:hAnsi="等线"/>
      <w:sz w:val="21"/>
      <w:szCs w:val="24"/>
    </w:rPr>
  </w:style>
  <w:style w:type="character" w:customStyle="1" w:styleId="a7">
    <w:name w:val="批注文字 字符"/>
    <w:link w:val="a6"/>
    <w:uiPriority w:val="99"/>
    <w:qFormat/>
    <w:rPr>
      <w:rFonts w:ascii="等线" w:eastAsia="等线" w:hAnsi="等线" w:cs="Arial"/>
      <w:kern w:val="2"/>
      <w:sz w:val="21"/>
      <w:szCs w:val="24"/>
    </w:rPr>
  </w:style>
  <w:style w:type="paragraph" w:styleId="a8">
    <w:name w:val="Body Text"/>
    <w:basedOn w:val="a"/>
    <w:link w:val="a9"/>
    <w:uiPriority w:val="99"/>
    <w:unhideWhenUsed/>
    <w:qFormat/>
    <w:locked/>
    <w:rsid w:val="004B4340"/>
    <w:pPr>
      <w:spacing w:after="120"/>
      <w:ind w:left="1474"/>
    </w:pPr>
  </w:style>
  <w:style w:type="character" w:customStyle="1" w:styleId="a9">
    <w:name w:val="正文文本 字符"/>
    <w:basedOn w:val="a0"/>
    <w:link w:val="a8"/>
    <w:uiPriority w:val="99"/>
    <w:qFormat/>
    <w:rsid w:val="004B4340"/>
    <w:rPr>
      <w:rFonts w:ascii="Arial" w:eastAsia="宋体" w:hAnsi="Arial" w:cs="Arial"/>
      <w:kern w:val="2"/>
      <w:sz w:val="24"/>
      <w:szCs w:val="21"/>
    </w:rPr>
  </w:style>
  <w:style w:type="paragraph" w:styleId="aa">
    <w:name w:val="Balloon Text"/>
    <w:basedOn w:val="a"/>
    <w:link w:val="ab"/>
    <w:uiPriority w:val="99"/>
    <w:unhideWhenUsed/>
    <w:locked/>
    <w:pPr>
      <w:spacing w:after="0" w:line="240" w:lineRule="auto"/>
      <w:ind w:left="0"/>
    </w:pPr>
    <w:rPr>
      <w:rFonts w:ascii="Times New Roman" w:hAnsi="Times New Roman" w:cs="Times New Roman"/>
      <w:kern w:val="0"/>
      <w:sz w:val="18"/>
      <w:szCs w:val="18"/>
      <w:lang w:val="zh-CN"/>
    </w:rPr>
  </w:style>
  <w:style w:type="character" w:customStyle="1" w:styleId="ab">
    <w:name w:val="批注框文本 字符"/>
    <w:basedOn w:val="a0"/>
    <w:link w:val="aa"/>
    <w:uiPriority w:val="99"/>
    <w:qFormat/>
    <w:rPr>
      <w:sz w:val="18"/>
      <w:szCs w:val="18"/>
      <w:lang w:val="zh-CN" w:eastAsia="zh-CN"/>
    </w:rPr>
  </w:style>
  <w:style w:type="paragraph" w:styleId="ac">
    <w:name w:val="footer"/>
    <w:next w:val="a"/>
    <w:link w:val="11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="Times New Roman" w:eastAsia="微软雅黑 Light" w:hAnsi="Times New Roman" w:cs="Times New Roman"/>
      <w:kern w:val="2"/>
      <w:sz w:val="16"/>
      <w:szCs w:val="18"/>
    </w:rPr>
  </w:style>
  <w:style w:type="character" w:customStyle="1" w:styleId="11">
    <w:name w:val="页脚 字符1"/>
    <w:link w:val="ac"/>
    <w:uiPriority w:val="99"/>
    <w:qFormat/>
    <w:rPr>
      <w:rFonts w:eastAsia="微软雅黑 Light"/>
      <w:kern w:val="2"/>
      <w:sz w:val="16"/>
      <w:szCs w:val="18"/>
    </w:rPr>
  </w:style>
  <w:style w:type="paragraph" w:styleId="ad">
    <w:name w:val="header"/>
    <w:next w:val="a"/>
    <w:link w:val="12"/>
    <w:uiPriority w:val="99"/>
    <w:qFormat/>
    <w:rsid w:val="00CC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2">
    <w:name w:val="页眉 字符1"/>
    <w:link w:val="ad"/>
    <w:uiPriority w:val="99"/>
    <w:qFormat/>
    <w:rsid w:val="00CC302C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Subtitle"/>
    <w:basedOn w:val="a"/>
    <w:link w:val="af"/>
    <w:uiPriority w:val="99"/>
    <w:locked/>
    <w:pPr>
      <w:spacing w:after="0" w:line="240" w:lineRule="auto"/>
      <w:jc w:val="center"/>
      <w:outlineLvl w:val="1"/>
    </w:pPr>
    <w:rPr>
      <w:rFonts w:ascii="Calibri" w:hAnsi="Calibri"/>
      <w:szCs w:val="20"/>
    </w:rPr>
  </w:style>
  <w:style w:type="character" w:customStyle="1" w:styleId="af">
    <w:name w:val="副标题 字符"/>
    <w:basedOn w:val="a0"/>
    <w:link w:val="ae"/>
    <w:uiPriority w:val="99"/>
    <w:qFormat/>
    <w:rPr>
      <w:rFonts w:ascii="Calibri" w:hAnsi="Calibri" w:cs="Arial"/>
      <w:kern w:val="2"/>
      <w:sz w:val="24"/>
    </w:rPr>
  </w:style>
  <w:style w:type="paragraph" w:styleId="af0">
    <w:name w:val="table of figures"/>
    <w:next w:val="a"/>
    <w:uiPriority w:val="99"/>
    <w:unhideWhenUsed/>
    <w:pPr>
      <w:spacing w:after="160" w:line="320" w:lineRule="exact"/>
      <w:jc w:val="both"/>
    </w:pPr>
    <w:rPr>
      <w:rFonts w:ascii="Arial" w:eastAsia="宋体" w:hAnsi="Arial" w:cs="Times New Roman"/>
      <w:kern w:val="2"/>
      <w:sz w:val="22"/>
      <w:szCs w:val="21"/>
    </w:rPr>
  </w:style>
  <w:style w:type="paragraph" w:styleId="HTML">
    <w:name w:val="HTML Preformatted"/>
    <w:basedOn w:val="a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1">
    <w:name w:val="Title"/>
    <w:basedOn w:val="a"/>
    <w:next w:val="a"/>
    <w:link w:val="af2"/>
    <w:uiPriority w:val="99"/>
    <w:locked/>
    <w:rsid w:val="00661ED9"/>
    <w:pPr>
      <w:spacing w:before="240"/>
      <w:ind w:left="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af2">
    <w:name w:val="标题 字符"/>
    <w:basedOn w:val="a0"/>
    <w:link w:val="af1"/>
    <w:uiPriority w:val="99"/>
    <w:qFormat/>
    <w:rsid w:val="00661ED9"/>
    <w:rPr>
      <w:rFonts w:ascii="Cambria" w:eastAsia="宋体" w:hAnsi="Cambria" w:cs="Arial"/>
      <w:b/>
      <w:bCs/>
      <w:kern w:val="2"/>
      <w:sz w:val="44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locked/>
    <w:rPr>
      <w:b/>
      <w:bCs/>
    </w:rPr>
  </w:style>
  <w:style w:type="character" w:customStyle="1" w:styleId="af4">
    <w:name w:val="批注主题 字符"/>
    <w:link w:val="af3"/>
    <w:uiPriority w:val="99"/>
    <w:qFormat/>
    <w:rPr>
      <w:rFonts w:ascii="等线" w:eastAsia="等线" w:hAnsi="等线" w:cs="Arial"/>
      <w:b/>
      <w:bCs/>
      <w:kern w:val="2"/>
      <w:sz w:val="21"/>
      <w:szCs w:val="24"/>
    </w:rPr>
  </w:style>
  <w:style w:type="character" w:styleId="af5">
    <w:name w:val="Strong"/>
    <w:uiPriority w:val="99"/>
    <w:locked/>
    <w:rPr>
      <w:b/>
      <w:bCs/>
    </w:rPr>
  </w:style>
  <w:style w:type="character" w:styleId="af6">
    <w:name w:val="annotation reference"/>
    <w:uiPriority w:val="99"/>
    <w:unhideWhenUsed/>
    <w:locked/>
    <w:rPr>
      <w:sz w:val="21"/>
      <w:szCs w:val="21"/>
    </w:rPr>
  </w:style>
  <w:style w:type="paragraph" w:customStyle="1" w:styleId="af7">
    <w:name w:val="封面"/>
    <w:next w:val="a"/>
    <w:uiPriority w:val="99"/>
    <w:qFormat/>
    <w:pPr>
      <w:spacing w:afterLines="700" w:after="700" w:line="360" w:lineRule="exact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8">
    <w:name w:val="公司名称"/>
    <w:next w:val="a"/>
    <w:uiPriority w:val="99"/>
    <w:qFormat/>
    <w:pPr>
      <w:spacing w:after="160" w:line="259" w:lineRule="auto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9">
    <w:name w:val="表格内容居中"/>
    <w:basedOn w:val="a"/>
    <w:link w:val="Char"/>
    <w:uiPriority w:val="99"/>
    <w:qFormat/>
    <w:rPr>
      <w:rFonts w:eastAsia="微软雅黑"/>
      <w:sz w:val="18"/>
    </w:rPr>
  </w:style>
  <w:style w:type="character" w:customStyle="1" w:styleId="Char">
    <w:name w:val="表格内容居中 Char"/>
    <w:basedOn w:val="a0"/>
    <w:link w:val="af9"/>
    <w:uiPriority w:val="99"/>
    <w:qFormat/>
    <w:rPr>
      <w:rFonts w:ascii="Arial" w:eastAsia="微软雅黑" w:hAnsi="Arial" w:cs="Arial"/>
      <w:kern w:val="2"/>
      <w:sz w:val="18"/>
      <w:szCs w:val="21"/>
    </w:rPr>
  </w:style>
  <w:style w:type="paragraph" w:customStyle="1" w:styleId="afa">
    <w:name w:val="图片样式"/>
    <w:basedOn w:val="a"/>
    <w:next w:val="a"/>
    <w:uiPriority w:val="99"/>
    <w:qFormat/>
    <w:pPr>
      <w:spacing w:after="0" w:line="240" w:lineRule="auto"/>
      <w:ind w:left="0"/>
      <w:jc w:val="center"/>
    </w:pPr>
  </w:style>
  <w:style w:type="character" w:customStyle="1" w:styleId="afb">
    <w:name w:val="页脚 字符"/>
    <w:uiPriority w:val="99"/>
    <w:qFormat/>
  </w:style>
  <w:style w:type="paragraph" w:customStyle="1" w:styleId="13">
    <w:name w:val="编号样式1"/>
    <w:basedOn w:val="a"/>
    <w:link w:val="1Char"/>
    <w:qFormat/>
    <w:rsid w:val="00ED739C"/>
    <w:pPr>
      <w:spacing w:after="0"/>
      <w:ind w:left="2268" w:hanging="567"/>
    </w:pPr>
    <w:rPr>
      <w:sz w:val="21"/>
    </w:rPr>
  </w:style>
  <w:style w:type="character" w:customStyle="1" w:styleId="1Char">
    <w:name w:val="编号样式1 Char"/>
    <w:link w:val="13"/>
    <w:qFormat/>
    <w:rsid w:val="00ED739C"/>
    <w:rPr>
      <w:rFonts w:ascii="Arial" w:eastAsia="宋体" w:hAnsi="Arial" w:cs="Arial"/>
      <w:kern w:val="2"/>
      <w:sz w:val="21"/>
      <w:szCs w:val="21"/>
    </w:rPr>
  </w:style>
  <w:style w:type="paragraph" w:customStyle="1" w:styleId="31">
    <w:name w:val="编号样式3"/>
    <w:basedOn w:val="a"/>
    <w:uiPriority w:val="99"/>
    <w:qFormat/>
    <w:pPr>
      <w:ind w:left="1679" w:hanging="420"/>
    </w:pPr>
  </w:style>
  <w:style w:type="paragraph" w:customStyle="1" w:styleId="21">
    <w:name w:val="编号样式2"/>
    <w:basedOn w:val="13"/>
    <w:link w:val="2Char"/>
    <w:qFormat/>
    <w:pPr>
      <w:numPr>
        <w:ilvl w:val="1"/>
      </w:numPr>
      <w:ind w:left="2268" w:hanging="567"/>
    </w:pPr>
  </w:style>
  <w:style w:type="character" w:customStyle="1" w:styleId="2Char">
    <w:name w:val="编号样式2 Char"/>
    <w:link w:val="21"/>
    <w:qFormat/>
    <w:rPr>
      <w:rFonts w:ascii="Arial" w:hAnsi="Arial" w:cs="Arial"/>
      <w:kern w:val="2"/>
      <w:sz w:val="22"/>
      <w:szCs w:val="21"/>
    </w:rPr>
  </w:style>
  <w:style w:type="paragraph" w:customStyle="1" w:styleId="41">
    <w:name w:val="编号样式4"/>
    <w:basedOn w:val="a"/>
    <w:uiPriority w:val="99"/>
    <w:qFormat/>
    <w:pPr>
      <w:ind w:left="987" w:hanging="420"/>
    </w:pPr>
  </w:style>
  <w:style w:type="character" w:customStyle="1" w:styleId="afc">
    <w:name w:val="页眉 字符"/>
    <w:uiPriority w:val="99"/>
    <w:qFormat/>
  </w:style>
  <w:style w:type="table" w:customStyle="1" w:styleId="GridTable5Dark-Accent11">
    <w:name w:val="Grid Table 5 Dark - Accent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-Accent11">
    <w:name w:val="Grid Table 4 - Accent 1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eGridLight1">
    <w:name w:val="Table Grid Light1"/>
    <w:basedOn w:val="a1"/>
    <w:uiPriority w:val="40"/>
    <w:qFormat/>
    <w:rsid w:val="004051D0"/>
    <w:pPr>
      <w:widowControl w:val="0"/>
      <w:spacing w:after="60" w:line="360" w:lineRule="exact"/>
      <w:jc w:val="both"/>
    </w:pPr>
    <w:rPr>
      <w:rFonts w:eastAsia="微软雅黑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0070C0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customStyle="1" w:styleId="fontstyle11">
    <w:name w:val="fontstyle11"/>
    <w:uiPriority w:val="99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41">
    <w:name w:val="fontstyle41"/>
    <w:uiPriority w:val="99"/>
    <w:qFormat/>
    <w:rPr>
      <w:rFonts w:ascii="穝灿砰" w:eastAsia="穝灿砰" w:hint="eastAsia"/>
      <w:color w:val="000000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1"/>
    <w:unhideWhenUsed/>
    <w:locked/>
    <w:pPr>
      <w:keepLines/>
      <w:numPr>
        <w:numId w:val="0"/>
      </w:numPr>
      <w:autoSpaceDE w:val="0"/>
      <w:autoSpaceDN w:val="0"/>
      <w:spacing w:beforeLines="100"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paragraph" w:customStyle="1" w:styleId="afd">
    <w:name w:val="封皮注释，居左"/>
    <w:basedOn w:val="afe"/>
    <w:link w:val="Char0"/>
    <w:qFormat/>
    <w:pPr>
      <w:ind w:left="0"/>
      <w:jc w:val="left"/>
    </w:pPr>
    <w:rPr>
      <w:b w:val="0"/>
      <w:bCs w:val="0"/>
      <w:sz w:val="22"/>
      <w:szCs w:val="22"/>
    </w:rPr>
  </w:style>
  <w:style w:type="paragraph" w:customStyle="1" w:styleId="afe">
    <w:name w:val="封皮文字居右"/>
    <w:basedOn w:val="a"/>
    <w:link w:val="Char1"/>
    <w:qFormat/>
    <w:pPr>
      <w:autoSpaceDE w:val="0"/>
      <w:autoSpaceDN w:val="0"/>
      <w:spacing w:before="3" w:after="0" w:line="700" w:lineRule="exact"/>
      <w:jc w:val="right"/>
    </w:pPr>
    <w:rPr>
      <w:b/>
      <w:bCs/>
      <w:color w:val="000000"/>
      <w:kern w:val="0"/>
      <w:sz w:val="44"/>
      <w:szCs w:val="44"/>
    </w:rPr>
  </w:style>
  <w:style w:type="character" w:customStyle="1" w:styleId="Char1">
    <w:name w:val="封皮文字居右 Char"/>
    <w:basedOn w:val="a0"/>
    <w:link w:val="afe"/>
    <w:qFormat/>
    <w:rPr>
      <w:rFonts w:ascii="Arial" w:hAnsi="Arial" w:cs="Arial"/>
      <w:b/>
      <w:bCs/>
      <w:color w:val="000000"/>
      <w:sz w:val="44"/>
      <w:szCs w:val="44"/>
    </w:rPr>
  </w:style>
  <w:style w:type="character" w:customStyle="1" w:styleId="Char0">
    <w:name w:val="封皮注释，居左 Char"/>
    <w:basedOn w:val="Char1"/>
    <w:link w:val="afd"/>
    <w:qFormat/>
    <w:rPr>
      <w:rFonts w:ascii="Arial" w:hAnsi="Arial" w:cs="Arial"/>
      <w:b w:val="0"/>
      <w:bCs w:val="0"/>
      <w:color w:val="000000"/>
      <w:sz w:val="22"/>
      <w:szCs w:val="22"/>
    </w:rPr>
  </w:style>
  <w:style w:type="character" w:customStyle="1" w:styleId="font01">
    <w:name w:val="font0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uiPriority w:val="99"/>
    <w:qFormat/>
    <w:rPr>
      <w:rFonts w:ascii="Calibri" w:hAnsi="Calibri" w:cs="Calibri" w:hint="default"/>
      <w:color w:val="7030A0"/>
      <w:sz w:val="22"/>
      <w:szCs w:val="22"/>
      <w:u w:val="none"/>
    </w:rPr>
  </w:style>
  <w:style w:type="character" w:customStyle="1" w:styleId="font31">
    <w:name w:val="font31"/>
    <w:basedOn w:val="a0"/>
    <w:uiPriority w:val="99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="宋体" w:hAnsi="宋体"/>
      <w:kern w:val="2"/>
      <w:sz w:val="22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cs="宋体"/>
      <w:color w:val="000000"/>
      <w:sz w:val="24"/>
      <w:szCs w:val="24"/>
    </w:rPr>
  </w:style>
  <w:style w:type="paragraph" w:customStyle="1" w:styleId="msolistparagraph0">
    <w:name w:val="msolistparagraph"/>
    <w:basedOn w:val="a"/>
    <w:uiPriority w:val="99"/>
    <w:pPr>
      <w:autoSpaceDE w:val="0"/>
      <w:autoSpaceDN w:val="0"/>
      <w:adjustRightInd w:val="0"/>
      <w:spacing w:after="0"/>
      <w:jc w:val="left"/>
    </w:pPr>
    <w:rPr>
      <w:rFonts w:ascii="Times New Roman" w:eastAsia="等线" w:hAnsi="Times New Roman"/>
      <w:kern w:val="0"/>
      <w:szCs w:val="24"/>
    </w:rPr>
  </w:style>
  <w:style w:type="character" w:customStyle="1" w:styleId="fontstyle01">
    <w:name w:val="fontstyle01"/>
    <w:basedOn w:val="a0"/>
    <w:uiPriority w:val="99"/>
    <w:qFormat/>
    <w:rPr>
      <w:rFonts w:ascii="ArialMT" w:eastAsia="ArialMT" w:hAnsi="ArialMT" w:cs="ArialMT"/>
      <w:color w:val="000000"/>
      <w:sz w:val="20"/>
      <w:szCs w:val="20"/>
    </w:rPr>
  </w:style>
  <w:style w:type="character" w:customStyle="1" w:styleId="fontstyle21">
    <w:name w:val="fontstyle21"/>
    <w:basedOn w:val="a0"/>
    <w:uiPriority w:val="99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TableNormal2">
    <w:name w:val="Table Normal2"/>
    <w:uiPriority w:val="2"/>
    <w:semiHidden/>
    <w:unhideWhenUsed/>
    <w:qFormat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1"/>
    <w:basedOn w:val="a"/>
    <w:uiPriority w:val="99"/>
    <w:pPr>
      <w:ind w:hanging="567"/>
    </w:pPr>
  </w:style>
  <w:style w:type="paragraph" w:customStyle="1" w:styleId="aff">
    <w:name w:val="内嵌代码"/>
    <w:basedOn w:val="a"/>
    <w:link w:val="Char2"/>
    <w:uiPriority w:val="1"/>
    <w:qFormat/>
    <w:rsid w:val="004051D0"/>
    <w:pPr>
      <w:spacing w:after="120"/>
      <w:ind w:left="2268"/>
      <w:jc w:val="left"/>
    </w:pPr>
    <w:rPr>
      <w:rFonts w:ascii="Cambria Math" w:hAnsi="Cambria Math" w:cs="Calibri"/>
      <w:color w:val="4472C4" w:themeColor="accent1"/>
      <w:kern w:val="0"/>
      <w:szCs w:val="20"/>
    </w:rPr>
  </w:style>
  <w:style w:type="character" w:customStyle="1" w:styleId="Char2">
    <w:name w:val="内嵌代码 Char"/>
    <w:basedOn w:val="a0"/>
    <w:link w:val="aff"/>
    <w:uiPriority w:val="1"/>
    <w:qFormat/>
    <w:rsid w:val="004051D0"/>
    <w:rPr>
      <w:rFonts w:ascii="Cambria Math" w:hAnsi="Cambria Math" w:cs="Calibri"/>
      <w:color w:val="4472C4" w:themeColor="accent1"/>
      <w:kern w:val="2"/>
      <w:sz w:val="22"/>
      <w:szCs w:val="21"/>
    </w:rPr>
  </w:style>
  <w:style w:type="paragraph" w:customStyle="1" w:styleId="aff0">
    <w:name w:val="封皮居右文字"/>
    <w:basedOn w:val="a"/>
    <w:link w:val="Char3"/>
    <w:uiPriority w:val="99"/>
    <w:qFormat/>
    <w:pPr>
      <w:ind w:right="351"/>
      <w:jc w:val="right"/>
    </w:pPr>
  </w:style>
  <w:style w:type="character" w:customStyle="1" w:styleId="Char3">
    <w:name w:val="封皮居右文字 Char"/>
    <w:basedOn w:val="a0"/>
    <w:link w:val="aff0"/>
    <w:uiPriority w:val="99"/>
    <w:qFormat/>
    <w:rPr>
      <w:rFonts w:ascii="Arial" w:hAnsi="Arial" w:cs="Arial"/>
      <w:kern w:val="2"/>
      <w:sz w:val="22"/>
      <w:szCs w:val="21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s">
    <w:name w:val="Tables"/>
    <w:basedOn w:val="a"/>
    <w:link w:val="TablesChar"/>
    <w:uiPriority w:val="99"/>
    <w:qFormat/>
    <w:pPr>
      <w:widowControl/>
      <w:spacing w:after="0" w:line="240" w:lineRule="auto"/>
      <w:ind w:left="0"/>
      <w:jc w:val="center"/>
    </w:pPr>
    <w:rPr>
      <w:rFonts w:cstheme="minorBidi"/>
      <w:kern w:val="0"/>
      <w:sz w:val="18"/>
      <w:szCs w:val="22"/>
    </w:rPr>
  </w:style>
  <w:style w:type="character" w:customStyle="1" w:styleId="TablesChar">
    <w:name w:val="Tables Char"/>
    <w:basedOn w:val="a0"/>
    <w:link w:val="Tables"/>
    <w:uiPriority w:val="99"/>
    <w:qFormat/>
    <w:rPr>
      <w:rFonts w:ascii="Arial" w:hAnsi="Arial" w:cstheme="minorBidi"/>
      <w:sz w:val="18"/>
      <w:szCs w:val="22"/>
    </w:rPr>
  </w:style>
  <w:style w:type="paragraph" w:customStyle="1" w:styleId="aff1">
    <w:name w:val="表格内容居左"/>
    <w:qFormat/>
    <w:pPr>
      <w:spacing w:after="160" w:line="259" w:lineRule="auto"/>
    </w:pPr>
    <w:rPr>
      <w:rFonts w:ascii="Arial" w:eastAsia="宋体" w:hAnsi="Arial" w:cs="Times New Roman"/>
      <w:kern w:val="2"/>
      <w:sz w:val="18"/>
      <w:szCs w:val="21"/>
    </w:rPr>
  </w:style>
  <w:style w:type="paragraph" w:customStyle="1" w:styleId="Images1">
    <w:name w:val="Images1"/>
    <w:basedOn w:val="a"/>
    <w:link w:val="Images1Char"/>
    <w:uiPriority w:val="99"/>
    <w:pPr>
      <w:keepNext/>
      <w:spacing w:after="0" w:line="240" w:lineRule="auto"/>
      <w:ind w:left="1276"/>
      <w:jc w:val="center"/>
    </w:pPr>
    <w:rPr>
      <w:rFonts w:cs="Times New Roman"/>
    </w:rPr>
  </w:style>
  <w:style w:type="character" w:customStyle="1" w:styleId="Images1Char">
    <w:name w:val="Images1 Char"/>
    <w:basedOn w:val="a0"/>
    <w:link w:val="Images1"/>
    <w:uiPriority w:val="99"/>
    <w:qFormat/>
    <w:rPr>
      <w:rFonts w:ascii="Arial" w:hAnsi="Arial"/>
      <w:kern w:val="2"/>
      <w:sz w:val="22"/>
      <w:szCs w:val="21"/>
    </w:rPr>
  </w:style>
  <w:style w:type="paragraph" w:customStyle="1" w:styleId="aff2">
    <w:name w:val="公式居中"/>
    <w:basedOn w:val="a"/>
    <w:link w:val="Char4"/>
    <w:uiPriority w:val="1"/>
    <w:qFormat/>
    <w:pPr>
      <w:spacing w:line="288" w:lineRule="auto"/>
      <w:jc w:val="center"/>
    </w:pPr>
    <w:rPr>
      <w:color w:val="231F20"/>
    </w:rPr>
  </w:style>
  <w:style w:type="character" w:customStyle="1" w:styleId="Char4">
    <w:name w:val="公式居中 Char"/>
    <w:basedOn w:val="a9"/>
    <w:link w:val="aff2"/>
    <w:uiPriority w:val="1"/>
    <w:qFormat/>
    <w:rPr>
      <w:rFonts w:ascii="Arial" w:eastAsia="宋体" w:hAnsi="Arial" w:cs="Arial"/>
      <w:color w:val="231F20"/>
      <w:kern w:val="2"/>
      <w:sz w:val="22"/>
      <w:szCs w:val="21"/>
    </w:rPr>
  </w:style>
  <w:style w:type="table" w:styleId="aff3">
    <w:name w:val="Light Shading"/>
    <w:basedOn w:val="a1"/>
    <w:uiPriority w:val="60"/>
    <w:rsid w:val="00CC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4">
    <w:name w:val="List Paragraph"/>
    <w:basedOn w:val="a"/>
    <w:uiPriority w:val="99"/>
    <w:rsid w:val="004B4340"/>
    <w:pPr>
      <w:ind w:firstLineChars="200" w:firstLine="420"/>
    </w:pPr>
  </w:style>
  <w:style w:type="character" w:styleId="aff5">
    <w:name w:val="Hyperlink"/>
    <w:basedOn w:val="a0"/>
    <w:uiPriority w:val="99"/>
    <w:unhideWhenUsed/>
    <w:qFormat/>
    <w:rsid w:val="00A0176F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A01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ww.mindmotion.com.cn/support/software/keil_pack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.keil.com/dd2/pack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ython.org/" TargetMode="External"/><Relationship Id="rId20" Type="http://schemas.openxmlformats.org/officeDocument/2006/relationships/hyperlink" Target="https://pyocd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pyocd.io/docs/configuration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u\OneDrive\&#25991;&#26723;\MindMotion\&#27169;&#26495;\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E3633D1-B0CC-4593-B142-C8A1DCBBB04A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1757AABE-A501-46FE-A07D-082B2D147F1E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3853C302-8F34-464D-BFB0-6BF64226C2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AN.dotm</Template>
  <TotalTime>137</TotalTime>
  <Pages>8</Pages>
  <Words>749</Words>
  <Characters>4275</Characters>
  <Application>Microsoft Office Word</Application>
  <DocSecurity>0</DocSecurity>
  <Lines>35</Lines>
  <Paragraphs>10</Paragraphs>
  <ScaleCrop>false</ScaleCrop>
  <Company>synochip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 Kismet</dc:creator>
  <cp:lastModifiedBy>Chen Do</cp:lastModifiedBy>
  <cp:revision>36</cp:revision>
  <cp:lastPrinted>2022-01-06T06:25:00Z</cp:lastPrinted>
  <dcterms:created xsi:type="dcterms:W3CDTF">2022-05-23T07:09:00Z</dcterms:created>
  <dcterms:modified xsi:type="dcterms:W3CDTF">2022-12-01T05:28:00Z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ICV">
    <vt:lpwstr>C0EB06714E7A4CFE97503FDAEF435D7F</vt:lpwstr>
  </property>
</Properties>
</file>