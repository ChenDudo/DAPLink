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637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2F1D" wp14:editId="249459FB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AD0E" w14:textId="4C9B418B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 w:rsidR="00AF14EB">
                              <w:rPr>
                                <w:b/>
                                <w:bCs/>
                                <w:szCs w:val="24"/>
                              </w:rPr>
                              <w:t>35</w:t>
                            </w:r>
                          </w:p>
                          <w:p w14:paraId="34F79AC6" w14:textId="21C7994A" w:rsidR="00AD6C6D" w:rsidRDefault="00AD6C6D" w:rsidP="00382F94">
                            <w:pPr>
                              <w:spacing w:line="24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应用笔记</w:t>
                            </w:r>
                          </w:p>
                          <w:p w14:paraId="19F9699C" w14:textId="57074806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4B50B1">
                              <w:rPr>
                                <w:b/>
                                <w:bCs/>
                                <w:szCs w:val="24"/>
                              </w:rPr>
                              <w:t>29</w:t>
                            </w:r>
                          </w:p>
                          <w:p w14:paraId="10554AAF" w14:textId="7777777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82F1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" fillcolor="white [3201]" stroked="f" strokeweight=".5pt">
                <v:textbox>
                  <w:txbxContent>
                    <w:p w14:paraId="082CAD0E" w14:textId="4C9B418B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AN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00</w:t>
                      </w:r>
                      <w:r w:rsidR="00AF14EB">
                        <w:rPr>
                          <w:b/>
                          <w:bCs/>
                          <w:szCs w:val="24"/>
                        </w:rPr>
                        <w:t>35</w:t>
                      </w:r>
                    </w:p>
                    <w:p w14:paraId="34F79AC6" w14:textId="21C7994A" w:rsidR="00AD6C6D" w:rsidRDefault="00AD6C6D" w:rsidP="00382F94">
                      <w:pPr>
                        <w:spacing w:line="240" w:lineRule="auto"/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应用笔记</w:t>
                      </w:r>
                    </w:p>
                    <w:p w14:paraId="19F9699C" w14:textId="57074806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Pr="00C73ED6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>.</w:t>
                      </w:r>
                      <w:r w:rsidRPr="00C73ED6">
                        <w:rPr>
                          <w:b/>
                          <w:bCs/>
                          <w:szCs w:val="24"/>
                        </w:rPr>
                        <w:t>00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4B50B1">
                        <w:rPr>
                          <w:b/>
                          <w:bCs/>
                          <w:szCs w:val="24"/>
                        </w:rPr>
                        <w:t>29</w:t>
                      </w:r>
                    </w:p>
                    <w:p w14:paraId="10554AAF" w14:textId="7777777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CC221" wp14:editId="1DC064ED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A44D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C9204" wp14:editId="26AA8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84B3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2F424AB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77EE3CE3" wp14:editId="09A2BEEA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F553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538541A0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C098" wp14:editId="0A2359CB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48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" strokecolor="#f39801" strokeweight="2.25pt">
                <v:stroke joinstyle="miter"/>
              </v:line>
            </w:pict>
          </mc:Fallback>
        </mc:AlternateContent>
      </w:r>
    </w:p>
    <w:p w14:paraId="3A33741D" w14:textId="41403659" w:rsidR="00B41E5B" w:rsidRPr="00D95C17" w:rsidRDefault="00C028AF" w:rsidP="002D4C1B">
      <w:pPr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 w:rsidRPr="00D95C17">
        <w:rPr>
          <w:b/>
          <w:bCs/>
          <w:sz w:val="32"/>
          <w:szCs w:val="32"/>
        </w:rPr>
        <w:t>MM32</w:t>
      </w:r>
      <w:r w:rsidR="0023582F">
        <w:rPr>
          <w:b/>
          <w:bCs/>
          <w:sz w:val="32"/>
          <w:szCs w:val="32"/>
        </w:rPr>
        <w:t>-</w:t>
      </w:r>
      <w:r w:rsidR="0023582F">
        <w:rPr>
          <w:rFonts w:hint="eastAsia"/>
          <w:b/>
          <w:bCs/>
          <w:sz w:val="32"/>
          <w:szCs w:val="32"/>
        </w:rPr>
        <w:t>LINK</w:t>
      </w:r>
      <w:r w:rsidR="0023582F">
        <w:rPr>
          <w:b/>
          <w:bCs/>
          <w:sz w:val="32"/>
          <w:szCs w:val="32"/>
        </w:rPr>
        <w:t xml:space="preserve"> </w:t>
      </w:r>
      <w:r w:rsidR="0023582F">
        <w:rPr>
          <w:rFonts w:hint="eastAsia"/>
          <w:b/>
          <w:bCs/>
          <w:sz w:val="32"/>
          <w:szCs w:val="32"/>
        </w:rPr>
        <w:t>MINI</w:t>
      </w:r>
      <w:r w:rsidR="0023582F">
        <w:rPr>
          <w:rFonts w:hint="eastAsia"/>
          <w:b/>
          <w:bCs/>
          <w:sz w:val="32"/>
          <w:szCs w:val="32"/>
        </w:rPr>
        <w:t>用户指南</w:t>
      </w:r>
    </w:p>
    <w:bookmarkEnd w:id="0"/>
    <w:p w14:paraId="62FA3FF8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87AAB" wp14:editId="56C6B541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9722C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" strokeweight="2.25pt">
                <v:stroke dashstyle="1 1" linestyle="thinThick" joinstyle="miter"/>
              </v:line>
            </w:pict>
          </mc:Fallback>
        </mc:AlternateContent>
      </w:r>
    </w:p>
    <w:p w14:paraId="3574F937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638990F0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F8A3ED9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5C5C46DA" w14:textId="0FC7E320" w:rsidR="00B41E5B" w:rsidRPr="00382F94" w:rsidRDefault="0011576D">
      <w:pPr>
        <w:ind w:left="0"/>
        <w:jc w:val="left"/>
        <w:rPr>
          <w:b/>
          <w:bCs/>
          <w:sz w:val="30"/>
          <w:szCs w:val="30"/>
        </w:rPr>
      </w:pPr>
      <w:r w:rsidRPr="00D95C17">
        <w:rPr>
          <w:b/>
          <w:bCs/>
          <w:sz w:val="30"/>
          <w:szCs w:val="30"/>
        </w:rPr>
        <w:t>简介</w:t>
      </w:r>
    </w:p>
    <w:p w14:paraId="0E3A23C7" w14:textId="7EA02334" w:rsidR="005F3F58" w:rsidRDefault="0023582F" w:rsidP="005F3F58">
      <w:pPr>
        <w:pStyle w:val="a8"/>
        <w:ind w:left="0" w:firstLine="360"/>
      </w:pPr>
      <w:bookmarkStart w:id="1" w:name="OLE_LINK3"/>
      <w:r>
        <w:rPr>
          <w:rFonts w:hint="eastAsia"/>
        </w:rPr>
        <w:t>本文主要介绍</w:t>
      </w: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bookmarkEnd w:id="1"/>
      <w:r>
        <w:rPr>
          <w:rFonts w:hint="eastAsia"/>
        </w:rPr>
        <w:t>仿真器的基本功能、使用方法以及常见问题的解决办法。</w:t>
      </w:r>
    </w:p>
    <w:p w14:paraId="42ABD3A6" w14:textId="3714BD78" w:rsidR="005F3F58" w:rsidRDefault="005F3F58" w:rsidP="005F3F58">
      <w:pPr>
        <w:pStyle w:val="a8"/>
        <w:ind w:left="0" w:firstLine="360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r>
        <w:rPr>
          <w:rFonts w:hint="eastAsia"/>
        </w:rPr>
        <w:t>基本功能预览</w:t>
      </w:r>
    </w:p>
    <w:p w14:paraId="7A52D33C" w14:textId="47596D71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全系列仿真调试</w:t>
      </w:r>
    </w:p>
    <w:p w14:paraId="081AA505" w14:textId="578408CA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CDC</w:t>
      </w:r>
      <w:r>
        <w:rPr>
          <w:rFonts w:hint="eastAsia"/>
        </w:rPr>
        <w:t>虚拟串口</w:t>
      </w:r>
    </w:p>
    <w:p w14:paraId="443BF237" w14:textId="0F03CAEE" w:rsidR="005F3F58" w:rsidRPr="0023582F" w:rsidRDefault="005F3F58" w:rsidP="009E17B0">
      <w:pPr>
        <w:pStyle w:val="a8"/>
        <w:numPr>
          <w:ilvl w:val="0"/>
          <w:numId w:val="38"/>
        </w:numPr>
        <w:sectPr w:rsidR="005F3F58" w:rsidRPr="0023582F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72571743" w14:textId="133738C2" w:rsidR="001F7F68" w:rsidRDefault="001F7F68" w:rsidP="0023582F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基本功能</w:t>
      </w:r>
    </w:p>
    <w:p w14:paraId="4DCADCC5" w14:textId="49FEE8C1" w:rsidR="001F7F68" w:rsidRPr="00331AB1" w:rsidRDefault="001F7F68" w:rsidP="00331AB1">
      <w:r w:rsidRPr="00331AB1">
        <w:t>MM32-LINK MINI</w:t>
      </w:r>
      <w:r w:rsidRPr="00331AB1">
        <w:t>（如无特殊说明，下文采用</w:t>
      </w:r>
      <w:r w:rsidRPr="00331AB1">
        <w:t>MINI</w:t>
      </w:r>
      <w:r w:rsidRPr="00331AB1">
        <w:t>简称）</w:t>
      </w:r>
      <w:r w:rsidR="00655979" w:rsidRPr="00331AB1">
        <w:t>基本</w:t>
      </w:r>
      <w:r w:rsidRPr="00331AB1">
        <w:t>功能</w:t>
      </w:r>
      <w:r w:rsidR="00642AF2" w:rsidRPr="00331AB1">
        <w:t>如下</w:t>
      </w:r>
      <w:r w:rsidR="00655979" w:rsidRPr="00331AB1"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701"/>
        <w:gridCol w:w="3821"/>
        <w:gridCol w:w="2761"/>
      </w:tblGrid>
      <w:tr w:rsidR="001F7F68" w:rsidRPr="00655979" w14:paraId="228D0EFA" w14:textId="77777777" w:rsidTr="005D12E6"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A7F37" w14:textId="0A4B9BED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主要</w:t>
            </w:r>
            <w:r w:rsidR="001F7F68" w:rsidRPr="00331AB1">
              <w:rPr>
                <w:sz w:val="20"/>
                <w:szCs w:val="20"/>
              </w:rPr>
              <w:t>功能</w:t>
            </w:r>
          </w:p>
        </w:tc>
        <w:tc>
          <w:tcPr>
            <w:tcW w:w="3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9F56C4" w14:textId="063D93A8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="001F7F68"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7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D08BB8" w14:textId="044BEF4E" w:rsidR="001F7F68" w:rsidRPr="00331AB1" w:rsidRDefault="001F7F68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1F7F68" w:rsidRPr="00655979" w14:paraId="761900C5" w14:textId="77777777" w:rsidTr="005D12E6"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844D7C" w14:textId="170B2DC9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MM32-V1 Debug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9D5E86" w14:textId="4559A87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基于</w:t>
            </w:r>
            <w:r w:rsidRPr="00331AB1">
              <w:rPr>
                <w:sz w:val="18"/>
                <w:szCs w:val="18"/>
              </w:rPr>
              <w:t>USB-</w:t>
            </w:r>
            <w:r w:rsidR="001F7F68" w:rsidRPr="00331AB1">
              <w:rPr>
                <w:sz w:val="18"/>
                <w:szCs w:val="18"/>
              </w:rPr>
              <w:t>HID</w:t>
            </w:r>
            <w:r w:rsidRPr="00331AB1">
              <w:rPr>
                <w:sz w:val="18"/>
                <w:szCs w:val="18"/>
              </w:rPr>
              <w:t>实现</w:t>
            </w:r>
            <w:r w:rsidRPr="00331AB1">
              <w:rPr>
                <w:sz w:val="18"/>
                <w:szCs w:val="18"/>
              </w:rPr>
              <w:t>SWD</w:t>
            </w:r>
            <w:r w:rsidRPr="00331AB1">
              <w:rPr>
                <w:sz w:val="18"/>
                <w:szCs w:val="18"/>
              </w:rPr>
              <w:t>协议编程</w:t>
            </w:r>
            <w:r w:rsidR="005D12E6" w:rsidRPr="00331AB1">
              <w:rPr>
                <w:sz w:val="18"/>
                <w:szCs w:val="18"/>
              </w:rPr>
              <w:t>，兼容</w:t>
            </w:r>
            <w:r w:rsidR="005D12E6" w:rsidRPr="00331AB1">
              <w:rPr>
                <w:sz w:val="18"/>
                <w:szCs w:val="18"/>
              </w:rPr>
              <w:t>CMSIS</w:t>
            </w:r>
            <w:r w:rsidR="005D12E6" w:rsidRPr="00331AB1">
              <w:rPr>
                <w:sz w:val="18"/>
                <w:szCs w:val="18"/>
              </w:rPr>
              <w:t>调试通道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E3FF14D" w14:textId="5FD37213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Windows</w:t>
            </w:r>
            <w:r w:rsidR="005D12E6" w:rsidRPr="00331AB1">
              <w:rPr>
                <w:sz w:val="18"/>
                <w:szCs w:val="18"/>
              </w:rPr>
              <w:t xml:space="preserve"> </w:t>
            </w:r>
            <w:r w:rsidR="005D12E6" w:rsidRPr="00331AB1">
              <w:rPr>
                <w:sz w:val="18"/>
                <w:szCs w:val="18"/>
              </w:rPr>
              <w:t>操作系统</w:t>
            </w:r>
            <w:r w:rsidR="005F3F58" w:rsidRPr="00331AB1">
              <w:rPr>
                <w:sz w:val="18"/>
                <w:szCs w:val="18"/>
              </w:rPr>
              <w:t>全系免驱</w:t>
            </w:r>
            <w:r w:rsidR="005D12E6" w:rsidRPr="00331AB1">
              <w:rPr>
                <w:sz w:val="18"/>
                <w:szCs w:val="18"/>
              </w:rPr>
              <w:t>（</w:t>
            </w:r>
            <w:r w:rsidR="005F3F58" w:rsidRPr="00331AB1">
              <w:rPr>
                <w:sz w:val="18"/>
                <w:szCs w:val="18"/>
              </w:rPr>
              <w:t>W</w:t>
            </w:r>
            <w:r w:rsidR="005D12E6" w:rsidRPr="00331AB1">
              <w:rPr>
                <w:sz w:val="18"/>
                <w:szCs w:val="18"/>
              </w:rPr>
              <w:t>in98</w:t>
            </w:r>
            <w:r w:rsidR="005D12E6" w:rsidRPr="00331AB1">
              <w:rPr>
                <w:sz w:val="18"/>
                <w:szCs w:val="18"/>
              </w:rPr>
              <w:t>及后续版本）</w:t>
            </w:r>
          </w:p>
        </w:tc>
      </w:tr>
      <w:tr w:rsidR="001F7F68" w:rsidRPr="00655979" w14:paraId="07AE3427" w14:textId="77777777" w:rsidTr="005D12E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71B0" w14:textId="1F7D1B57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CDC</w:t>
            </w:r>
            <w:r w:rsidRPr="00331AB1">
              <w:rPr>
                <w:sz w:val="18"/>
                <w:szCs w:val="18"/>
              </w:rPr>
              <w:t>虚拟串口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4AF8" w14:textId="2DBAC3FF" w:rsidR="001F7F68" w:rsidRPr="00331AB1" w:rsidRDefault="005D12E6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用于日志、跟踪和终端仿真的虚拟</w:t>
            </w:r>
            <w:r w:rsidRPr="00331AB1">
              <w:rPr>
                <w:sz w:val="18"/>
                <w:szCs w:val="18"/>
              </w:rPr>
              <w:t>COM</w:t>
            </w:r>
            <w:r w:rsidRPr="00331AB1">
              <w:rPr>
                <w:sz w:val="18"/>
                <w:szCs w:val="18"/>
              </w:rPr>
              <w:t>端口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0ABA" w14:textId="1D92C032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F7F68" w:rsidRPr="00655979" w14:paraId="74DB5910" w14:textId="77777777" w:rsidTr="005D12E6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36095" w14:textId="1F264838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MSC</w:t>
            </w:r>
            <w:r w:rsidR="005F3F58" w:rsidRPr="00331AB1">
              <w:rPr>
                <w:sz w:val="18"/>
                <w:szCs w:val="18"/>
              </w:rPr>
              <w:t>更新</w:t>
            </w:r>
            <w:r w:rsidR="005F3F58" w:rsidRPr="00331AB1">
              <w:rPr>
                <w:sz w:val="18"/>
                <w:szCs w:val="18"/>
              </w:rPr>
              <w:t>/</w:t>
            </w:r>
            <w:r w:rsidR="005F3F58" w:rsidRPr="00331AB1">
              <w:rPr>
                <w:sz w:val="18"/>
                <w:szCs w:val="18"/>
              </w:rPr>
              <w:t>配置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D189C" w14:textId="3EFF82C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通过</w:t>
            </w:r>
            <w:r w:rsidRPr="00331AB1">
              <w:rPr>
                <w:sz w:val="18"/>
                <w:szCs w:val="18"/>
              </w:rPr>
              <w:t>U</w:t>
            </w:r>
            <w:r w:rsidRPr="00331AB1">
              <w:rPr>
                <w:sz w:val="18"/>
                <w:szCs w:val="18"/>
              </w:rPr>
              <w:t>盘方式更新固件、功能配置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55E267" w14:textId="21E411C9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0C20EEF" w14:textId="77777777" w:rsidR="00AF52DC" w:rsidRDefault="00AF52DC" w:rsidP="00331AB1">
      <w:pPr>
        <w:ind w:left="0"/>
      </w:pPr>
    </w:p>
    <w:p w14:paraId="2B173010" w14:textId="5C23495B" w:rsidR="001F7F68" w:rsidRDefault="00AF52DC" w:rsidP="00AF52DC">
      <w:pPr>
        <w:pStyle w:val="1"/>
      </w:pPr>
      <w:r>
        <w:rPr>
          <w:rFonts w:hint="eastAsia"/>
        </w:rPr>
        <w:t>使用方法</w:t>
      </w:r>
    </w:p>
    <w:p w14:paraId="1223A096" w14:textId="7240F3B0" w:rsidR="001F7F68" w:rsidRDefault="00642AF2" w:rsidP="00642AF2">
      <w:pPr>
        <w:pStyle w:val="2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Debug</w:t>
      </w:r>
    </w:p>
    <w:p w14:paraId="3EAE8A45" w14:textId="0678EE47" w:rsidR="00642AF2" w:rsidRDefault="00AF52DC" w:rsidP="00642AF2">
      <w:pPr>
        <w:pStyle w:val="3"/>
      </w:pPr>
      <w:r>
        <w:rPr>
          <w:rFonts w:hint="eastAsia"/>
        </w:rPr>
        <w:t>基本</w:t>
      </w:r>
      <w:r w:rsidR="00642AF2">
        <w:rPr>
          <w:rFonts w:hint="eastAsia"/>
        </w:rPr>
        <w:t>原理</w:t>
      </w:r>
    </w:p>
    <w:p w14:paraId="12331D1D" w14:textId="6DF71803" w:rsidR="00642AF2" w:rsidRPr="00331AB1" w:rsidRDefault="00642AF2" w:rsidP="00EB023C">
      <w:r w:rsidRPr="00331AB1">
        <w:t>采用</w:t>
      </w:r>
      <w:r w:rsidRPr="00331AB1">
        <w:t>CMSIS-DAP</w:t>
      </w:r>
      <w:r w:rsidRPr="00331AB1">
        <w:t>协议实现</w:t>
      </w:r>
      <w:r w:rsidRPr="00331AB1">
        <w:t>MM32 Cortex-M</w:t>
      </w:r>
      <w:r w:rsidRPr="00331AB1">
        <w:t>全系列</w:t>
      </w:r>
      <w:r w:rsidRPr="00331AB1">
        <w:t>MCU</w:t>
      </w:r>
      <w:r w:rsidRPr="00331AB1">
        <w:t>仿真调试。</w:t>
      </w:r>
      <w:r w:rsidRPr="00331AB1">
        <w:t>MM32-V1 Debug</w:t>
      </w:r>
      <w:r w:rsidRPr="00331AB1">
        <w:t>内部采用</w:t>
      </w:r>
      <w:r w:rsidRPr="00331AB1">
        <w:t>USB-HID</w:t>
      </w:r>
      <w:r w:rsidRPr="00331AB1">
        <w:t>通信方式，可满足基本仿真调试需求。</w:t>
      </w:r>
    </w:p>
    <w:p w14:paraId="5F79B22E" w14:textId="4EBE926C" w:rsidR="00642AF2" w:rsidRDefault="00642AF2" w:rsidP="00642AF2">
      <w:pPr>
        <w:pStyle w:val="3"/>
      </w:pPr>
      <w:r>
        <w:rPr>
          <w:rFonts w:hint="eastAsia"/>
        </w:rPr>
        <w:t>接口</w:t>
      </w:r>
      <w:r w:rsidR="005F3F58">
        <w:rPr>
          <w:rFonts w:hint="eastAsia"/>
        </w:rPr>
        <w:t>电路</w:t>
      </w:r>
    </w:p>
    <w:p w14:paraId="12D29DF4" w14:textId="64170257" w:rsidR="00642AF2" w:rsidRDefault="00642AF2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642AF2">
        <w:rPr>
          <w:rFonts w:hint="eastAsia"/>
        </w:rPr>
        <w:t>包括一个</w:t>
      </w:r>
      <w:r>
        <w:rPr>
          <w:rFonts w:hint="eastAsia"/>
        </w:rPr>
        <w:t>Micro</w:t>
      </w:r>
      <w:r>
        <w:t>-</w:t>
      </w:r>
      <w:r>
        <w:rPr>
          <w:rFonts w:hint="eastAsia"/>
        </w:rPr>
        <w:t>USB</w:t>
      </w:r>
      <w:r>
        <w:rPr>
          <w:rFonts w:hint="eastAsia"/>
        </w:rPr>
        <w:t>接口和</w:t>
      </w:r>
      <w:r w:rsidRPr="00642AF2">
        <w:rPr>
          <w:rFonts w:hint="eastAsia"/>
        </w:rPr>
        <w:t>10</w:t>
      </w:r>
      <w:r w:rsidRPr="00642AF2">
        <w:rPr>
          <w:rFonts w:hint="eastAsia"/>
        </w:rPr>
        <w:t>针</w:t>
      </w:r>
      <w:r w:rsidRPr="00642AF2">
        <w:rPr>
          <w:rFonts w:hint="eastAsia"/>
        </w:rPr>
        <w:t>ARM Cortex</w:t>
      </w:r>
      <w:r w:rsidRPr="00642AF2">
        <w:rPr>
          <w:rFonts w:hint="eastAsia"/>
        </w:rPr>
        <w:t>调试连接器</w:t>
      </w:r>
      <w:r>
        <w:rPr>
          <w:rFonts w:hint="eastAsia"/>
        </w:rPr>
        <w:t>接口。</w:t>
      </w:r>
      <w:r w:rsidR="006D786D">
        <w:rPr>
          <w:rFonts w:hint="eastAsia"/>
        </w:rPr>
        <w:t>调试连接器的接口名称和出厂配套线缆的定义如下所示：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134"/>
        <w:gridCol w:w="1418"/>
        <w:gridCol w:w="5731"/>
      </w:tblGrid>
      <w:tr w:rsidR="00E607B5" w:rsidRPr="00655979" w14:paraId="321768EE" w14:textId="77777777" w:rsidTr="00331AB1"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514AA6" w14:textId="2814EBA8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引脚名称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BA9A5BC" w14:textId="36FC8C4C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出厂线缆</w:t>
            </w:r>
          </w:p>
        </w:tc>
        <w:tc>
          <w:tcPr>
            <w:tcW w:w="57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7F890" w14:textId="23FFBF4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</w:t>
            </w:r>
            <w:r w:rsidRPr="00655979">
              <w:rPr>
                <w:sz w:val="18"/>
                <w:szCs w:val="18"/>
              </w:rPr>
              <w:t>描述</w:t>
            </w:r>
          </w:p>
        </w:tc>
      </w:tr>
      <w:tr w:rsidR="005F3F58" w:rsidRPr="00655979" w14:paraId="63DA6BA1" w14:textId="77777777" w:rsidTr="00331AB1"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214A47" w14:textId="6DDAA93A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TVCC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2B5B22" w14:textId="5742BA2D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FF0000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FF0000"/>
                <w:sz w:val="18"/>
                <w:szCs w:val="18"/>
              </w:rPr>
              <w:t>红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542349" w14:textId="71E93711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目标板电源线。支持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.3V / 5V</w:t>
            </w:r>
            <w:r>
              <w:rPr>
                <w:rFonts w:hint="eastAsia"/>
                <w:sz w:val="18"/>
                <w:szCs w:val="18"/>
              </w:rPr>
              <w:t>配置，</w:t>
            </w:r>
            <w:r w:rsidR="006D786D">
              <w:rPr>
                <w:rFonts w:hint="eastAsia"/>
                <w:sz w:val="18"/>
                <w:szCs w:val="18"/>
              </w:rPr>
              <w:t>最大限制电流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00m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</w:tr>
      <w:tr w:rsidR="005F3F58" w:rsidRPr="00655979" w14:paraId="070FF5F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DD99" w14:textId="6E8010BF" w:rsidR="005F3F58" w:rsidRPr="00655979" w:rsidRDefault="001E75C9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REF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15D0" w14:textId="4BCA790B" w:rsidR="005F3F58" w:rsidRPr="0093401E" w:rsidRDefault="0093401E" w:rsidP="00705014">
            <w:pPr>
              <w:ind w:left="0"/>
              <w:rPr>
                <w:color w:val="FAA344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AA344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FAA344"/>
                <w:sz w:val="18"/>
                <w:szCs w:val="18"/>
              </w:rPr>
              <w:t>橙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C799" w14:textId="5ECEE0F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目标板电源反馈线。支持</w:t>
            </w:r>
            <w:r w:rsidR="001E75C9">
              <w:rPr>
                <w:sz w:val="18"/>
                <w:szCs w:val="18"/>
              </w:rPr>
              <w:t>VREF</w:t>
            </w:r>
            <w:r>
              <w:rPr>
                <w:rFonts w:hint="eastAsia"/>
                <w:sz w:val="18"/>
                <w:szCs w:val="18"/>
              </w:rPr>
              <w:t>内部短接</w:t>
            </w:r>
            <w:r>
              <w:rPr>
                <w:sz w:val="18"/>
                <w:szCs w:val="18"/>
              </w:rPr>
              <w:t>TVCC</w:t>
            </w:r>
            <w:r w:rsidR="006D786D">
              <w:rPr>
                <w:rFonts w:hint="eastAsia"/>
                <w:sz w:val="18"/>
                <w:szCs w:val="18"/>
              </w:rPr>
              <w:t>，此时无需接线</w:t>
            </w:r>
          </w:p>
        </w:tc>
      </w:tr>
      <w:tr w:rsidR="00E607B5" w:rsidRPr="00655979" w14:paraId="09A6C70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DC73" w14:textId="43D81C8E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A0237" w14:textId="60F99BB2" w:rsidR="00E607B5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黑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3DB09" w14:textId="316B46C8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电源地线</w:t>
            </w:r>
          </w:p>
        </w:tc>
      </w:tr>
      <w:tr w:rsidR="00E607B5" w:rsidRPr="00655979" w14:paraId="6CD5BC8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91E9" w14:textId="38E51388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78D3" w14:textId="6C043FD4" w:rsidR="00E607B5" w:rsidRPr="0093401E" w:rsidRDefault="0093401E" w:rsidP="00705014">
            <w:pPr>
              <w:ind w:left="0"/>
              <w:rPr>
                <w:color w:val="2F5496" w:themeColor="accent1" w:themeShade="BF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70C0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0070C0"/>
                <w:sz w:val="18"/>
                <w:szCs w:val="18"/>
              </w:rPr>
              <w:t>蓝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270B" w14:textId="5636CEFF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CLK</w:t>
            </w:r>
            <w:r>
              <w:rPr>
                <w:rFonts w:hint="eastAsia"/>
                <w:sz w:val="18"/>
                <w:szCs w:val="18"/>
              </w:rPr>
              <w:t>时钟线</w:t>
            </w:r>
          </w:p>
        </w:tc>
      </w:tr>
      <w:tr w:rsidR="00E607B5" w:rsidRPr="00655979" w14:paraId="5E1DA7D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A2696" w14:textId="68CEB27A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1A9D" w14:textId="0C0BF34F" w:rsidR="00E607B5" w:rsidRPr="0093401E" w:rsidRDefault="0093401E" w:rsidP="00705014">
            <w:pPr>
              <w:ind w:left="0"/>
              <w:rPr>
                <w:color w:val="FFFF0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FFF00"/>
                <w:sz w:val="18"/>
                <w:szCs w:val="18"/>
              </w:rPr>
              <w:t>●</w:t>
            </w: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黄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D5DE" w14:textId="413FDD45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IO</w:t>
            </w:r>
            <w:r>
              <w:rPr>
                <w:rFonts w:hint="eastAsia"/>
                <w:sz w:val="18"/>
                <w:szCs w:val="18"/>
              </w:rPr>
              <w:t>数据线</w:t>
            </w:r>
          </w:p>
        </w:tc>
      </w:tr>
      <w:tr w:rsidR="00E607B5" w:rsidRPr="00655979" w14:paraId="79D006CC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087E" w14:textId="478CD197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 w:rsidR="001E75C9">
              <w:rPr>
                <w:sz w:val="18"/>
                <w:szCs w:val="18"/>
              </w:rPr>
              <w:t>RST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C40F" w14:textId="7D4DBB7A" w:rsidR="00E607B5" w:rsidRDefault="0093401E" w:rsidP="00705014">
            <w:pPr>
              <w:ind w:left="0"/>
              <w:rPr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D9D9D9" w:themeColor="background1" w:themeShade="D9"/>
                <w:sz w:val="18"/>
                <w:szCs w:val="18"/>
              </w:rPr>
              <w:t>●</w:t>
            </w:r>
            <w:r w:rsidRPr="0093401E">
              <w:rPr>
                <w:rFonts w:hint="eastAsia"/>
                <w:color w:val="D9D9D9" w:themeColor="background1" w:themeShade="D9"/>
                <w:sz w:val="18"/>
                <w:szCs w:val="18"/>
              </w:rPr>
              <w:t>灰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237B6" w14:textId="514CE255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rFonts w:hint="eastAsia"/>
                <w:sz w:val="18"/>
                <w:szCs w:val="18"/>
              </w:rPr>
              <w:t>复位线</w:t>
            </w:r>
            <w:r w:rsidR="006D786D">
              <w:rPr>
                <w:rFonts w:hint="eastAsia"/>
                <w:sz w:val="18"/>
                <w:szCs w:val="18"/>
              </w:rPr>
              <w:t>。可接至目标板复位脚</w:t>
            </w:r>
          </w:p>
        </w:tc>
      </w:tr>
      <w:tr w:rsidR="0093401E" w:rsidRPr="00655979" w14:paraId="4119633D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F27F" w14:textId="5C87316D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E812" w14:textId="4E83E91C" w:rsidR="0093401E" w:rsidRPr="0093401E" w:rsidRDefault="0093401E" w:rsidP="00705014">
            <w:pPr>
              <w:ind w:left="0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B050"/>
                <w:sz w:val="18"/>
                <w:szCs w:val="18"/>
              </w:rPr>
              <w:t>●</w:t>
            </w:r>
            <w:r>
              <w:rPr>
                <w:rFonts w:hint="eastAsia"/>
                <w:color w:val="00B050"/>
                <w:sz w:val="18"/>
                <w:szCs w:val="18"/>
              </w:rPr>
              <w:t>绿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F6FF" w14:textId="6C3AD27B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TX</w:t>
            </w:r>
            <w:r>
              <w:rPr>
                <w:rFonts w:hint="eastAsia"/>
                <w:sz w:val="18"/>
                <w:szCs w:val="18"/>
              </w:rPr>
              <w:t>线</w:t>
            </w:r>
            <w:r w:rsidR="006D786D">
              <w:rPr>
                <w:rFonts w:hint="eastAsia"/>
                <w:sz w:val="18"/>
                <w:szCs w:val="18"/>
              </w:rPr>
              <w:t>。接至目标板接收端</w:t>
            </w:r>
          </w:p>
        </w:tc>
      </w:tr>
      <w:tr w:rsidR="0093401E" w:rsidRPr="00655979" w14:paraId="2D84A86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48892" w14:textId="5DC98876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838E8" w14:textId="79BB1B3F" w:rsidR="0093401E" w:rsidRPr="0093401E" w:rsidRDefault="006D786D" w:rsidP="00705014">
            <w:pPr>
              <w:ind w:left="0"/>
              <w:rPr>
                <w:rFonts w:ascii="宋体" w:hAnsi="宋体"/>
                <w:color w:val="00B05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○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白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FD63" w14:textId="5F65A3C6" w:rsidR="0093401E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RX</w:t>
            </w:r>
            <w:r>
              <w:rPr>
                <w:rFonts w:hint="eastAsia"/>
                <w:sz w:val="18"/>
                <w:szCs w:val="18"/>
              </w:rPr>
              <w:t>线。接至目标板发送端</w:t>
            </w:r>
          </w:p>
        </w:tc>
      </w:tr>
      <w:tr w:rsidR="00E607B5" w:rsidRPr="00655979" w14:paraId="289D1CA7" w14:textId="77777777" w:rsidTr="00331AB1"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3C0E" w14:textId="1AA9C171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1B9137" w14:textId="12EF5861" w:rsidR="00E607B5" w:rsidRPr="006D786D" w:rsidRDefault="006D786D" w:rsidP="00705014">
            <w:pPr>
              <w:ind w:left="0"/>
              <w:rPr>
                <w:color w:val="7030A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7030A0"/>
                <w:sz w:val="18"/>
                <w:szCs w:val="18"/>
              </w:rPr>
              <w:t>●</w:t>
            </w:r>
            <w:r>
              <w:rPr>
                <w:rFonts w:hint="eastAsia"/>
                <w:color w:val="7030A0"/>
                <w:sz w:val="18"/>
                <w:szCs w:val="18"/>
              </w:rPr>
              <w:t>紫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9EEAA8" w14:textId="3101B4D8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 w:rsidRPr="006D786D">
              <w:rPr>
                <w:rFonts w:hint="eastAsia"/>
                <w:sz w:val="18"/>
                <w:szCs w:val="18"/>
              </w:rPr>
              <w:t>串行</w:t>
            </w:r>
            <w:r>
              <w:rPr>
                <w:rFonts w:hint="eastAsia"/>
                <w:sz w:val="18"/>
                <w:szCs w:val="18"/>
              </w:rPr>
              <w:t>Trace</w:t>
            </w:r>
            <w:r w:rsidRPr="006D786D"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线</w:t>
            </w:r>
          </w:p>
        </w:tc>
      </w:tr>
    </w:tbl>
    <w:p w14:paraId="431F25FE" w14:textId="29638097" w:rsidR="001F7F68" w:rsidRDefault="006D786D" w:rsidP="006D786D">
      <w:pPr>
        <w:ind w:firstLine="399"/>
      </w:pPr>
      <w:r>
        <w:rPr>
          <w:rFonts w:hint="eastAsia"/>
        </w:rPr>
        <w:t>具体连接方式如下所示：</w:t>
      </w:r>
    </w:p>
    <w:p w14:paraId="6D373F27" w14:textId="72F41A8D" w:rsidR="00382F94" w:rsidRDefault="009A34EE" w:rsidP="00382F94">
      <w:pPr>
        <w:keepNext/>
        <w:ind w:firstLine="399"/>
        <w:jc w:val="center"/>
      </w:pPr>
      <w:r w:rsidRPr="009A34EE">
        <w:rPr>
          <w:noProof/>
        </w:rPr>
        <w:lastRenderedPageBreak/>
        <w:drawing>
          <wp:inline distT="0" distB="0" distL="0" distR="0" wp14:anchorId="5E997806" wp14:editId="32669FB9">
            <wp:extent cx="4888230" cy="5014423"/>
            <wp:effectExtent l="19050" t="19050" r="2667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47" cy="5043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200" w14:textId="78DFCE70" w:rsidR="00382F94" w:rsidRDefault="00382F94" w:rsidP="00382F94">
      <w:pPr>
        <w:pStyle w:val="a4"/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t xml:space="preserve"> 10</w:t>
      </w:r>
      <w:r>
        <w:rPr>
          <w:rFonts w:hint="eastAsia"/>
        </w:rPr>
        <w:t>P</w:t>
      </w:r>
      <w:r>
        <w:t>-To-20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连接示意图</w:t>
      </w:r>
    </w:p>
    <w:p w14:paraId="3CFF9E5E" w14:textId="011C861C" w:rsidR="00647E9C" w:rsidRDefault="00B218B6" w:rsidP="00647E9C">
      <w:pPr>
        <w:pStyle w:val="3"/>
      </w:pPr>
      <w:r>
        <w:rPr>
          <w:rFonts w:hint="eastAsia"/>
        </w:rPr>
        <w:t>设备序列号</w:t>
      </w:r>
    </w:p>
    <w:p w14:paraId="389EF7E5" w14:textId="7AD89E6C" w:rsidR="00647E9C" w:rsidRDefault="00647E9C" w:rsidP="00EB023C"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的设备序列</w:t>
      </w:r>
      <w:proofErr w:type="gramStart"/>
      <w:r>
        <w:rPr>
          <w:rFonts w:hint="eastAsia"/>
        </w:rPr>
        <w:t>号采用</w:t>
      </w:r>
      <w:proofErr w:type="gramEnd"/>
      <w:r>
        <w:rPr>
          <w:rFonts w:hint="eastAsia"/>
        </w:rPr>
        <w:t>2</w:t>
      </w:r>
      <w:r>
        <w:t>5</w:t>
      </w:r>
      <w:r>
        <w:rPr>
          <w:rFonts w:hint="eastAsia"/>
        </w:rPr>
        <w:t>位编码。具体规则如下：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DE5B6F" w:rsidRPr="00655979" w14:paraId="70F72B75" w14:textId="77777777" w:rsidTr="00713EC3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319EAE" w14:textId="3AEBD079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EC013F" w14:textId="67267582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位宽</w:t>
            </w:r>
            <w:proofErr w:type="gramEnd"/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AF8C9" w14:textId="1E895751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713EC3" w:rsidRPr="00655979" w14:paraId="3ADEB2EE" w14:textId="77777777" w:rsidTr="00944773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B931" w14:textId="40D65A63" w:rsidR="00713EC3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6BA" w14:textId="39CD14E0" w:rsidR="00713EC3" w:rsidRPr="005A0244" w:rsidRDefault="00E70218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13EC3">
              <w:rPr>
                <w:sz w:val="18"/>
                <w:szCs w:val="18"/>
              </w:rPr>
              <w:t xml:space="preserve"> 3 bit. Bit [0] – Bit [2].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91606" w14:textId="1842B81A" w:rsidR="003D12BB" w:rsidRPr="005A0244" w:rsidRDefault="00B218B6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088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-088</w:t>
            </w:r>
          </w:p>
        </w:tc>
      </w:tr>
      <w:tr w:rsidR="00713EC3" w:rsidRPr="005A0244" w14:paraId="34C4F12B" w14:textId="77777777" w:rsidTr="00B86F6D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832AA2" w14:textId="670201EB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hip UID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D5ECC" w14:textId="59CC9516" w:rsidR="00713EC3" w:rsidRPr="00331AB1" w:rsidRDefault="00713EC3" w:rsidP="00705014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E7021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16 bit.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 [9] – Bit [24].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FB7BB0" w14:textId="59C5B0D3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MCU-UUID 64 bit</w:t>
            </w:r>
          </w:p>
        </w:tc>
      </w:tr>
    </w:tbl>
    <w:p w14:paraId="7E7E27A8" w14:textId="2FEDA8AB" w:rsidR="00AF52DC" w:rsidRDefault="00AF52DC" w:rsidP="00AF52DC">
      <w:pPr>
        <w:pStyle w:val="3"/>
      </w:pPr>
      <w:r>
        <w:rPr>
          <w:rFonts w:hint="eastAsia"/>
        </w:rPr>
        <w:t>使用教程</w:t>
      </w:r>
    </w:p>
    <w:p w14:paraId="300F40D2" w14:textId="7F7311A8" w:rsidR="00AF52DC" w:rsidRDefault="002A2CCE" w:rsidP="002A2CCE">
      <w:pPr>
        <w:pStyle w:val="4"/>
      </w:pPr>
      <w:r>
        <w:rPr>
          <w:rFonts w:hint="eastAsia"/>
        </w:rPr>
        <w:t>Keil</w:t>
      </w:r>
    </w:p>
    <w:p w14:paraId="6DE198AB" w14:textId="7224F79E" w:rsidR="00382F94" w:rsidRDefault="002A2CCE" w:rsidP="00331AB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890B3F">
        <w:t xml:space="preserve"> </w:t>
      </w:r>
      <w:r w:rsidR="00382F94" w:rsidRPr="00382F94">
        <w:rPr>
          <w:rFonts w:hint="eastAsia"/>
        </w:rPr>
        <w:t>打开对话框</w:t>
      </w:r>
      <w:r w:rsidR="00382F94" w:rsidRPr="0000653B">
        <w:rPr>
          <w:rFonts w:hint="eastAsia"/>
          <w:i/>
          <w:iCs/>
        </w:rPr>
        <w:t>Options for Target - Debug</w:t>
      </w:r>
      <w:r w:rsidR="00382F94" w:rsidRPr="00382F94">
        <w:rPr>
          <w:rFonts w:hint="eastAsia"/>
        </w:rPr>
        <w:t>选择驱动程序</w:t>
      </w:r>
    </w:p>
    <w:p w14:paraId="164B8C27" w14:textId="21BF380C" w:rsidR="00890B3F" w:rsidRDefault="00460730" w:rsidP="00BB5B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EF512" wp14:editId="554FBDED">
            <wp:extent cx="2621044" cy="1899818"/>
            <wp:effectExtent l="19050" t="19050" r="27305" b="247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347" cy="190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552A" w14:textId="77777777" w:rsidR="003E1C3D" w:rsidRDefault="003E1C3D" w:rsidP="00EB023C">
      <w:r w:rsidRPr="0000653B">
        <w:rPr>
          <w:rFonts w:hint="eastAsia"/>
        </w:rPr>
        <w:t>设置</w:t>
      </w:r>
      <w:r w:rsidRPr="0000653B">
        <w:rPr>
          <w:rFonts w:hint="eastAsia"/>
          <w:u w:val="single"/>
        </w:rPr>
        <w:t>Use</w:t>
      </w:r>
      <w:r w:rsidRPr="0000653B">
        <w:rPr>
          <w:rFonts w:hint="eastAsia"/>
        </w:rPr>
        <w:t>，在下拉列表中选择</w:t>
      </w:r>
      <w:r w:rsidRPr="0000653B">
        <w:rPr>
          <w:rFonts w:hint="eastAsia"/>
          <w:u w:val="single"/>
        </w:rPr>
        <w:t>CMSIS</w:t>
      </w:r>
      <w:r w:rsidRPr="0000653B">
        <w:rPr>
          <w:u w:val="single"/>
        </w:rPr>
        <w:t>-</w:t>
      </w:r>
      <w:r w:rsidRPr="0000653B">
        <w:rPr>
          <w:rFonts w:hint="eastAsia"/>
          <w:u w:val="single"/>
        </w:rPr>
        <w:t>DAP</w:t>
      </w:r>
      <w:r w:rsidRPr="0000653B">
        <w:rPr>
          <w:u w:val="single"/>
        </w:rPr>
        <w:t xml:space="preserve"> </w:t>
      </w:r>
      <w:r w:rsidRPr="0000653B">
        <w:rPr>
          <w:rFonts w:hint="eastAsia"/>
          <w:u w:val="single"/>
        </w:rPr>
        <w:t>Debugger</w:t>
      </w:r>
    </w:p>
    <w:p w14:paraId="7BAFE824" w14:textId="2669AF3B" w:rsidR="00BB5BDE" w:rsidRDefault="008E5738" w:rsidP="002A2CC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00653B" w:rsidRPr="0000653B">
        <w:rPr>
          <w:rFonts w:hint="eastAsia"/>
        </w:rPr>
        <w:t>单击</w:t>
      </w:r>
      <w:r w:rsidR="0000653B" w:rsidRPr="0000653B">
        <w:rPr>
          <w:rFonts w:hint="eastAsia"/>
          <w:u w:val="single"/>
        </w:rPr>
        <w:t>Settings</w:t>
      </w:r>
      <w:r w:rsidR="0000653B" w:rsidRPr="0000653B">
        <w:rPr>
          <w:rFonts w:hint="eastAsia"/>
        </w:rPr>
        <w:t>按钮</w:t>
      </w:r>
      <w:r w:rsidR="0000653B">
        <w:rPr>
          <w:rFonts w:hint="eastAsia"/>
        </w:rPr>
        <w:t>，配置</w:t>
      </w:r>
      <w:r w:rsidR="0000653B" w:rsidRPr="0000653B">
        <w:rPr>
          <w:rFonts w:hint="eastAsia"/>
        </w:rPr>
        <w:t>调试</w:t>
      </w:r>
      <w:r w:rsidR="0000653B">
        <w:rPr>
          <w:rFonts w:hint="eastAsia"/>
        </w:rPr>
        <w:t>选项</w:t>
      </w:r>
    </w:p>
    <w:p w14:paraId="313854AB" w14:textId="007C3268" w:rsidR="00BB5BDE" w:rsidRDefault="00BB5BDE" w:rsidP="00EB023C">
      <w:r>
        <w:rPr>
          <w:rFonts w:hint="eastAsia"/>
        </w:rPr>
        <w:t>此时</w:t>
      </w:r>
      <w:r w:rsidR="0000653B">
        <w:rPr>
          <w:rFonts w:hint="eastAsia"/>
        </w:rPr>
        <w:t>弹出</w:t>
      </w:r>
      <w:r w:rsidR="0000653B" w:rsidRPr="0000653B">
        <w:rPr>
          <w:i/>
          <w:iCs/>
        </w:rPr>
        <w:t>Cortex-M Target Driver Setup</w:t>
      </w:r>
      <w:r w:rsidR="0000653B">
        <w:rPr>
          <w:rFonts w:hint="eastAsia"/>
        </w:rPr>
        <w:t>对话框，</w:t>
      </w:r>
      <w:r w:rsidRPr="0000653B">
        <w:rPr>
          <w:rFonts w:hint="eastAsia"/>
        </w:rPr>
        <w:t>对话框由三组信息和</w:t>
      </w:r>
      <w:r>
        <w:rPr>
          <w:rFonts w:hint="eastAsia"/>
        </w:rPr>
        <w:t>设置</w:t>
      </w:r>
      <w:r w:rsidRPr="0000653B">
        <w:rPr>
          <w:rFonts w:hint="eastAsia"/>
        </w:rPr>
        <w:t>组成</w:t>
      </w:r>
      <w:r>
        <w:rPr>
          <w:rFonts w:hint="eastAsia"/>
        </w:rPr>
        <w:t>，主要内容如下：</w:t>
      </w:r>
    </w:p>
    <w:p w14:paraId="59150334" w14:textId="3CB488E7" w:rsidR="00BB5BDE" w:rsidRDefault="00BB5BDE" w:rsidP="00BB5BDE">
      <w:pPr>
        <w:rPr>
          <w:b/>
          <w:bCs/>
        </w:rPr>
      </w:pPr>
      <w:r w:rsidRPr="00C14DB8">
        <w:rPr>
          <w:rFonts w:hint="eastAsia"/>
          <w:b/>
          <w:bCs/>
        </w:rPr>
        <w:t>CMSIS-DAP</w:t>
      </w:r>
      <w:r w:rsidRPr="00C14DB8">
        <w:rPr>
          <w:b/>
          <w:bCs/>
        </w:rPr>
        <w:t xml:space="preserve"> JTAG/SW Adapter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775"/>
        <w:gridCol w:w="2828"/>
      </w:tblGrid>
      <w:tr w:rsidR="00BB5BDE" w:rsidRPr="00655979" w14:paraId="6660825D" w14:textId="77777777" w:rsidTr="009A34EE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CEFD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主要信息</w:t>
            </w:r>
          </w:p>
        </w:tc>
        <w:tc>
          <w:tcPr>
            <w:tcW w:w="37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99855F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9E4F99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BB5BDE" w:rsidRPr="00655979" w14:paraId="6872E1FB" w14:textId="77777777" w:rsidTr="009A34EE"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76053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B24016" w14:textId="1B702884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正在使用的调试器适配器的标识符</w:t>
            </w:r>
            <w:r>
              <w:rPr>
                <w:rFonts w:hint="eastAsia"/>
                <w:sz w:val="18"/>
                <w:szCs w:val="18"/>
              </w:rPr>
              <w:t>，当</w:t>
            </w:r>
            <w:r w:rsidRPr="005A0244">
              <w:rPr>
                <w:rFonts w:hint="eastAsia"/>
                <w:sz w:val="18"/>
                <w:szCs w:val="18"/>
              </w:rPr>
              <w:t>连接多个适配器时，使用下拉列表来指定适配器</w:t>
            </w:r>
          </w:p>
        </w:tc>
        <w:tc>
          <w:tcPr>
            <w:tcW w:w="28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13535" w14:textId="0BBA0841" w:rsidR="009A34EE" w:rsidRPr="00331AB1" w:rsidRDefault="00901840" w:rsidP="0090184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Series</w:t>
            </w:r>
            <w:r>
              <w:rPr>
                <w:rFonts w:hint="eastAsia"/>
                <w:sz w:val="18"/>
                <w:szCs w:val="18"/>
              </w:rPr>
              <w:t>串号规范：</w:t>
            </w:r>
            <w:proofErr w:type="gramStart"/>
            <w:r w:rsidR="009A34EE">
              <w:rPr>
                <w:sz w:val="18"/>
                <w:szCs w:val="18"/>
              </w:rPr>
              <w:t>B</w:t>
            </w:r>
            <w:r w:rsidR="009A34EE">
              <w:rPr>
                <w:rFonts w:hint="eastAsia"/>
                <w:sz w:val="18"/>
                <w:szCs w:val="18"/>
              </w:rPr>
              <w:t>oard</w:t>
            </w:r>
            <w:r w:rsidR="009A34EE">
              <w:rPr>
                <w:sz w:val="18"/>
                <w:szCs w:val="18"/>
              </w:rPr>
              <w:t>[</w:t>
            </w:r>
            <w:proofErr w:type="gramEnd"/>
            <w:r w:rsidR="009A34EE">
              <w:rPr>
                <w:sz w:val="18"/>
                <w:szCs w:val="18"/>
              </w:rPr>
              <w:t>3]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U</w:t>
            </w:r>
            <w:r w:rsidR="009A34EE">
              <w:rPr>
                <w:rFonts w:hint="eastAsia"/>
                <w:sz w:val="18"/>
                <w:szCs w:val="18"/>
              </w:rPr>
              <w:t>U</w:t>
            </w:r>
            <w:r w:rsidR="009A34EE">
              <w:rPr>
                <w:sz w:val="18"/>
                <w:szCs w:val="18"/>
              </w:rPr>
              <w:t>ID[16]</w:t>
            </w:r>
          </w:p>
        </w:tc>
      </w:tr>
      <w:tr w:rsidR="00BB5BDE" w:rsidRPr="00655979" w14:paraId="720608EA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4F1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Firmware Version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4D2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 w:rsidRPr="005A0244">
              <w:rPr>
                <w:rFonts w:hint="eastAsia"/>
                <w:sz w:val="18"/>
                <w:szCs w:val="18"/>
              </w:rPr>
              <w:t>检测到的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Pr="005A0244">
              <w:rPr>
                <w:rFonts w:hint="eastAsia"/>
                <w:sz w:val="18"/>
                <w:szCs w:val="18"/>
              </w:rPr>
              <w:t>固件版本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261E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B5BDE" w:rsidRPr="00655979" w14:paraId="51040502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E5CD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WJ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DFCA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配置驱动程序切换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  <w:r w:rsidRPr="005A0244">
              <w:rPr>
                <w:rFonts w:hint="eastAsia"/>
                <w:sz w:val="18"/>
                <w:szCs w:val="18"/>
              </w:rPr>
              <w:t>和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F4A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可保持可禁用，推荐开启</w:t>
            </w:r>
          </w:p>
        </w:tc>
      </w:tr>
      <w:tr w:rsidR="00BB5BDE" w:rsidRPr="00655979" w14:paraId="174698A9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31B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F36F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设置内部调试接口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或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ADE3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全系默认</w:t>
            </w:r>
            <w:r>
              <w:rPr>
                <w:rFonts w:hint="eastAsia"/>
                <w:sz w:val="18"/>
                <w:szCs w:val="18"/>
              </w:rPr>
              <w:t>SW</w:t>
            </w:r>
          </w:p>
        </w:tc>
      </w:tr>
      <w:tr w:rsidR="00BB5BDE" w:rsidRPr="005A0244" w14:paraId="5E984188" w14:textId="77777777" w:rsidTr="009A34EE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51E8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Clock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1E1D5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设置与目标板通信的调试时钟速率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19D32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建议最高</w:t>
            </w:r>
            <w:r>
              <w:rPr>
                <w:rFonts w:hint="eastAsia"/>
                <w:sz w:val="18"/>
                <w:szCs w:val="18"/>
              </w:rPr>
              <w:t>5MHz</w:t>
            </w:r>
            <w:r>
              <w:rPr>
                <w:rFonts w:hint="eastAsia"/>
                <w:sz w:val="18"/>
                <w:szCs w:val="18"/>
              </w:rPr>
              <w:t>，等待后续升级</w:t>
            </w:r>
          </w:p>
        </w:tc>
      </w:tr>
    </w:tbl>
    <w:p w14:paraId="500EF9AD" w14:textId="27D3E47E" w:rsidR="002A2CCE" w:rsidRDefault="009A34EE" w:rsidP="00EB023C">
      <w:r w:rsidRPr="009A34EE">
        <w:rPr>
          <w:rFonts w:hint="eastAsia"/>
        </w:rPr>
        <w:t>选择当前工作的</w:t>
      </w:r>
      <w:r w:rsidRPr="009A34EE">
        <w:rPr>
          <w:rFonts w:hint="eastAsia"/>
        </w:rPr>
        <w:t>MM32_V1 CMSIS-DAP</w:t>
      </w:r>
      <w:r w:rsidRPr="009A34EE">
        <w:rPr>
          <w:rFonts w:hint="eastAsia"/>
        </w:rPr>
        <w:t>适配器，</w:t>
      </w:r>
      <w:r w:rsidR="00BB5BDE">
        <w:rPr>
          <w:rFonts w:hint="eastAsia"/>
        </w:rPr>
        <w:t>界面</w:t>
      </w:r>
      <w:r w:rsidR="0000653B">
        <w:rPr>
          <w:rFonts w:hint="eastAsia"/>
        </w:rPr>
        <w:t>如下所示：</w:t>
      </w:r>
    </w:p>
    <w:p w14:paraId="01185D42" w14:textId="62B1CE04" w:rsidR="00890B3F" w:rsidRDefault="00460730" w:rsidP="00890B3F">
      <w:pPr>
        <w:keepNext/>
        <w:jc w:val="center"/>
      </w:pPr>
      <w:r>
        <w:rPr>
          <w:noProof/>
        </w:rPr>
        <w:drawing>
          <wp:inline distT="0" distB="0" distL="0" distR="0" wp14:anchorId="5DBD21F7" wp14:editId="0ED3AB8C">
            <wp:extent cx="2697741" cy="1476375"/>
            <wp:effectExtent l="19050" t="19050" r="266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8" cy="1500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CAC9" w14:textId="0C420886" w:rsidR="00890B3F" w:rsidRDefault="00890B3F" w:rsidP="00C14DB8">
      <w:pPr>
        <w:rPr>
          <w:b/>
          <w:bCs/>
        </w:rPr>
      </w:pPr>
      <w:r w:rsidRPr="00C14DB8">
        <w:rPr>
          <w:rFonts w:hint="eastAsia"/>
          <w:b/>
          <w:bCs/>
        </w:rPr>
        <w:t>S</w:t>
      </w:r>
      <w:r w:rsidRPr="00C14DB8">
        <w:rPr>
          <w:b/>
          <w:bCs/>
        </w:rPr>
        <w:t>W Devic</w:t>
      </w:r>
      <w:r w:rsidRPr="00C14DB8">
        <w:rPr>
          <w:rFonts w:hint="eastAsia"/>
          <w:b/>
          <w:bCs/>
        </w:rPr>
        <w:t>e</w:t>
      </w:r>
    </w:p>
    <w:p w14:paraId="6E038A56" w14:textId="05DAD581" w:rsidR="0009368B" w:rsidRPr="00C14DB8" w:rsidRDefault="0009368B" w:rsidP="00EB023C">
      <w:r w:rsidRPr="0009368B">
        <w:rPr>
          <w:rFonts w:hint="eastAsia"/>
        </w:rPr>
        <w:t>显示一个或多个通过</w:t>
      </w:r>
      <w:r>
        <w:rPr>
          <w:rFonts w:hint="eastAsia"/>
        </w:rPr>
        <w:t>SW</w:t>
      </w:r>
      <w:r w:rsidRPr="0009368B">
        <w:rPr>
          <w:rFonts w:hint="eastAsia"/>
        </w:rPr>
        <w:t>接口连接</w:t>
      </w:r>
      <w:r>
        <w:rPr>
          <w:rFonts w:hint="eastAsia"/>
        </w:rPr>
        <w:t>的</w:t>
      </w:r>
      <w:r w:rsidRPr="0009368B">
        <w:rPr>
          <w:rFonts w:hint="eastAsia"/>
        </w:rPr>
        <w:t>调试目标。每台设备自动显示</w:t>
      </w:r>
      <w:r w:rsidRPr="0009368B">
        <w:rPr>
          <w:rFonts w:hint="eastAsia"/>
        </w:rPr>
        <w:t>IDCODE</w:t>
      </w:r>
      <w:r w:rsidRPr="0009368B">
        <w:rPr>
          <w:rFonts w:hint="eastAsia"/>
        </w:rPr>
        <w:t>和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3D5F8119" w14:textId="3851591F" w:rsidR="00890B3F" w:rsidRDefault="0009368B" w:rsidP="00BB5BDE">
      <w:pPr>
        <w:jc w:val="center"/>
      </w:pPr>
      <w:r>
        <w:rPr>
          <w:noProof/>
        </w:rPr>
        <w:lastRenderedPageBreak/>
        <w:drawing>
          <wp:inline distT="0" distB="0" distL="0" distR="0" wp14:anchorId="23D4BAC7" wp14:editId="2279181B">
            <wp:extent cx="2635600" cy="1209675"/>
            <wp:effectExtent l="19050" t="19050" r="1270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375" cy="125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6CAE9" w14:textId="4319FB87" w:rsidR="00890B3F" w:rsidRDefault="00890B3F" w:rsidP="0009368B">
      <w:pPr>
        <w:rPr>
          <w:b/>
          <w:bCs/>
        </w:rPr>
      </w:pPr>
      <w:r w:rsidRPr="0009368B">
        <w:rPr>
          <w:rFonts w:hint="eastAsia"/>
          <w:b/>
          <w:bCs/>
        </w:rPr>
        <w:t>D</w:t>
      </w:r>
      <w:r w:rsidRPr="0009368B">
        <w:rPr>
          <w:b/>
          <w:bCs/>
        </w:rPr>
        <w:t>ebug</w:t>
      </w:r>
    </w:p>
    <w:p w14:paraId="56D336C5" w14:textId="50673F22" w:rsidR="0009368B" w:rsidRDefault="0009368B" w:rsidP="00EB023C">
      <w:r>
        <w:rPr>
          <w:rFonts w:hint="eastAsia"/>
        </w:rPr>
        <w:t>控制</w:t>
      </w:r>
      <w:r w:rsidRPr="0009368B">
        <w:rPr>
          <w:rFonts w:hint="eastAsia"/>
        </w:rPr>
        <w:t>连接和重置设备</w:t>
      </w:r>
      <w:r>
        <w:rPr>
          <w:rFonts w:hint="eastAsia"/>
        </w:rPr>
        <w:t>、</w:t>
      </w:r>
      <w:r w:rsidRPr="0009368B">
        <w:rPr>
          <w:rFonts w:hint="eastAsia"/>
        </w:rPr>
        <w:t>缓存和下载代码。在每次启动调试会话时</w:t>
      </w:r>
      <w:r>
        <w:rPr>
          <w:rFonts w:hint="eastAsia"/>
        </w:rPr>
        <w:t>生效。</w:t>
      </w:r>
    </w:p>
    <w:p w14:paraId="724B87C8" w14:textId="203ADE49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Connect &amp; Reset Options</w:t>
      </w:r>
    </w:p>
    <w:p w14:paraId="0D6E4C65" w14:textId="354D4D9B" w:rsidR="005140E9" w:rsidRDefault="005140E9" w:rsidP="00BB5BDE">
      <w:pPr>
        <w:jc w:val="center"/>
      </w:pPr>
      <w:r>
        <w:rPr>
          <w:noProof/>
        </w:rPr>
        <w:drawing>
          <wp:inline distT="0" distB="0" distL="0" distR="0" wp14:anchorId="71A7031B" wp14:editId="68CB8B90">
            <wp:extent cx="2721062" cy="666750"/>
            <wp:effectExtent l="19050" t="19050" r="2222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91" cy="695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2F81" w14:textId="3BB94306" w:rsidR="0086690F" w:rsidRDefault="0009368B" w:rsidP="004F22FE">
      <w:pPr>
        <w:pStyle w:val="aff4"/>
        <w:ind w:left="2100" w:firstLineChars="0" w:firstLine="0"/>
      </w:pPr>
      <w:r>
        <w:rPr>
          <w:rFonts w:hint="eastAsia"/>
        </w:rPr>
        <w:t>默认</w:t>
      </w:r>
      <w:r w:rsidR="003E1C3D">
        <w:rPr>
          <w:rFonts w:hint="eastAsia"/>
        </w:rPr>
        <w:t>连接方式选择</w:t>
      </w:r>
      <w:r w:rsidR="003E1C3D">
        <w:rPr>
          <w:rFonts w:hint="eastAsia"/>
        </w:rPr>
        <w:t xml:space="preserve"> Normal</w:t>
      </w:r>
      <w:r w:rsidR="003E1C3D">
        <w:rPr>
          <w:rFonts w:hint="eastAsia"/>
        </w:rPr>
        <w:t>，默认复位策略选择</w:t>
      </w:r>
      <w:r>
        <w:rPr>
          <w:rFonts w:hint="eastAsia"/>
        </w:rPr>
        <w:t>Auto</w:t>
      </w:r>
      <w:r w:rsidR="005140E9">
        <w:rPr>
          <w:rFonts w:hint="eastAsia"/>
        </w:rPr>
        <w:t>Detect</w:t>
      </w:r>
      <w:r w:rsidR="0086690F">
        <w:rPr>
          <w:rFonts w:hint="eastAsia"/>
        </w:rPr>
        <w:t>即可。</w:t>
      </w:r>
    </w:p>
    <w:p w14:paraId="3AB71191" w14:textId="7FABAB34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Cache Options</w:t>
      </w:r>
    </w:p>
    <w:p w14:paraId="77D3D64F" w14:textId="335A4E27" w:rsidR="0009368B" w:rsidRDefault="0009368B" w:rsidP="004F22FE">
      <w:pPr>
        <w:pStyle w:val="aff4"/>
        <w:ind w:left="2100" w:firstLineChars="0" w:firstLine="0"/>
      </w:pPr>
      <w:r w:rsidRPr="0009368B">
        <w:rPr>
          <w:rFonts w:hint="eastAsia"/>
        </w:rPr>
        <w:t>默认情况下，启用缓存选项以获得最大性能</w:t>
      </w:r>
      <w:r>
        <w:rPr>
          <w:rFonts w:hint="eastAsia"/>
        </w:rPr>
        <w:t>。</w:t>
      </w:r>
    </w:p>
    <w:p w14:paraId="371340F8" w14:textId="2A75066F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Download Options</w:t>
      </w:r>
    </w:p>
    <w:p w14:paraId="32CB7604" w14:textId="3E3E9239" w:rsidR="006D786D" w:rsidRDefault="0009368B" w:rsidP="00F049C4">
      <w:pPr>
        <w:ind w:left="1680" w:firstLine="420"/>
      </w:pPr>
      <w:r w:rsidRPr="0009368B">
        <w:rPr>
          <w:rFonts w:hint="eastAsia"/>
        </w:rPr>
        <w:t>在启动调试会话时</w:t>
      </w:r>
      <w:r w:rsidR="000138D5">
        <w:rPr>
          <w:rFonts w:hint="eastAsia"/>
        </w:rPr>
        <w:t>，控制</w:t>
      </w:r>
      <w:r w:rsidRPr="0009368B">
        <w:rPr>
          <w:rFonts w:hint="eastAsia"/>
        </w:rPr>
        <w:t>代码下载到目标系统</w:t>
      </w:r>
      <w:r>
        <w:rPr>
          <w:rFonts w:hint="eastAsia"/>
        </w:rPr>
        <w:t>。</w:t>
      </w:r>
      <w:r w:rsidR="0086690F">
        <w:rPr>
          <w:rFonts w:hint="eastAsia"/>
        </w:rPr>
        <w:t>默认</w:t>
      </w:r>
      <w:r w:rsidR="0086690F" w:rsidRPr="0086690F">
        <w:rPr>
          <w:rFonts w:hint="eastAsia"/>
        </w:rPr>
        <w:t>启用</w:t>
      </w:r>
      <w:r w:rsidR="0086690F">
        <w:t>Verify Code Download</w:t>
      </w:r>
      <w:r w:rsidR="0086690F" w:rsidRPr="0086690F">
        <w:rPr>
          <w:rFonts w:hint="eastAsia"/>
        </w:rPr>
        <w:t>选项</w:t>
      </w:r>
      <w:r w:rsidR="0086690F">
        <w:rPr>
          <w:rFonts w:hint="eastAsia"/>
        </w:rPr>
        <w:t>，</w:t>
      </w:r>
      <w:r w:rsidR="0086690F" w:rsidRPr="0086690F">
        <w:rPr>
          <w:rFonts w:hint="eastAsia"/>
        </w:rPr>
        <w:t>确保目标系统中加载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</w:t>
      </w:r>
      <w:r w:rsidR="000138D5">
        <w:rPr>
          <w:rFonts w:hint="eastAsia"/>
        </w:rPr>
        <w:t>与</w:t>
      </w:r>
      <w:r w:rsidR="0086690F" w:rsidRPr="0086690F">
        <w:rPr>
          <w:rFonts w:hint="eastAsia"/>
        </w:rPr>
        <w:t>调试器中加载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映像程序相关</w:t>
      </w:r>
      <w:r w:rsidR="0086690F">
        <w:rPr>
          <w:rFonts w:hint="eastAsia"/>
        </w:rPr>
        <w:t>。</w:t>
      </w:r>
      <w:r w:rsidRPr="0009368B">
        <w:rPr>
          <w:rFonts w:hint="eastAsia"/>
        </w:rPr>
        <w:t>默认禁用</w:t>
      </w:r>
      <w:r>
        <w:rPr>
          <w:rFonts w:hint="eastAsia"/>
        </w:rPr>
        <w:t>Download</w:t>
      </w:r>
      <w:r>
        <w:t xml:space="preserve"> to Flash</w:t>
      </w:r>
      <w:r>
        <w:rPr>
          <w:rFonts w:hint="eastAsia"/>
        </w:rPr>
        <w:t>。</w:t>
      </w:r>
      <w:r w:rsidR="0086690F">
        <w:rPr>
          <w:rFonts w:hint="eastAsia"/>
        </w:rPr>
        <w:t>用户可根据项目调试需要对以上选项进行设置。</w:t>
      </w:r>
    </w:p>
    <w:p w14:paraId="1744B88E" w14:textId="68EB7963" w:rsidR="003E1C3D" w:rsidRDefault="003E1C3D" w:rsidP="003E1C3D">
      <w:pPr>
        <w:pStyle w:val="4"/>
      </w:pPr>
      <w:r>
        <w:rPr>
          <w:rFonts w:hint="eastAsia"/>
        </w:rPr>
        <w:t>IAR</w:t>
      </w:r>
    </w:p>
    <w:p w14:paraId="38A39C4D" w14:textId="0F91188D" w:rsidR="003E1C3D" w:rsidRDefault="003E1C3D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82F94">
        <w:rPr>
          <w:rFonts w:hint="eastAsia"/>
        </w:rPr>
        <w:t>打开对话框</w:t>
      </w:r>
      <w:r>
        <w:rPr>
          <w:i/>
          <w:iCs/>
        </w:rPr>
        <w:t>Pro</w:t>
      </w:r>
      <w:r w:rsidR="00E70218">
        <w:rPr>
          <w:rFonts w:hint="eastAsia"/>
          <w:i/>
          <w:iCs/>
        </w:rPr>
        <w:t>j</w:t>
      </w:r>
      <w:r>
        <w:rPr>
          <w:i/>
          <w:iCs/>
        </w:rPr>
        <w:t>ect - O</w:t>
      </w:r>
      <w:r w:rsidRPr="0000653B">
        <w:rPr>
          <w:rFonts w:hint="eastAsia"/>
          <w:i/>
          <w:iCs/>
        </w:rPr>
        <w:t>ptions</w:t>
      </w:r>
      <w:r>
        <w:rPr>
          <w:i/>
          <w:iCs/>
        </w:rPr>
        <w:t xml:space="preserve"> - Debugger</w:t>
      </w:r>
      <w:r w:rsidRPr="00382F94">
        <w:rPr>
          <w:rFonts w:hint="eastAsia"/>
        </w:rPr>
        <w:t>选择驱动程序</w:t>
      </w:r>
    </w:p>
    <w:p w14:paraId="2C9CC9D2" w14:textId="29D9673D" w:rsidR="003E1C3D" w:rsidRDefault="003E1C3D" w:rsidP="00BB5BDE">
      <w:pPr>
        <w:jc w:val="center"/>
      </w:pPr>
      <w:r>
        <w:rPr>
          <w:noProof/>
        </w:rPr>
        <w:drawing>
          <wp:inline distT="0" distB="0" distL="0" distR="0" wp14:anchorId="145A4F87" wp14:editId="4E97FCB9">
            <wp:extent cx="2643858" cy="2038350"/>
            <wp:effectExtent l="19050" t="19050" r="2349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388" cy="2042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FE1C" w14:textId="0E8F9743" w:rsidR="003E1C3D" w:rsidRDefault="003E1C3D" w:rsidP="00EB023C">
      <w:r w:rsidRPr="0000653B">
        <w:rPr>
          <w:rFonts w:hint="eastAsia"/>
        </w:rPr>
        <w:t>在下拉列表中选择</w:t>
      </w:r>
      <w:r w:rsidRPr="0000653B">
        <w:rPr>
          <w:rFonts w:hint="eastAsia"/>
          <w:u w:val="single"/>
        </w:rPr>
        <w:t>CMSIS</w:t>
      </w:r>
      <w:r>
        <w:rPr>
          <w:u w:val="single"/>
        </w:rPr>
        <w:t xml:space="preserve"> </w:t>
      </w:r>
      <w:r w:rsidRPr="0000653B">
        <w:rPr>
          <w:rFonts w:hint="eastAsia"/>
          <w:u w:val="single"/>
        </w:rPr>
        <w:t>DAP</w:t>
      </w:r>
      <w:r w:rsidR="00EB023C" w:rsidRPr="00EB023C">
        <w:rPr>
          <w:rFonts w:hint="eastAsia"/>
        </w:rPr>
        <w:t>。</w:t>
      </w:r>
    </w:p>
    <w:p w14:paraId="66E78EFA" w14:textId="5E9490C7" w:rsidR="003E1C3D" w:rsidRDefault="005140E9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0653B">
        <w:rPr>
          <w:rFonts w:hint="eastAsia"/>
        </w:rPr>
        <w:t>单击</w:t>
      </w:r>
      <w:r>
        <w:rPr>
          <w:rFonts w:hint="eastAsia"/>
        </w:rPr>
        <w:t>左边分类栏中的</w:t>
      </w:r>
      <w:r>
        <w:rPr>
          <w:u w:val="single"/>
        </w:rPr>
        <w:t>CMSIS DAP</w:t>
      </w:r>
      <w:r>
        <w:rPr>
          <w:rFonts w:hint="eastAsia"/>
        </w:rPr>
        <w:t>，配置</w:t>
      </w:r>
      <w:r w:rsidRPr="0000653B">
        <w:rPr>
          <w:rFonts w:hint="eastAsia"/>
        </w:rPr>
        <w:t>调试</w:t>
      </w:r>
      <w:r>
        <w:rPr>
          <w:rFonts w:hint="eastAsia"/>
        </w:rPr>
        <w:t>选项</w:t>
      </w:r>
      <w:r w:rsidRPr="0000653B">
        <w:rPr>
          <w:rFonts w:hint="eastAsia"/>
        </w:rPr>
        <w:t>。</w:t>
      </w:r>
    </w:p>
    <w:p w14:paraId="623B3154" w14:textId="12237779" w:rsidR="005140E9" w:rsidRDefault="005140E9" w:rsidP="00BB5BDE">
      <w:pPr>
        <w:jc w:val="center"/>
      </w:pPr>
      <w:r>
        <w:rPr>
          <w:noProof/>
        </w:rPr>
        <w:lastRenderedPageBreak/>
        <w:drawing>
          <wp:inline distT="0" distB="0" distL="0" distR="0" wp14:anchorId="75AB0557" wp14:editId="0BD2AC6D">
            <wp:extent cx="2893664" cy="1949417"/>
            <wp:effectExtent l="19050" t="19050" r="2159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254" cy="2040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46183" w14:textId="1E7D1FD9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Setup</w:t>
      </w:r>
    </w:p>
    <w:p w14:paraId="2465A16C" w14:textId="667160EB" w:rsidR="005140E9" w:rsidRPr="005140E9" w:rsidRDefault="005140E9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BE8390" wp14:editId="3664DDCF">
            <wp:extent cx="2930383" cy="2317041"/>
            <wp:effectExtent l="19050" t="19050" r="2286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118" cy="235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ECE" w14:textId="36D6D87E" w:rsidR="005140E9" w:rsidRDefault="005140E9" w:rsidP="00EB023C">
      <w:r>
        <w:rPr>
          <w:rFonts w:hint="eastAsia"/>
        </w:rPr>
        <w:t>Reset</w:t>
      </w:r>
      <w:r>
        <w:rPr>
          <w:rFonts w:hint="eastAsia"/>
        </w:rPr>
        <w:t>策略默认选择</w:t>
      </w:r>
      <w:r>
        <w:rPr>
          <w:rFonts w:hint="eastAsia"/>
        </w:rPr>
        <w:t xml:space="preserve"> System</w:t>
      </w:r>
      <w:r>
        <w:rPr>
          <w:rFonts w:hint="eastAsia"/>
        </w:rPr>
        <w:t>即可。</w:t>
      </w:r>
      <w:r w:rsidR="00C2352B">
        <w:rPr>
          <w:rFonts w:hint="eastAsia"/>
        </w:rPr>
        <w:t>如因目标芯片环境差异，导致下载调试异常，请切换至其他复位方式。</w:t>
      </w:r>
    </w:p>
    <w:p w14:paraId="42686B11" w14:textId="747BC9B2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Interface</w:t>
      </w:r>
    </w:p>
    <w:p w14:paraId="4BF59E62" w14:textId="50E0A7EA" w:rsidR="005140E9" w:rsidRDefault="00C2352B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25ACE3" wp14:editId="5E9DD4F0">
            <wp:extent cx="2933672" cy="2376141"/>
            <wp:effectExtent l="19050" t="19050" r="19685" b="247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6118" cy="247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35F5E" w14:textId="35AAA69A" w:rsidR="005140E9" w:rsidRPr="003E1C3D" w:rsidRDefault="00C2352B" w:rsidP="00C2352B">
      <w:pPr>
        <w:ind w:left="1680"/>
      </w:pPr>
      <w:r w:rsidRPr="00C2352B">
        <w:rPr>
          <w:rFonts w:hint="eastAsia"/>
        </w:rPr>
        <w:t>确认</w:t>
      </w:r>
      <w:r>
        <w:rPr>
          <w:rFonts w:hint="eastAsia"/>
        </w:rPr>
        <w:t>选择</w:t>
      </w:r>
      <w:r>
        <w:rPr>
          <w:rFonts w:hint="eastAsia"/>
        </w:rPr>
        <w:t xml:space="preserve"> SWD</w:t>
      </w:r>
      <w:r>
        <w:rPr>
          <w:rFonts w:hint="eastAsia"/>
        </w:rPr>
        <w:t>模式，最大接口速率可选择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Detect</w:t>
      </w:r>
      <w:r>
        <w:rPr>
          <w:rFonts w:hint="eastAsia"/>
        </w:rPr>
        <w:t>。</w:t>
      </w:r>
    </w:p>
    <w:p w14:paraId="0FC51D9A" w14:textId="7F464FC6" w:rsidR="006D786D" w:rsidRDefault="00AF52DC" w:rsidP="006D786D">
      <w:pPr>
        <w:pStyle w:val="2"/>
      </w:pPr>
      <w:r>
        <w:rPr>
          <w:rFonts w:hint="eastAsia"/>
        </w:rPr>
        <w:lastRenderedPageBreak/>
        <w:t>CDC</w:t>
      </w:r>
      <w:r>
        <w:rPr>
          <w:rFonts w:hint="eastAsia"/>
        </w:rPr>
        <w:t>虚拟串口</w:t>
      </w:r>
    </w:p>
    <w:p w14:paraId="0A185868" w14:textId="5839D14D" w:rsidR="00147AE9" w:rsidRDefault="00C2352B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C2352B">
        <w:rPr>
          <w:rFonts w:hint="eastAsia"/>
        </w:rPr>
        <w:t>串口连接目标单片机</w:t>
      </w:r>
      <w:r>
        <w:rPr>
          <w:rFonts w:hint="eastAsia"/>
        </w:rPr>
        <w:t>可</w:t>
      </w:r>
      <w:r w:rsidRPr="00C2352B">
        <w:rPr>
          <w:rFonts w:hint="eastAsia"/>
        </w:rPr>
        <w:t>实现双向通信。</w:t>
      </w:r>
      <w:r>
        <w:rPr>
          <w:rFonts w:hint="eastAsia"/>
        </w:rPr>
        <w:t>支持波特率包括：</w:t>
      </w:r>
      <w:r>
        <w:rPr>
          <w:rFonts w:hint="eastAsia"/>
        </w:rPr>
        <w:t>9</w:t>
      </w:r>
      <w:r>
        <w:t>600 / 14400 / 19200 / 28800 / 38400 / 56000 / 57600 / 115200</w:t>
      </w:r>
      <w:r w:rsidR="00705014">
        <w:rPr>
          <w:rFonts w:hint="eastAsia"/>
        </w:rPr>
        <w:t>等</w:t>
      </w:r>
      <w:r w:rsidR="00147AE9">
        <w:rPr>
          <w:rFonts w:hint="eastAsia"/>
        </w:rPr>
        <w:t>。</w:t>
      </w:r>
    </w:p>
    <w:p w14:paraId="283C2032" w14:textId="2D581546" w:rsidR="00AF52DC" w:rsidRDefault="00AF52DC" w:rsidP="00AF52DC">
      <w:pPr>
        <w:pStyle w:val="2"/>
      </w:pP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2734DBB9" w14:textId="58C31715" w:rsidR="00147AE9" w:rsidRDefault="00147AE9" w:rsidP="00147AE9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更新固件</w:t>
      </w:r>
    </w:p>
    <w:p w14:paraId="5C24EA4D" w14:textId="265FD9BB" w:rsidR="00147AE9" w:rsidRDefault="00147AE9" w:rsidP="004D353D">
      <w:pPr>
        <w:ind w:left="1680"/>
      </w:pPr>
      <w:r>
        <w:rPr>
          <w:rFonts w:hint="eastAsia"/>
        </w:rPr>
        <w:t>MINI</w:t>
      </w:r>
      <w:r>
        <w:rPr>
          <w:rFonts w:hint="eastAsia"/>
        </w:rPr>
        <w:t>出厂时默认已烧录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>-Series</w:t>
      </w:r>
      <w:r>
        <w:rPr>
          <w:rFonts w:hint="eastAsia"/>
        </w:rPr>
        <w:t>最新固件。用户可根据需要进行固件更新，具体操作如下：</w:t>
      </w:r>
    </w:p>
    <w:p w14:paraId="72416E91" w14:textId="08215E55" w:rsidR="00D3730D" w:rsidRDefault="00147AE9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D3730D">
        <w:t xml:space="preserve"> </w:t>
      </w:r>
      <w:r w:rsidR="00D3730D">
        <w:rPr>
          <w:rFonts w:hint="eastAsia"/>
        </w:rPr>
        <w:t>正常模式</w:t>
      </w:r>
      <w:r>
        <w:rPr>
          <w:rFonts w:hint="eastAsia"/>
        </w:rPr>
        <w:t>切换</w:t>
      </w:r>
      <w:r w:rsidR="00D3730D">
        <w:rPr>
          <w:rFonts w:hint="eastAsia"/>
        </w:rPr>
        <w:t>：</w:t>
      </w:r>
    </w:p>
    <w:p w14:paraId="195B6C2A" w14:textId="54B067EB" w:rsidR="00EB023C" w:rsidRDefault="00C67485" w:rsidP="00EB023C">
      <w:pPr>
        <w:pStyle w:val="aff4"/>
        <w:ind w:left="210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F5415C" wp14:editId="31D67D85">
            <wp:extent cx="3508881" cy="558695"/>
            <wp:effectExtent l="19050" t="19050" r="158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4814" cy="575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E8007" w14:textId="4ED002CB" w:rsidR="00D3730D" w:rsidRDefault="00D3730D" w:rsidP="004D353D">
      <w:r>
        <w:rPr>
          <w:rFonts w:hint="eastAsia"/>
        </w:rPr>
        <w:t>首先，创建文件名为</w:t>
      </w:r>
      <w:r w:rsidR="00BB5BDE">
        <w:rPr>
          <w:rFonts w:hint="eastAsia"/>
        </w:rPr>
        <w:t>“</w:t>
      </w:r>
      <w:r w:rsidR="005055B1" w:rsidRPr="00925D9F">
        <w:rPr>
          <w:rFonts w:hint="eastAsia"/>
          <w:i/>
          <w:iCs/>
        </w:rPr>
        <w:t>START</w:t>
      </w:r>
      <w:r w:rsidR="005055B1" w:rsidRPr="00925D9F">
        <w:rPr>
          <w:i/>
          <w:iCs/>
        </w:rPr>
        <w:t>_BL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ACT</w:t>
      </w:r>
      <w:r w:rsidR="00BB5BDE">
        <w:rPr>
          <w:rFonts w:hint="eastAsia"/>
        </w:rPr>
        <w:t>”</w:t>
      </w:r>
      <w:r>
        <w:rPr>
          <w:rFonts w:hint="eastAsia"/>
        </w:rPr>
        <w:t>的空白文件；确保仿真器处于空闲状态下，</w:t>
      </w:r>
      <w:r w:rsidR="00147AE9">
        <w:rPr>
          <w:rFonts w:hint="eastAsia"/>
        </w:rPr>
        <w:t>通过发送或</w:t>
      </w:r>
      <w:r w:rsidR="00561E24">
        <w:rPr>
          <w:rFonts w:hint="eastAsia"/>
        </w:rPr>
        <w:t>拖拽等</w:t>
      </w:r>
      <w:r>
        <w:rPr>
          <w:rFonts w:hint="eastAsia"/>
        </w:rPr>
        <w:t>形式，</w:t>
      </w:r>
      <w:r w:rsidR="00147AE9">
        <w:rPr>
          <w:rFonts w:hint="eastAsia"/>
        </w:rPr>
        <w:t>将</w:t>
      </w:r>
      <w:r>
        <w:rPr>
          <w:rFonts w:hint="eastAsia"/>
        </w:rPr>
        <w:t>文件保存至仿真器</w:t>
      </w:r>
      <w:r w:rsidR="00147AE9">
        <w:rPr>
          <w:rFonts w:hint="eastAsia"/>
        </w:rPr>
        <w:t>“</w:t>
      </w:r>
      <w:r w:rsidR="00147AE9">
        <w:rPr>
          <w:rFonts w:hint="eastAsia"/>
        </w:rPr>
        <w:t>MM</w:t>
      </w:r>
      <w:r w:rsidR="00147AE9">
        <w:t>32-LINK</w:t>
      </w:r>
      <w:r w:rsidR="00C67485">
        <w:t xml:space="preserve"> *</w:t>
      </w:r>
      <w:r w:rsidR="00147AE9">
        <w:rPr>
          <w:rFonts w:hint="eastAsia"/>
        </w:rPr>
        <w:t>”</w:t>
      </w:r>
      <w:r w:rsidR="00147AE9">
        <w:rPr>
          <w:rFonts w:hint="eastAsia"/>
        </w:rPr>
        <w:t>U</w:t>
      </w:r>
      <w:r w:rsidR="00147AE9">
        <w:rPr>
          <w:rFonts w:hint="eastAsia"/>
        </w:rPr>
        <w:t>盘目录</w:t>
      </w:r>
      <w:r>
        <w:rPr>
          <w:rFonts w:hint="eastAsia"/>
        </w:rPr>
        <w:t>。</w:t>
      </w:r>
    </w:p>
    <w:p w14:paraId="772FF8F0" w14:textId="77777777" w:rsidR="00C67485" w:rsidRDefault="00C67485" w:rsidP="004F22FE">
      <w:pPr>
        <w:ind w:firstLine="399"/>
      </w:pPr>
      <w:r>
        <w:rPr>
          <w:rFonts w:hint="eastAsia"/>
        </w:rPr>
        <w:t>注：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盘标识符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2835"/>
        <w:gridCol w:w="3119"/>
        <w:gridCol w:w="2339"/>
      </w:tblGrid>
      <w:tr w:rsidR="00C67485" w:rsidRPr="00655979" w14:paraId="095850B0" w14:textId="77777777" w:rsidTr="001E75C9"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ABACF8" w14:textId="4E29B7CD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179DFC" w14:textId="23DABAF2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具体型号</w:t>
            </w:r>
          </w:p>
        </w:tc>
        <w:tc>
          <w:tcPr>
            <w:tcW w:w="233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1471A2" w14:textId="3A213858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C67485" w:rsidRPr="00655979" w14:paraId="0971C65F" w14:textId="77777777" w:rsidTr="001E75C9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14BB" w14:textId="3142C08B" w:rsidR="00C67485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0486" w14:textId="52DE2BA8" w:rsidR="00C67485" w:rsidRPr="005A0244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D9C8" w14:textId="1C1F7684" w:rsidR="00C67485" w:rsidRPr="005A0244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A</w:t>
            </w:r>
            <w:r>
              <w:rPr>
                <w:sz w:val="18"/>
                <w:szCs w:val="18"/>
              </w:rPr>
              <w:t>X</w:t>
            </w:r>
          </w:p>
        </w:tc>
      </w:tr>
      <w:tr w:rsidR="00B218B6" w:rsidRPr="005A0244" w14:paraId="29A90C25" w14:textId="77777777" w:rsidTr="001E75C9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62E7C6" w14:textId="6FFC644B" w:rsidR="00B218B6" w:rsidRPr="00331AB1" w:rsidRDefault="00B218B6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25187" w14:textId="40A079B2" w:rsidR="00B218B6" w:rsidRPr="00331AB1" w:rsidRDefault="00B218B6" w:rsidP="001E75C9">
            <w:pPr>
              <w:ind w:left="420" w:hanging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MINI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E5D2A" w14:textId="7AC32BE1" w:rsidR="00B218B6" w:rsidRPr="00331AB1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I</w:t>
            </w:r>
            <w:r>
              <w:rPr>
                <w:sz w:val="18"/>
                <w:szCs w:val="18"/>
              </w:rPr>
              <w:t>N</w:t>
            </w:r>
          </w:p>
        </w:tc>
      </w:tr>
    </w:tbl>
    <w:p w14:paraId="65AD068E" w14:textId="77777777" w:rsidR="00DC6BD8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进入维护模式</w:t>
      </w:r>
    </w:p>
    <w:p w14:paraId="2B6D1D58" w14:textId="02E372B7" w:rsidR="00D3730D" w:rsidRDefault="00D3730D" w:rsidP="00925D9F">
      <w:r>
        <w:rPr>
          <w:rFonts w:hint="eastAsia"/>
        </w:rPr>
        <w:t>当</w:t>
      </w:r>
      <w:r>
        <w:rPr>
          <w:rFonts w:hint="eastAsia"/>
        </w:rPr>
        <w:t>MINI</w:t>
      </w:r>
      <w:r>
        <w:rPr>
          <w:rFonts w:hint="eastAsia"/>
        </w:rPr>
        <w:t>成功读取并复位后，</w:t>
      </w:r>
      <w:r>
        <w:rPr>
          <w:rFonts w:hint="eastAsia"/>
        </w:rPr>
        <w:t>PC</w:t>
      </w:r>
      <w:r>
        <w:rPr>
          <w:rFonts w:hint="eastAsia"/>
        </w:rPr>
        <w:t>显示盘符为“</w:t>
      </w:r>
      <w:r>
        <w:rPr>
          <w:rFonts w:hint="eastAsia"/>
        </w:rPr>
        <w:t>B</w:t>
      </w:r>
      <w:r w:rsidR="00A670BD">
        <w:rPr>
          <w:rFonts w:hint="eastAsia"/>
        </w:rPr>
        <w:t>OOTLOADER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14:paraId="1E10A61B" w14:textId="390ED06D" w:rsidR="00D3730D" w:rsidRDefault="00EB023C" w:rsidP="004D353D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085EC55C" wp14:editId="36C61325">
            <wp:extent cx="3507335" cy="561986"/>
            <wp:effectExtent l="19050" t="19050" r="171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053" cy="595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5CB18" w14:textId="377B2000" w:rsidR="00D3730D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61E24">
        <w:rPr>
          <w:rFonts w:hint="eastAsia"/>
        </w:rPr>
        <w:t>拖拽</w:t>
      </w:r>
      <w:r>
        <w:rPr>
          <w:rFonts w:hint="eastAsia"/>
        </w:rPr>
        <w:t>更新固件</w:t>
      </w:r>
    </w:p>
    <w:p w14:paraId="07457DD6" w14:textId="76C3D1F8" w:rsidR="00147AE9" w:rsidRDefault="00D3730D" w:rsidP="00925D9F">
      <w:r>
        <w:rPr>
          <w:rFonts w:hint="eastAsia"/>
        </w:rPr>
        <w:t>用户将“</w:t>
      </w:r>
      <w:r w:rsidRPr="00925D9F">
        <w:rPr>
          <w:rFonts w:hint="eastAsia"/>
          <w:i/>
          <w:iCs/>
        </w:rPr>
        <w:t>m</w:t>
      </w:r>
      <w:r w:rsidRPr="00925D9F">
        <w:rPr>
          <w:i/>
          <w:iCs/>
        </w:rPr>
        <w:t>m32link_mini_xxxx.hex</w:t>
      </w:r>
      <w:r>
        <w:rPr>
          <w:rFonts w:hint="eastAsia"/>
        </w:rPr>
        <w:t>”固件文件拖拽至</w:t>
      </w:r>
      <w:r>
        <w:rPr>
          <w:rFonts w:hint="eastAsia"/>
        </w:rPr>
        <w:t>U</w:t>
      </w:r>
      <w:r>
        <w:rPr>
          <w:rFonts w:hint="eastAsia"/>
        </w:rPr>
        <w:t>盘即可。等待升级完成，仿真器自动退出维护模式。</w:t>
      </w:r>
    </w:p>
    <w:p w14:paraId="6ED3F025" w14:textId="5D6639CD" w:rsidR="005656A2" w:rsidRDefault="00F025FA" w:rsidP="005656A2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目标电源输出</w:t>
      </w:r>
      <w:r w:rsidR="00147AE9">
        <w:rPr>
          <w:rFonts w:hint="eastAsia"/>
        </w:rPr>
        <w:t>配置</w:t>
      </w:r>
    </w:p>
    <w:p w14:paraId="18E6EFC6" w14:textId="45067D34" w:rsidR="005656A2" w:rsidRDefault="00561E24" w:rsidP="00925D9F">
      <w:pPr>
        <w:ind w:left="1680"/>
      </w:pPr>
      <w:r>
        <w:rPr>
          <w:rFonts w:hint="eastAsia"/>
        </w:rPr>
        <w:t>开启</w:t>
      </w:r>
      <w:r w:rsidR="005656A2">
        <w:rPr>
          <w:rFonts w:hint="eastAsia"/>
        </w:rPr>
        <w:t>3.</w:t>
      </w:r>
      <w:r w:rsidR="005656A2">
        <w:t>3</w:t>
      </w:r>
      <w:r>
        <w:rPr>
          <w:rFonts w:hint="eastAsia"/>
        </w:rPr>
        <w:t>V</w:t>
      </w:r>
      <w:r>
        <w:rPr>
          <w:rFonts w:hint="eastAsia"/>
        </w:rPr>
        <w:t>输出</w:t>
      </w:r>
      <w:r w:rsidR="005656A2">
        <w:rPr>
          <w:rFonts w:hint="eastAsia"/>
        </w:rPr>
        <w:t>（</w:t>
      </w:r>
      <w:r w:rsidR="00925D9F">
        <w:rPr>
          <w:rFonts w:hint="eastAsia"/>
        </w:rPr>
        <w:t>默认</w:t>
      </w:r>
      <w:r w:rsidR="005656A2">
        <w:rPr>
          <w:rFonts w:hint="eastAsia"/>
        </w:rPr>
        <w:t>）</w:t>
      </w:r>
      <w:r>
        <w:rPr>
          <w:rFonts w:hint="eastAsia"/>
        </w:rPr>
        <w:t>：</w:t>
      </w:r>
      <w:r w:rsidR="005656A2">
        <w:rPr>
          <w:rFonts w:hint="eastAsia"/>
        </w:rPr>
        <w:t>创建文件名为“</w:t>
      </w:r>
      <w:r w:rsidR="005656A2" w:rsidRPr="00925D9F">
        <w:rPr>
          <w:i/>
          <w:iCs/>
        </w:rPr>
        <w:t>VT_3V3.</w:t>
      </w:r>
      <w:r w:rsidR="00925D9F" w:rsidRPr="00925D9F">
        <w:rPr>
          <w:rFonts w:hint="eastAsia"/>
          <w:i/>
          <w:iCs/>
        </w:rPr>
        <w:t>CFG</w:t>
      </w:r>
      <w:r w:rsidR="005656A2">
        <w:rPr>
          <w:rFonts w:hint="eastAsia"/>
        </w:rPr>
        <w:t>”的空白文件，确保仿真器处于空闲状态下，通过发送或拖拽等形式，将文件保存至仿真器“</w:t>
      </w:r>
      <w:r w:rsidR="005656A2">
        <w:rPr>
          <w:rFonts w:hint="eastAsia"/>
        </w:rPr>
        <w:t>MM</w:t>
      </w:r>
      <w:r w:rsidR="005656A2">
        <w:t>32-LINK *</w:t>
      </w:r>
      <w:r w:rsidR="005656A2">
        <w:rPr>
          <w:rFonts w:hint="eastAsia"/>
        </w:rPr>
        <w:t>”</w:t>
      </w:r>
      <w:r w:rsidR="005656A2">
        <w:rPr>
          <w:rFonts w:hint="eastAsia"/>
        </w:rPr>
        <w:t>U</w:t>
      </w:r>
      <w:r w:rsidR="005656A2">
        <w:rPr>
          <w:rFonts w:hint="eastAsia"/>
        </w:rPr>
        <w:t>盘目录即可。</w:t>
      </w:r>
    </w:p>
    <w:p w14:paraId="4C309CFA" w14:textId="5F341373" w:rsidR="00DC6BD8" w:rsidRDefault="005656A2" w:rsidP="00EB023C">
      <w:r>
        <w:rPr>
          <w:rFonts w:hint="eastAsia"/>
        </w:rPr>
        <w:lastRenderedPageBreak/>
        <w:t>开启</w:t>
      </w:r>
      <w:r>
        <w:t>5V</w:t>
      </w:r>
      <w:r>
        <w:rPr>
          <w:rFonts w:hint="eastAsia"/>
        </w:rPr>
        <w:t>输出：</w:t>
      </w:r>
      <w:r w:rsidR="00561E24">
        <w:rPr>
          <w:rFonts w:hint="eastAsia"/>
        </w:rPr>
        <w:t>文件名为</w:t>
      </w:r>
      <w:r w:rsidR="006D2799">
        <w:rPr>
          <w:rFonts w:hint="eastAsia"/>
        </w:rPr>
        <w:t>“</w:t>
      </w:r>
      <w:r w:rsidRPr="00925D9F">
        <w:rPr>
          <w:i/>
          <w:iCs/>
        </w:rPr>
        <w:t>VT_5V.</w:t>
      </w:r>
      <w:r w:rsid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，拖拽配置方式同上</w:t>
      </w:r>
      <w:r w:rsidR="00561E24">
        <w:rPr>
          <w:rFonts w:hint="eastAsia"/>
        </w:rPr>
        <w:t>。</w:t>
      </w:r>
    </w:p>
    <w:p w14:paraId="49022511" w14:textId="77777777" w:rsidR="00EB023C" w:rsidRDefault="00561E24" w:rsidP="00EB023C">
      <w:r>
        <w:rPr>
          <w:rFonts w:hint="eastAsia"/>
        </w:rPr>
        <w:t>关闭</w:t>
      </w:r>
      <w:r w:rsidR="005656A2">
        <w:rPr>
          <w:rFonts w:hint="eastAsia"/>
        </w:rPr>
        <w:t>电源</w:t>
      </w:r>
      <w:r>
        <w:rPr>
          <w:rFonts w:hint="eastAsia"/>
        </w:rPr>
        <w:t>输出：文件名为“</w:t>
      </w:r>
      <w:r w:rsidR="005656A2" w:rsidRPr="00925D9F">
        <w:rPr>
          <w:i/>
          <w:iCs/>
        </w:rPr>
        <w:t>VT_OFF</w:t>
      </w:r>
      <w:r w:rsidRPr="00925D9F">
        <w:rPr>
          <w:i/>
          <w:iCs/>
        </w:rPr>
        <w:t>.</w:t>
      </w:r>
      <w:r w:rsid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270FFB09" w14:textId="77777777" w:rsidR="00561E24" w:rsidRDefault="00147AE9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蜂鸣器配置</w:t>
      </w:r>
    </w:p>
    <w:p w14:paraId="5E1DD02C" w14:textId="1F8E3FA4" w:rsidR="00DC6BD8" w:rsidRDefault="00561E24" w:rsidP="00EB023C">
      <w:pPr>
        <w:ind w:left="1680"/>
      </w:pPr>
      <w:r>
        <w:rPr>
          <w:rFonts w:hint="eastAsia"/>
        </w:rPr>
        <w:t>开启蜂鸣器（</w:t>
      </w:r>
      <w:r w:rsidR="00EB023C">
        <w:rPr>
          <w:rFonts w:hint="eastAsia"/>
        </w:rPr>
        <w:t>默认</w:t>
      </w:r>
      <w:r>
        <w:rPr>
          <w:rFonts w:hint="eastAsia"/>
        </w:rPr>
        <w:t>）：创建文件名为</w:t>
      </w:r>
      <w:r w:rsidR="006D2799">
        <w:rPr>
          <w:rFonts w:hint="eastAsia"/>
        </w:rPr>
        <w:t>“</w:t>
      </w:r>
      <w:r w:rsidR="005656A2" w:rsidRPr="00925D9F">
        <w:rPr>
          <w:i/>
          <w:iCs/>
        </w:rPr>
        <w:t>BEEP_ON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的空白文件</w:t>
      </w:r>
      <w:r w:rsidR="005656A2">
        <w:rPr>
          <w:rFonts w:hint="eastAsia"/>
        </w:rPr>
        <w:t>，</w:t>
      </w:r>
      <w:r>
        <w:rPr>
          <w:rFonts w:hint="eastAsia"/>
        </w:rPr>
        <w:t>确保仿真器处于空闲状态下，通过发送或拖拽等形式，将文件保存至仿真器“</w:t>
      </w:r>
      <w:r>
        <w:rPr>
          <w:rFonts w:hint="eastAsia"/>
        </w:rPr>
        <w:t>MM</w:t>
      </w:r>
      <w:r>
        <w:t>32-LINK</w:t>
      </w:r>
      <w:r w:rsidR="00844095">
        <w:t xml:space="preserve"> *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盘目录即可。</w:t>
      </w:r>
    </w:p>
    <w:p w14:paraId="0CF7ABE8" w14:textId="1324B3FA" w:rsidR="00DC6BD8" w:rsidRDefault="00561E24" w:rsidP="00EB023C">
      <w:r>
        <w:rPr>
          <w:rFonts w:hint="eastAsia"/>
        </w:rPr>
        <w:t>关闭蜂鸣器：文件名为“</w:t>
      </w:r>
      <w:r w:rsidR="005656A2" w:rsidRPr="00925D9F">
        <w:rPr>
          <w:i/>
          <w:iCs/>
        </w:rPr>
        <w:t>BEEP_OFF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08294113" w14:textId="77777777" w:rsidR="00F049C4" w:rsidRDefault="00F049C4" w:rsidP="00EB023C">
      <w:pPr>
        <w:rPr>
          <w:rFonts w:hint="eastAsia"/>
        </w:rPr>
      </w:pPr>
    </w:p>
    <w:p w14:paraId="72E9E5E3" w14:textId="58979CB3" w:rsidR="001F7F68" w:rsidRDefault="001F7F68" w:rsidP="001F7F68">
      <w:pPr>
        <w:pStyle w:val="1"/>
      </w:pPr>
      <w:r>
        <w:rPr>
          <w:rFonts w:hint="eastAsia"/>
        </w:rPr>
        <w:t>常见问题</w:t>
      </w:r>
    </w:p>
    <w:p w14:paraId="4B636F58" w14:textId="7F25B316" w:rsidR="00561E24" w:rsidRDefault="00561E24" w:rsidP="00561E24">
      <w:pPr>
        <w:pStyle w:val="2"/>
      </w:pPr>
      <w:r>
        <w:rPr>
          <w:rFonts w:hint="eastAsia"/>
        </w:rPr>
        <w:t>电源</w:t>
      </w:r>
      <w:r w:rsidR="00240E1A">
        <w:rPr>
          <w:rFonts w:hint="eastAsia"/>
        </w:rPr>
        <w:t>相关</w:t>
      </w:r>
    </w:p>
    <w:p w14:paraId="23FE215D" w14:textId="25FA507C" w:rsidR="00561E24" w:rsidRDefault="00012449" w:rsidP="009128E3">
      <w:r>
        <w:rPr>
          <w:rFonts w:hint="eastAsia"/>
        </w:rPr>
        <w:t>问：</w:t>
      </w:r>
      <w:r w:rsidR="00597A41">
        <w:rPr>
          <w:rFonts w:hint="eastAsia"/>
        </w:rPr>
        <w:t>目标</w:t>
      </w:r>
      <w:r w:rsidR="004D353D">
        <w:rPr>
          <w:rFonts w:hint="eastAsia"/>
        </w:rPr>
        <w:t>电源的</w:t>
      </w:r>
      <w:proofErr w:type="gramStart"/>
      <w:r w:rsidR="00597A41">
        <w:rPr>
          <w:rFonts w:hint="eastAsia"/>
        </w:rPr>
        <w:t>反馈线</w:t>
      </w:r>
      <w:proofErr w:type="gramEnd"/>
      <w:r w:rsidR="009E17B0">
        <w:t>VREF</w:t>
      </w:r>
      <w:r w:rsidR="00597A41">
        <w:rPr>
          <w:rFonts w:hint="eastAsia"/>
        </w:rPr>
        <w:t>和输出线</w:t>
      </w:r>
      <w:r w:rsidR="00597A41">
        <w:rPr>
          <w:rFonts w:hint="eastAsia"/>
        </w:rPr>
        <w:t>TVCC</w:t>
      </w:r>
      <w:r w:rsidR="004D353D">
        <w:rPr>
          <w:rFonts w:hint="eastAsia"/>
        </w:rPr>
        <w:t>的</w:t>
      </w:r>
      <w:r w:rsidR="00597A41">
        <w:rPr>
          <w:rFonts w:hint="eastAsia"/>
        </w:rPr>
        <w:t>注意事项？</w:t>
      </w:r>
    </w:p>
    <w:p w14:paraId="266A199A" w14:textId="5BA3FA3F" w:rsidR="00F025FA" w:rsidRDefault="00012449" w:rsidP="009128E3">
      <w:r>
        <w:rPr>
          <w:rFonts w:hint="eastAsia"/>
        </w:rPr>
        <w:t>答：</w:t>
      </w:r>
    </w:p>
    <w:p w14:paraId="6E8F3BBF" w14:textId="65C190D0" w:rsidR="004D353D" w:rsidRPr="004D353D" w:rsidRDefault="004D353D" w:rsidP="009128E3">
      <w:r>
        <w:rPr>
          <w:rFonts w:hint="eastAsia"/>
        </w:rPr>
        <w:t>仿真器</w:t>
      </w:r>
      <w:r>
        <w:rPr>
          <w:rFonts w:hint="eastAsia"/>
        </w:rPr>
        <w:t>TVCC</w:t>
      </w:r>
      <w:r>
        <w:rPr>
          <w:rFonts w:hint="eastAsia"/>
        </w:rPr>
        <w:t>支持输出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t>/5</w:t>
      </w:r>
      <w:r>
        <w:rPr>
          <w:rFonts w:hint="eastAsia"/>
        </w:rPr>
        <w:t>V</w:t>
      </w:r>
      <w:r>
        <w:rPr>
          <w:rFonts w:hint="eastAsia"/>
        </w:rPr>
        <w:t>电压，工作电流</w:t>
      </w:r>
      <w:r>
        <w:rPr>
          <w:rFonts w:hint="eastAsia"/>
        </w:rPr>
        <w:t>&lt;</w:t>
      </w:r>
      <w:r>
        <w:t xml:space="preserve"> 200mA</w:t>
      </w:r>
      <w:r>
        <w:rPr>
          <w:rFonts w:hint="eastAsia"/>
        </w:rPr>
        <w:t>。其他情形不建议</w:t>
      </w:r>
      <w:r>
        <w:rPr>
          <w:rFonts w:hint="eastAsia"/>
        </w:rPr>
        <w:t>TVCC</w:t>
      </w:r>
      <w:r>
        <w:rPr>
          <w:rFonts w:hint="eastAsia"/>
        </w:rPr>
        <w:t>输出。仿真器内部跳线</w:t>
      </w:r>
      <w:proofErr w:type="gramStart"/>
      <w:r>
        <w:rPr>
          <w:rFonts w:hint="eastAsia"/>
        </w:rPr>
        <w:t>帽</w:t>
      </w:r>
      <w:r w:rsidR="00882506">
        <w:rPr>
          <w:rFonts w:hint="eastAsia"/>
        </w:rPr>
        <w:t>支持</w:t>
      </w:r>
      <w:proofErr w:type="gramEnd"/>
      <w:r>
        <w:rPr>
          <w:rFonts w:hint="eastAsia"/>
        </w:rPr>
        <w:t>VREF</w:t>
      </w:r>
      <w:r>
        <w:rPr>
          <w:rFonts w:hint="eastAsia"/>
        </w:rPr>
        <w:t>和</w:t>
      </w:r>
      <w:r>
        <w:rPr>
          <w:rFonts w:hint="eastAsia"/>
        </w:rPr>
        <w:t>TVCC</w:t>
      </w:r>
      <w:r w:rsidR="00882506">
        <w:rPr>
          <w:rFonts w:hint="eastAsia"/>
        </w:rPr>
        <w:t>短接</w:t>
      </w:r>
      <w:r>
        <w:rPr>
          <w:rFonts w:hint="eastAsia"/>
        </w:rPr>
        <w:t>。</w:t>
      </w:r>
    </w:p>
    <w:p w14:paraId="48EC8765" w14:textId="6C49B17D" w:rsidR="00F025FA" w:rsidRDefault="00F025FA" w:rsidP="00F025FA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882506" w:rsidRPr="00882506">
        <w:rPr>
          <w:rFonts w:hint="eastAsia"/>
        </w:rPr>
        <w:t>当开启</w:t>
      </w:r>
      <w:r w:rsidR="00882506" w:rsidRPr="00882506">
        <w:rPr>
          <w:rFonts w:hint="eastAsia"/>
        </w:rPr>
        <w:t>3.3V</w:t>
      </w:r>
      <w:r w:rsidR="00B13442">
        <w:t>/5</w:t>
      </w:r>
      <w:r w:rsidR="00B13442">
        <w:rPr>
          <w:rFonts w:hint="eastAsia"/>
        </w:rPr>
        <w:t>V</w:t>
      </w:r>
      <w:r w:rsidR="00882506" w:rsidRPr="00882506">
        <w:rPr>
          <w:rFonts w:hint="eastAsia"/>
        </w:rPr>
        <w:t>电源输出</w:t>
      </w:r>
      <w:r w:rsidR="00B13442">
        <w:rPr>
          <w:rFonts w:hint="eastAsia"/>
        </w:rPr>
        <w:t>时</w:t>
      </w:r>
      <w:r w:rsidR="00882506" w:rsidRPr="00882506">
        <w:rPr>
          <w:rFonts w:hint="eastAsia"/>
        </w:rPr>
        <w:t>，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t xml:space="preserve"> = 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</w:t>
      </w:r>
      <w:r w:rsidR="00882506">
        <w:rPr>
          <w:rFonts w:hint="eastAsia"/>
        </w:rPr>
        <w:t>，</w:t>
      </w:r>
      <w:r w:rsidR="00882506" w:rsidRPr="00882506">
        <w:rPr>
          <w:rFonts w:hint="eastAsia"/>
        </w:rPr>
        <w:t>VREF</w:t>
      </w:r>
      <w:r w:rsidR="00B13442">
        <w:rPr>
          <w:rFonts w:hint="eastAsia"/>
        </w:rPr>
        <w:t>可</w:t>
      </w:r>
      <w:r w:rsidR="00882506" w:rsidRPr="00882506">
        <w:rPr>
          <w:rFonts w:hint="eastAsia"/>
        </w:rPr>
        <w:t>短接至</w:t>
      </w:r>
      <w:r w:rsidR="00882506" w:rsidRPr="00882506">
        <w:rPr>
          <w:rFonts w:hint="eastAsia"/>
        </w:rPr>
        <w:t>TVCC(</w:t>
      </w:r>
      <w:r w:rsidR="00882506" w:rsidRPr="00882506">
        <w:rPr>
          <w:rFonts w:hint="eastAsia"/>
        </w:rPr>
        <w:t>仿真器内部跳线帽短接</w:t>
      </w:r>
      <w:r w:rsidR="00882506" w:rsidRPr="00882506">
        <w:rPr>
          <w:rFonts w:hint="eastAsia"/>
        </w:rPr>
        <w:t>)</w:t>
      </w:r>
      <w:r w:rsidR="00882506" w:rsidRPr="00882506">
        <w:rPr>
          <w:rFonts w:hint="eastAsia"/>
        </w:rPr>
        <w:t>。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rPr>
          <w:rFonts w:ascii="宋体" w:hAnsi="宋体" w:hint="eastAsia"/>
        </w:rPr>
        <w:t>≠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时不可内部短接</w:t>
      </w:r>
      <w:r w:rsidR="00B13442">
        <w:rPr>
          <w:rFonts w:hint="eastAsia"/>
        </w:rPr>
        <w:t>VREF</w:t>
      </w:r>
      <w:r w:rsidR="00B13442">
        <w:rPr>
          <w:rFonts w:hint="eastAsia"/>
        </w:rPr>
        <w:t>和</w:t>
      </w:r>
      <w:r w:rsidR="00B13442">
        <w:rPr>
          <w:rFonts w:hint="eastAsia"/>
        </w:rPr>
        <w:t>TVCC</w:t>
      </w:r>
      <w:r w:rsidR="00B13442">
        <w:rPr>
          <w:rFonts w:hint="eastAsia"/>
        </w:rPr>
        <w:t>。</w:t>
      </w:r>
    </w:p>
    <w:p w14:paraId="4EA6521E" w14:textId="5DA91D57" w:rsidR="00EB023C" w:rsidRDefault="00F025FA" w:rsidP="00EB023C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当关闭目标电源输出，</w:t>
      </w:r>
      <w:r>
        <w:rPr>
          <w:rFonts w:hint="eastAsia"/>
        </w:rPr>
        <w:t>VRE</w:t>
      </w:r>
      <w:r w:rsidR="00B13442">
        <w:rPr>
          <w:rFonts w:hint="eastAsia"/>
        </w:rPr>
        <w:t>F</w:t>
      </w:r>
      <w:r>
        <w:rPr>
          <w:rFonts w:hint="eastAsia"/>
        </w:rPr>
        <w:t>必须连接至目标板电源端。</w:t>
      </w:r>
    </w:p>
    <w:p w14:paraId="2B85C487" w14:textId="76E4EBFF" w:rsidR="00561E24" w:rsidRDefault="00240E1A" w:rsidP="00561E24">
      <w:pPr>
        <w:pStyle w:val="2"/>
      </w:pPr>
      <w:r>
        <w:rPr>
          <w:rFonts w:hint="eastAsia"/>
        </w:rPr>
        <w:t>IDE</w:t>
      </w:r>
      <w:r>
        <w:rPr>
          <w:rFonts w:hint="eastAsia"/>
        </w:rPr>
        <w:t>相关</w:t>
      </w:r>
    </w:p>
    <w:p w14:paraId="79F7A409" w14:textId="59421939" w:rsidR="00240E1A" w:rsidRDefault="00240E1A" w:rsidP="00240E1A">
      <w:r>
        <w:rPr>
          <w:rFonts w:hint="eastAsia"/>
        </w:rPr>
        <w:t>问：</w:t>
      </w:r>
      <w:r>
        <w:rPr>
          <w:rFonts w:hint="eastAsia"/>
        </w:rPr>
        <w:t>I</w:t>
      </w:r>
      <w:r w:rsidR="00925D9F">
        <w:rPr>
          <w:rFonts w:hint="eastAsia"/>
        </w:rPr>
        <w:t>DE</w:t>
      </w:r>
      <w:r>
        <w:rPr>
          <w:rFonts w:hint="eastAsia"/>
        </w:rPr>
        <w:t>选择</w:t>
      </w:r>
      <w:r>
        <w:rPr>
          <w:rFonts w:hint="eastAsia"/>
        </w:rPr>
        <w:t>CMSIS</w:t>
      </w:r>
      <w:r>
        <w:t xml:space="preserve"> </w:t>
      </w:r>
      <w:r>
        <w:rPr>
          <w:rFonts w:hint="eastAsia"/>
        </w:rPr>
        <w:t>DAP</w:t>
      </w:r>
      <w:r w:rsidR="00925D9F">
        <w:rPr>
          <w:rFonts w:hint="eastAsia"/>
        </w:rPr>
        <w:t>后，</w:t>
      </w:r>
      <w:r>
        <w:rPr>
          <w:rFonts w:hint="eastAsia"/>
        </w:rPr>
        <w:t>调试下载过程报</w:t>
      </w:r>
      <w:proofErr w:type="gramStart"/>
      <w:r>
        <w:rPr>
          <w:rFonts w:hint="eastAsia"/>
        </w:rPr>
        <w:t>错</w:t>
      </w:r>
      <w:r w:rsidR="00925D9F">
        <w:rPr>
          <w:rFonts w:hint="eastAsia"/>
        </w:rPr>
        <w:t>如何</w:t>
      </w:r>
      <w:proofErr w:type="gramEnd"/>
      <w:r w:rsidR="00925D9F">
        <w:rPr>
          <w:rFonts w:hint="eastAsia"/>
        </w:rPr>
        <w:t>解决</w:t>
      </w:r>
      <w:r>
        <w:rPr>
          <w:rFonts w:hint="eastAsia"/>
        </w:rPr>
        <w:t>？</w:t>
      </w:r>
    </w:p>
    <w:p w14:paraId="2F5D9F80" w14:textId="29C30EBE" w:rsidR="00E3387A" w:rsidRDefault="00240E1A" w:rsidP="00240E1A">
      <w:r>
        <w:rPr>
          <w:rFonts w:hint="eastAsia"/>
        </w:rPr>
        <w:t>答</w:t>
      </w:r>
      <w:r w:rsidR="003E4682">
        <w:rPr>
          <w:rFonts w:hint="eastAsia"/>
        </w:rPr>
        <w:t>：</w:t>
      </w:r>
    </w:p>
    <w:p w14:paraId="159643B5" w14:textId="77777777" w:rsidR="00925D9F" w:rsidRDefault="00E3387A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925D9F">
        <w:rPr>
          <w:rFonts w:hint="eastAsia"/>
        </w:rPr>
        <w:t>确认</w:t>
      </w:r>
      <w:r w:rsidR="00925D9F">
        <w:rPr>
          <w:rFonts w:hint="eastAsia"/>
        </w:rPr>
        <w:t>USB</w:t>
      </w:r>
      <w:r w:rsidR="00925D9F">
        <w:rPr>
          <w:rFonts w:hint="eastAsia"/>
        </w:rPr>
        <w:t>线缆正常，更换线缆</w:t>
      </w:r>
    </w:p>
    <w:p w14:paraId="2E85AB7C" w14:textId="00FBE52C" w:rsidR="00240E1A" w:rsidRDefault="00925D9F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确认</w:t>
      </w:r>
      <w:r>
        <w:rPr>
          <w:rFonts w:hint="eastAsia"/>
        </w:rPr>
        <w:t>IDE</w:t>
      </w:r>
      <w:r>
        <w:rPr>
          <w:rFonts w:hint="eastAsia"/>
        </w:rPr>
        <w:t>调试接口</w:t>
      </w:r>
      <w:r w:rsidR="00240E1A">
        <w:rPr>
          <w:rFonts w:hint="eastAsia"/>
        </w:rPr>
        <w:t>为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模式</w:t>
      </w:r>
      <w:r w:rsidR="00240E1A">
        <w:rPr>
          <w:rFonts w:hint="eastAsia"/>
        </w:rPr>
        <w:t>，降低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传输频率</w:t>
      </w:r>
    </w:p>
    <w:p w14:paraId="766421BC" w14:textId="17D6FD4F" w:rsidR="00925D9F" w:rsidRDefault="00925D9F" w:rsidP="003E4682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 w:rsidR="00240E1A">
        <w:rPr>
          <w:rFonts w:hint="eastAsia"/>
        </w:rPr>
        <w:t>切换复位方式，</w:t>
      </w:r>
      <w:r w:rsidR="00240E1A">
        <w:rPr>
          <w:rFonts w:hint="eastAsia"/>
        </w:rPr>
        <w:t>System</w:t>
      </w:r>
      <w:r>
        <w:t xml:space="preserve"> </w:t>
      </w:r>
      <w:r w:rsidR="00240E1A">
        <w:t xml:space="preserve">/ </w:t>
      </w:r>
      <w:r w:rsidR="00240E1A">
        <w:rPr>
          <w:rFonts w:hint="eastAsia"/>
        </w:rPr>
        <w:t>Hardware</w:t>
      </w:r>
      <w:r w:rsidR="00240E1A">
        <w:t xml:space="preserve"> / </w:t>
      </w:r>
      <w:r w:rsidR="00240E1A">
        <w:rPr>
          <w:rFonts w:hint="eastAsia"/>
        </w:rPr>
        <w:t>S</w:t>
      </w:r>
      <w:r w:rsidR="00240E1A">
        <w:t>oftware</w:t>
      </w:r>
      <w:r>
        <w:rPr>
          <w:rFonts w:hint="eastAsia"/>
        </w:rPr>
        <w:t>等</w:t>
      </w:r>
      <w:r w:rsidR="004E7ACB">
        <w:rPr>
          <w:rFonts w:hint="eastAsia"/>
        </w:rPr>
        <w:t>，选择合适复位策略</w:t>
      </w:r>
    </w:p>
    <w:p w14:paraId="1A88844F" w14:textId="77777777" w:rsidR="00F049C4" w:rsidRPr="00F049C4" w:rsidRDefault="00F049C4" w:rsidP="004D353D"/>
    <w:p w14:paraId="19529781" w14:textId="2738BE9B" w:rsidR="001F7F68" w:rsidRPr="00D95C17" w:rsidRDefault="001F7F68" w:rsidP="00561E24">
      <w:pPr>
        <w:pStyle w:val="1"/>
      </w:pPr>
      <w:r w:rsidRPr="00D95C17">
        <w:t>修改记录</w:t>
      </w:r>
    </w:p>
    <w:p w14:paraId="108AF21A" w14:textId="356F84F7" w:rsidR="001F7F68" w:rsidRDefault="001F7F68" w:rsidP="00E36123">
      <w:pPr>
        <w:pStyle w:val="a4"/>
        <w:keepNext/>
      </w:pPr>
      <w:r w:rsidRPr="00C73ED6"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561E24"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26"/>
        <w:gridCol w:w="2601"/>
        <w:gridCol w:w="2795"/>
      </w:tblGrid>
      <w:tr w:rsidR="001F7F68" w:rsidRPr="0091580A" w14:paraId="5B55A56A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D7698CD" w14:textId="77777777" w:rsidR="001F7F68" w:rsidRPr="0091580A" w:rsidRDefault="001F7F68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09D0C3A6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EE5C3F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1F7F68" w:rsidRPr="0091580A" w14:paraId="56F6BC0D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FB7CD1D" w14:textId="3475D3E1" w:rsidR="001F7F68" w:rsidRPr="0091580A" w:rsidRDefault="001F7F68" w:rsidP="00C820F6">
            <w:pPr>
              <w:pStyle w:val="aff1"/>
            </w:pPr>
            <w:r w:rsidRPr="00C73ED6">
              <w:t>202</w:t>
            </w:r>
            <w:r w:rsidR="00561E24">
              <w:t>2</w:t>
            </w:r>
            <w:r w:rsidRPr="0091580A">
              <w:t>/</w:t>
            </w:r>
            <w:r w:rsidR="00561E24">
              <w:t>7</w:t>
            </w:r>
            <w:r w:rsidRPr="0091580A">
              <w:t>/</w:t>
            </w:r>
            <w:r w:rsidR="004B50B1">
              <w:t>29</w:t>
            </w:r>
          </w:p>
        </w:tc>
        <w:tc>
          <w:tcPr>
            <w:tcW w:w="2666" w:type="dxa"/>
            <w:vAlign w:val="center"/>
          </w:tcPr>
          <w:p w14:paraId="4944CA2B" w14:textId="77777777" w:rsidR="001F7F68" w:rsidRPr="0091580A" w:rsidRDefault="001F7F68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  <w:r w:rsidRPr="0091580A">
              <w:t>.</w:t>
            </w:r>
            <w:r w:rsidRPr="00C73ED6">
              <w:t>00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F0CBE8B" w14:textId="6BB4DD76" w:rsidR="001F7F68" w:rsidRPr="0091580A" w:rsidRDefault="001F7F68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52992BBE" w14:textId="77777777" w:rsidR="001F7F68" w:rsidRPr="0091580A" w:rsidRDefault="001F7F68">
      <w:bookmarkStart w:id="10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5EB1876E" w14:textId="77777777" w:rsidR="00B41E5B" w:rsidRPr="0091580A" w:rsidRDefault="00B41E5B"/>
    <w:p w14:paraId="5BA57075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7"/>
      <w:headerReference w:type="default" r:id="rId28"/>
      <w:footerReference w:type="default" r:id="rId29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E616" w14:textId="77777777" w:rsidR="00D4791A" w:rsidRDefault="00D4791A">
      <w:pPr>
        <w:spacing w:after="0" w:line="240" w:lineRule="auto"/>
      </w:pPr>
      <w:r>
        <w:separator/>
      </w:r>
    </w:p>
  </w:endnote>
  <w:endnote w:type="continuationSeparator" w:id="0">
    <w:p w14:paraId="08EDB380" w14:textId="77777777" w:rsidR="00D4791A" w:rsidRDefault="00D4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1BE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13C0D5" wp14:editId="1BD96D78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9058C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3C0D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" filled="f" stroked="f" strokeweight=".5pt">
              <v:textbox style="mso-fit-shape-to-text:t" inset="0,0,0,0">
                <w:txbxContent>
                  <w:p w14:paraId="229058C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5869D47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495002" wp14:editId="3A8F5E81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F7FC96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583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29456B" wp14:editId="2F58E9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6ED4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945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D86ED4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86CA0A1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09083" wp14:editId="0DB499C1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8DA996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NMqZyO8BAAAS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F93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B4260" wp14:editId="67AE4A3B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4A788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267A5CD1" w14:textId="77777777" w:rsidR="00111675" w:rsidRDefault="001116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7B426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" filled="f" stroked="f" strokeweight=".5pt">
              <v:textbox style="mso-fit-shape-to-text:t" inset="0,0,0,0">
                <w:txbxContent>
                  <w:p w14:paraId="42E4A788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267A5CD1" w14:textId="77777777" w:rsidR="00111675" w:rsidRDefault="00111675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39964A29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62AA6D" wp14:editId="7830EE23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620E55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DEZRK+8BAAAQ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D416" w14:textId="77777777" w:rsidR="00D4791A" w:rsidRDefault="00D4791A">
      <w:pPr>
        <w:spacing w:after="0" w:line="240" w:lineRule="auto"/>
      </w:pPr>
      <w:r>
        <w:separator/>
      </w:r>
    </w:p>
  </w:footnote>
  <w:footnote w:type="continuationSeparator" w:id="0">
    <w:p w14:paraId="26C0543B" w14:textId="77777777" w:rsidR="00D4791A" w:rsidRDefault="00D4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D79E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0FA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3FCD" w14:textId="44085C93" w:rsidR="00AD6C6D" w:rsidRPr="00661ED9" w:rsidRDefault="00AD6C6D">
    <w:pPr>
      <w:pStyle w:val="ad"/>
      <w:pBdr>
        <w:bottom w:val="single" w:sz="4" w:space="1" w:color="3366FF"/>
      </w:pBdr>
      <w:rPr>
        <w:rStyle w:val="afc"/>
        <w:rFonts w:ascii="Arial" w:hAnsi="Arial" w:cs="Arial"/>
      </w:rPr>
    </w:pPr>
    <w:r w:rsidRPr="00C73ED6">
      <w:rPr>
        <w:rStyle w:val="afc"/>
        <w:rFonts w:ascii="Arial" w:hAnsi="Arial" w:cs="Arial"/>
      </w:rPr>
      <w:t>AN00</w:t>
    </w:r>
    <w:r w:rsidR="007A683F">
      <w:rPr>
        <w:rStyle w:val="afc"/>
        <w:rFonts w:ascii="Arial" w:hAnsi="Arial" w:cs="Arial"/>
      </w:rPr>
      <w:t>35</w:t>
    </w:r>
    <w:r w:rsidRPr="00661ED9">
      <w:rPr>
        <w:rStyle w:val="afc"/>
        <w:rFonts w:ascii="Arial" w:hAnsi="Arial" w:cs="Arial"/>
      </w:rPr>
      <w:t xml:space="preserve">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   </w:t>
    </w:r>
    <w:r w:rsidR="00561E24">
      <w:rPr>
        <w:rStyle w:val="afc"/>
        <w:rFonts w:ascii="Arial" w:hAnsi="Arial" w:cs="Arial"/>
      </w:rPr>
      <w:t xml:space="preserve">         </w:t>
    </w:r>
    <w:r w:rsidR="00661ED9">
      <w:rPr>
        <w:rStyle w:val="afc"/>
        <w:rFonts w:ascii="Arial" w:hAnsi="Arial" w:cs="Arial" w:hint="eastAsia"/>
      </w:rPr>
      <w:t xml:space="preserve"> </w:t>
    </w:r>
    <w:r w:rsidR="00561E24" w:rsidRPr="00561E24">
      <w:rPr>
        <w:rStyle w:val="afc"/>
        <w:rFonts w:ascii="Arial" w:hAnsi="Arial" w:cs="Arial" w:hint="eastAsia"/>
      </w:rPr>
      <w:t>MM32-LINK MINI</w:t>
    </w:r>
    <w:r w:rsidR="00561E24" w:rsidRPr="00561E24">
      <w:rPr>
        <w:rStyle w:val="afc"/>
        <w:rFonts w:ascii="Arial" w:hAnsi="Arial" w:cs="Arial" w:hint="eastAsia"/>
      </w:rPr>
      <w:t>用户指南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48AF" w14:textId="1E1F1DAB" w:rsidR="00AD6C6D" w:rsidRPr="00661ED9" w:rsidRDefault="00561E24" w:rsidP="00661ED9">
    <w:pPr>
      <w:pStyle w:val="ad"/>
      <w:pBdr>
        <w:bottom w:val="single" w:sz="4" w:space="1" w:color="3366FF"/>
      </w:pBdr>
      <w:ind w:left="180" w:hangingChars="100" w:hanging="180"/>
      <w:jc w:val="both"/>
      <w:rPr>
        <w:rStyle w:val="afc"/>
        <w:rFonts w:ascii="Arial" w:hAnsi="Arial" w:cs="Arial"/>
      </w:rPr>
    </w:pPr>
    <w:r w:rsidRPr="00561E24">
      <w:rPr>
        <w:rStyle w:val="afc"/>
        <w:rFonts w:ascii="Arial" w:hAnsi="Arial" w:cs="Arial" w:hint="eastAsia"/>
      </w:rPr>
      <w:t>MM32-LINK MINI</w:t>
    </w:r>
    <w:r w:rsidRPr="00561E24">
      <w:rPr>
        <w:rStyle w:val="afc"/>
        <w:rFonts w:ascii="Arial" w:hAnsi="Arial" w:cs="Arial" w:hint="eastAsia"/>
      </w:rPr>
      <w:t>用户指南</w:t>
    </w:r>
    <w:r w:rsidR="00AD6C6D" w:rsidRPr="00661ED9">
      <w:rPr>
        <w:rStyle w:val="afc"/>
        <w:rFonts w:ascii="Arial" w:hAnsi="Arial" w:cs="Arial"/>
      </w:rPr>
      <w:t xml:space="preserve">                                                </w:t>
    </w:r>
    <w:r w:rsidR="00661ED9" w:rsidRPr="00661ED9">
      <w:rPr>
        <w:rStyle w:val="afc"/>
        <w:rFonts w:ascii="Arial" w:hAnsi="Arial" w:cs="Arial"/>
      </w:rPr>
      <w:t xml:space="preserve">                        </w:t>
    </w:r>
    <w:r>
      <w:rPr>
        <w:rStyle w:val="afc"/>
        <w:rFonts w:ascii="Arial" w:hAnsi="Arial" w:cs="Arial"/>
      </w:rPr>
      <w:t xml:space="preserve">        </w:t>
    </w:r>
    <w:r w:rsidR="00AD6C6D" w:rsidRPr="00C73ED6">
      <w:rPr>
        <w:rStyle w:val="afc"/>
        <w:rFonts w:ascii="Arial" w:hAnsi="Arial" w:cs="Arial"/>
      </w:rPr>
      <w:t>AN00</w:t>
    </w:r>
    <w:r w:rsidR="007A683F">
      <w:rPr>
        <w:rStyle w:val="afc"/>
        <w:rFonts w:ascii="Arial" w:hAnsi="Arial" w:cs="Arial"/>
      </w:rPr>
      <w:t>35</w:t>
    </w:r>
    <w:r w:rsidR="00AD6C6D" w:rsidRPr="00661ED9">
      <w:rPr>
        <w:rStyle w:val="afc"/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3150178A"/>
    <w:multiLevelType w:val="hybridMultilevel"/>
    <w:tmpl w:val="FAAC5278"/>
    <w:lvl w:ilvl="0" w:tplc="1FB81AA8">
      <w:start w:val="1"/>
      <w:numFmt w:val="decimal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66A60C2"/>
    <w:multiLevelType w:val="hybridMultilevel"/>
    <w:tmpl w:val="63BA5ECA"/>
    <w:lvl w:ilvl="0" w:tplc="602CD16E"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6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603BDB"/>
    <w:multiLevelType w:val="hybridMultilevel"/>
    <w:tmpl w:val="A1B8B16A"/>
    <w:lvl w:ilvl="0" w:tplc="ACE09864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3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5"/>
  </w:num>
  <w:num w:numId="11">
    <w:abstractNumId w:val="0"/>
  </w:num>
  <w:num w:numId="12">
    <w:abstractNumId w:val="14"/>
  </w:num>
  <w:num w:numId="13">
    <w:abstractNumId w:val="14"/>
  </w:num>
  <w:num w:numId="14">
    <w:abstractNumId w:val="9"/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2"/>
  </w:num>
  <w:num w:numId="36">
    <w:abstractNumId w:val="7"/>
  </w:num>
  <w:num w:numId="37">
    <w:abstractNumId w:val="17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F"/>
    <w:rsid w:val="000002D9"/>
    <w:rsid w:val="0000076F"/>
    <w:rsid w:val="00000BA4"/>
    <w:rsid w:val="00002BD3"/>
    <w:rsid w:val="00002C43"/>
    <w:rsid w:val="00002DF1"/>
    <w:rsid w:val="0000653B"/>
    <w:rsid w:val="0000683E"/>
    <w:rsid w:val="00006A60"/>
    <w:rsid w:val="00012449"/>
    <w:rsid w:val="00012B22"/>
    <w:rsid w:val="000138D5"/>
    <w:rsid w:val="00014C80"/>
    <w:rsid w:val="0001642D"/>
    <w:rsid w:val="000200C4"/>
    <w:rsid w:val="0002041A"/>
    <w:rsid w:val="00020892"/>
    <w:rsid w:val="000215A5"/>
    <w:rsid w:val="0002310E"/>
    <w:rsid w:val="00023728"/>
    <w:rsid w:val="00024884"/>
    <w:rsid w:val="00025221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368B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00CC"/>
    <w:rsid w:val="00105DFD"/>
    <w:rsid w:val="0010674D"/>
    <w:rsid w:val="001073C1"/>
    <w:rsid w:val="00110163"/>
    <w:rsid w:val="0011052A"/>
    <w:rsid w:val="00111675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47AE9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5C9"/>
    <w:rsid w:val="001E7EEA"/>
    <w:rsid w:val="001F1E59"/>
    <w:rsid w:val="001F262B"/>
    <w:rsid w:val="001F5BDF"/>
    <w:rsid w:val="001F6A4A"/>
    <w:rsid w:val="001F7B23"/>
    <w:rsid w:val="001F7F68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1E05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7E"/>
    <w:rsid w:val="0023582F"/>
    <w:rsid w:val="00235E27"/>
    <w:rsid w:val="002366CD"/>
    <w:rsid w:val="00236A4B"/>
    <w:rsid w:val="00236BEC"/>
    <w:rsid w:val="00236CBD"/>
    <w:rsid w:val="00240E1A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2CCE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19ED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6CA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4403"/>
    <w:rsid w:val="003050FB"/>
    <w:rsid w:val="0030573C"/>
    <w:rsid w:val="00307909"/>
    <w:rsid w:val="00307BA3"/>
    <w:rsid w:val="00310916"/>
    <w:rsid w:val="0031104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315C8"/>
    <w:rsid w:val="00331AB1"/>
    <w:rsid w:val="00333866"/>
    <w:rsid w:val="00334E6A"/>
    <w:rsid w:val="0033552F"/>
    <w:rsid w:val="0033793F"/>
    <w:rsid w:val="00340D34"/>
    <w:rsid w:val="0034232D"/>
    <w:rsid w:val="00342E62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6F41"/>
    <w:rsid w:val="00367B65"/>
    <w:rsid w:val="0037021D"/>
    <w:rsid w:val="003707FB"/>
    <w:rsid w:val="00370C23"/>
    <w:rsid w:val="003722FB"/>
    <w:rsid w:val="003736E6"/>
    <w:rsid w:val="00373C32"/>
    <w:rsid w:val="00374CA3"/>
    <w:rsid w:val="00375666"/>
    <w:rsid w:val="003761FC"/>
    <w:rsid w:val="003811B9"/>
    <w:rsid w:val="00382AB5"/>
    <w:rsid w:val="00382F94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E1D"/>
    <w:rsid w:val="003C0E90"/>
    <w:rsid w:val="003C1362"/>
    <w:rsid w:val="003C19AA"/>
    <w:rsid w:val="003C352B"/>
    <w:rsid w:val="003C3BB5"/>
    <w:rsid w:val="003C578F"/>
    <w:rsid w:val="003C70C6"/>
    <w:rsid w:val="003D12BB"/>
    <w:rsid w:val="003D1D8E"/>
    <w:rsid w:val="003D2DCE"/>
    <w:rsid w:val="003D5E4B"/>
    <w:rsid w:val="003D7B6F"/>
    <w:rsid w:val="003E06E7"/>
    <w:rsid w:val="003E127F"/>
    <w:rsid w:val="003E19D5"/>
    <w:rsid w:val="003E1C35"/>
    <w:rsid w:val="003E1C3D"/>
    <w:rsid w:val="003E2CC9"/>
    <w:rsid w:val="003E4682"/>
    <w:rsid w:val="003E5BDD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073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0B1"/>
    <w:rsid w:val="004B536A"/>
    <w:rsid w:val="004B662D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53D"/>
    <w:rsid w:val="004D3D25"/>
    <w:rsid w:val="004D5385"/>
    <w:rsid w:val="004D630A"/>
    <w:rsid w:val="004D7FC2"/>
    <w:rsid w:val="004E0F2B"/>
    <w:rsid w:val="004E2B8D"/>
    <w:rsid w:val="004E46A9"/>
    <w:rsid w:val="004E4D02"/>
    <w:rsid w:val="004E5B9E"/>
    <w:rsid w:val="004E660A"/>
    <w:rsid w:val="004E79EE"/>
    <w:rsid w:val="004E7ACB"/>
    <w:rsid w:val="004F0847"/>
    <w:rsid w:val="004F1B7C"/>
    <w:rsid w:val="004F22FE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55B1"/>
    <w:rsid w:val="005065D9"/>
    <w:rsid w:val="005075CF"/>
    <w:rsid w:val="00510E65"/>
    <w:rsid w:val="005140E9"/>
    <w:rsid w:val="005152B5"/>
    <w:rsid w:val="005153E2"/>
    <w:rsid w:val="005157AA"/>
    <w:rsid w:val="00516580"/>
    <w:rsid w:val="00516900"/>
    <w:rsid w:val="00517114"/>
    <w:rsid w:val="00520B72"/>
    <w:rsid w:val="00521578"/>
    <w:rsid w:val="00521EE4"/>
    <w:rsid w:val="005222BD"/>
    <w:rsid w:val="00523BB8"/>
    <w:rsid w:val="00523EEF"/>
    <w:rsid w:val="00525E01"/>
    <w:rsid w:val="00527C98"/>
    <w:rsid w:val="0053057C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1E24"/>
    <w:rsid w:val="005643C8"/>
    <w:rsid w:val="0056544C"/>
    <w:rsid w:val="005656A2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A41"/>
    <w:rsid w:val="00597EDB"/>
    <w:rsid w:val="005A0244"/>
    <w:rsid w:val="005A37A3"/>
    <w:rsid w:val="005A39EB"/>
    <w:rsid w:val="005A42A3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2E6"/>
    <w:rsid w:val="005D138F"/>
    <w:rsid w:val="005D2C00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3F58"/>
    <w:rsid w:val="005F4C2B"/>
    <w:rsid w:val="005F6CB1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677F"/>
    <w:rsid w:val="00637282"/>
    <w:rsid w:val="00637EDF"/>
    <w:rsid w:val="006411EA"/>
    <w:rsid w:val="00642AF2"/>
    <w:rsid w:val="0064364C"/>
    <w:rsid w:val="006443D9"/>
    <w:rsid w:val="006468E3"/>
    <w:rsid w:val="00647B19"/>
    <w:rsid w:val="00647E9C"/>
    <w:rsid w:val="00651D49"/>
    <w:rsid w:val="0065258F"/>
    <w:rsid w:val="00653C74"/>
    <w:rsid w:val="006543B2"/>
    <w:rsid w:val="0065447A"/>
    <w:rsid w:val="00655034"/>
    <w:rsid w:val="00655979"/>
    <w:rsid w:val="00655A4A"/>
    <w:rsid w:val="00655C50"/>
    <w:rsid w:val="00655E68"/>
    <w:rsid w:val="00656E17"/>
    <w:rsid w:val="00656FC3"/>
    <w:rsid w:val="00661ED9"/>
    <w:rsid w:val="006622B5"/>
    <w:rsid w:val="00662321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5D75"/>
    <w:rsid w:val="006B733E"/>
    <w:rsid w:val="006B7655"/>
    <w:rsid w:val="006C01EC"/>
    <w:rsid w:val="006C12AE"/>
    <w:rsid w:val="006C2D4B"/>
    <w:rsid w:val="006C32B9"/>
    <w:rsid w:val="006C3468"/>
    <w:rsid w:val="006C41C3"/>
    <w:rsid w:val="006C773C"/>
    <w:rsid w:val="006D1BBB"/>
    <w:rsid w:val="006D2799"/>
    <w:rsid w:val="006D677F"/>
    <w:rsid w:val="006D786D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7BEB"/>
    <w:rsid w:val="00700158"/>
    <w:rsid w:val="00705014"/>
    <w:rsid w:val="00706A4E"/>
    <w:rsid w:val="007109AA"/>
    <w:rsid w:val="007113D0"/>
    <w:rsid w:val="00711DE5"/>
    <w:rsid w:val="00713702"/>
    <w:rsid w:val="00713B01"/>
    <w:rsid w:val="00713EC3"/>
    <w:rsid w:val="00714A9F"/>
    <w:rsid w:val="00714E5E"/>
    <w:rsid w:val="007202F9"/>
    <w:rsid w:val="007211B1"/>
    <w:rsid w:val="00721530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683F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1EC6"/>
    <w:rsid w:val="007F3E84"/>
    <w:rsid w:val="007F3F77"/>
    <w:rsid w:val="007F485B"/>
    <w:rsid w:val="007F5602"/>
    <w:rsid w:val="007F772C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2E7A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E00"/>
    <w:rsid w:val="008412F7"/>
    <w:rsid w:val="00842D4F"/>
    <w:rsid w:val="00844095"/>
    <w:rsid w:val="00844941"/>
    <w:rsid w:val="008545A3"/>
    <w:rsid w:val="0085478A"/>
    <w:rsid w:val="00860501"/>
    <w:rsid w:val="00861BCC"/>
    <w:rsid w:val="00861E1C"/>
    <w:rsid w:val="008626F5"/>
    <w:rsid w:val="008649E7"/>
    <w:rsid w:val="008662EC"/>
    <w:rsid w:val="0086690F"/>
    <w:rsid w:val="0087098B"/>
    <w:rsid w:val="00873E5D"/>
    <w:rsid w:val="008752A8"/>
    <w:rsid w:val="0087593B"/>
    <w:rsid w:val="008763C5"/>
    <w:rsid w:val="008768DD"/>
    <w:rsid w:val="008772EB"/>
    <w:rsid w:val="0088062E"/>
    <w:rsid w:val="0088189B"/>
    <w:rsid w:val="008824FC"/>
    <w:rsid w:val="00882506"/>
    <w:rsid w:val="008858D0"/>
    <w:rsid w:val="008868AA"/>
    <w:rsid w:val="00886A98"/>
    <w:rsid w:val="00887750"/>
    <w:rsid w:val="00890B3F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32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E5738"/>
    <w:rsid w:val="008F186F"/>
    <w:rsid w:val="008F24AF"/>
    <w:rsid w:val="008F3434"/>
    <w:rsid w:val="008F3637"/>
    <w:rsid w:val="008F3A0C"/>
    <w:rsid w:val="008F3D58"/>
    <w:rsid w:val="008F3D9B"/>
    <w:rsid w:val="00901840"/>
    <w:rsid w:val="00902D8D"/>
    <w:rsid w:val="0090395F"/>
    <w:rsid w:val="00904296"/>
    <w:rsid w:val="00905B8D"/>
    <w:rsid w:val="009100C8"/>
    <w:rsid w:val="009100D1"/>
    <w:rsid w:val="00911279"/>
    <w:rsid w:val="009123DC"/>
    <w:rsid w:val="009128E3"/>
    <w:rsid w:val="009150CF"/>
    <w:rsid w:val="0091580A"/>
    <w:rsid w:val="00917AA0"/>
    <w:rsid w:val="00917D03"/>
    <w:rsid w:val="0092087F"/>
    <w:rsid w:val="00924C76"/>
    <w:rsid w:val="00925D9F"/>
    <w:rsid w:val="00926366"/>
    <w:rsid w:val="00926AF0"/>
    <w:rsid w:val="00930B0F"/>
    <w:rsid w:val="00930B35"/>
    <w:rsid w:val="00932B4E"/>
    <w:rsid w:val="0093401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4E7"/>
    <w:rsid w:val="00995A17"/>
    <w:rsid w:val="00997CF5"/>
    <w:rsid w:val="00997DEC"/>
    <w:rsid w:val="009A0780"/>
    <w:rsid w:val="009A348F"/>
    <w:rsid w:val="009A34EE"/>
    <w:rsid w:val="009A4276"/>
    <w:rsid w:val="009A6C97"/>
    <w:rsid w:val="009B061B"/>
    <w:rsid w:val="009B0E54"/>
    <w:rsid w:val="009B3AB5"/>
    <w:rsid w:val="009B4DD0"/>
    <w:rsid w:val="009B64BD"/>
    <w:rsid w:val="009B78D2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7B0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BDC"/>
    <w:rsid w:val="00A00D07"/>
    <w:rsid w:val="00A04398"/>
    <w:rsid w:val="00A05DC1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4250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0BD"/>
    <w:rsid w:val="00A678DC"/>
    <w:rsid w:val="00A67ECA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CF6"/>
    <w:rsid w:val="00AD3D33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14EB"/>
    <w:rsid w:val="00AF2F3B"/>
    <w:rsid w:val="00AF52DC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442"/>
    <w:rsid w:val="00B13FB0"/>
    <w:rsid w:val="00B15603"/>
    <w:rsid w:val="00B157E2"/>
    <w:rsid w:val="00B15BB2"/>
    <w:rsid w:val="00B20424"/>
    <w:rsid w:val="00B211B6"/>
    <w:rsid w:val="00B218B6"/>
    <w:rsid w:val="00B23F22"/>
    <w:rsid w:val="00B243F0"/>
    <w:rsid w:val="00B2725E"/>
    <w:rsid w:val="00B30566"/>
    <w:rsid w:val="00B322FE"/>
    <w:rsid w:val="00B32EDF"/>
    <w:rsid w:val="00B32EF6"/>
    <w:rsid w:val="00B34D08"/>
    <w:rsid w:val="00B37D52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A05"/>
    <w:rsid w:val="00B748E3"/>
    <w:rsid w:val="00B74E6E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B5BDE"/>
    <w:rsid w:val="00BC115F"/>
    <w:rsid w:val="00BC25F4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6051"/>
    <w:rsid w:val="00BF1165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14DB8"/>
    <w:rsid w:val="00C2248F"/>
    <w:rsid w:val="00C2352B"/>
    <w:rsid w:val="00C243AE"/>
    <w:rsid w:val="00C2461D"/>
    <w:rsid w:val="00C24CF1"/>
    <w:rsid w:val="00C27075"/>
    <w:rsid w:val="00C316D3"/>
    <w:rsid w:val="00C3193E"/>
    <w:rsid w:val="00C32F85"/>
    <w:rsid w:val="00C3507D"/>
    <w:rsid w:val="00C41BE4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AD1"/>
    <w:rsid w:val="00C54FDD"/>
    <w:rsid w:val="00C56B75"/>
    <w:rsid w:val="00C56C33"/>
    <w:rsid w:val="00C571E5"/>
    <w:rsid w:val="00C57B54"/>
    <w:rsid w:val="00C61D8E"/>
    <w:rsid w:val="00C63458"/>
    <w:rsid w:val="00C635D0"/>
    <w:rsid w:val="00C64324"/>
    <w:rsid w:val="00C64F49"/>
    <w:rsid w:val="00C67485"/>
    <w:rsid w:val="00C67D3B"/>
    <w:rsid w:val="00C70206"/>
    <w:rsid w:val="00C7215A"/>
    <w:rsid w:val="00C73ED6"/>
    <w:rsid w:val="00C763CB"/>
    <w:rsid w:val="00C76765"/>
    <w:rsid w:val="00C76F17"/>
    <w:rsid w:val="00C77D20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A84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C69"/>
    <w:rsid w:val="00D075A6"/>
    <w:rsid w:val="00D10114"/>
    <w:rsid w:val="00D13747"/>
    <w:rsid w:val="00D16F63"/>
    <w:rsid w:val="00D17050"/>
    <w:rsid w:val="00D17938"/>
    <w:rsid w:val="00D17DEF"/>
    <w:rsid w:val="00D17EDE"/>
    <w:rsid w:val="00D22878"/>
    <w:rsid w:val="00D3157E"/>
    <w:rsid w:val="00D321A7"/>
    <w:rsid w:val="00D35452"/>
    <w:rsid w:val="00D368C5"/>
    <w:rsid w:val="00D372C2"/>
    <w:rsid w:val="00D3730D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91A"/>
    <w:rsid w:val="00D47E61"/>
    <w:rsid w:val="00D50CD2"/>
    <w:rsid w:val="00D51A22"/>
    <w:rsid w:val="00D51C68"/>
    <w:rsid w:val="00D53971"/>
    <w:rsid w:val="00D53F77"/>
    <w:rsid w:val="00D609A5"/>
    <w:rsid w:val="00D6398F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17EA"/>
    <w:rsid w:val="00DA249C"/>
    <w:rsid w:val="00DA2A8F"/>
    <w:rsid w:val="00DA56B8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BD8"/>
    <w:rsid w:val="00DC6E2A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5B6F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387A"/>
    <w:rsid w:val="00E34912"/>
    <w:rsid w:val="00E36123"/>
    <w:rsid w:val="00E40370"/>
    <w:rsid w:val="00E405CF"/>
    <w:rsid w:val="00E40CB9"/>
    <w:rsid w:val="00E42A1C"/>
    <w:rsid w:val="00E42C18"/>
    <w:rsid w:val="00E43620"/>
    <w:rsid w:val="00E45DEA"/>
    <w:rsid w:val="00E47A4E"/>
    <w:rsid w:val="00E47A5C"/>
    <w:rsid w:val="00E536D0"/>
    <w:rsid w:val="00E53F01"/>
    <w:rsid w:val="00E54845"/>
    <w:rsid w:val="00E54B05"/>
    <w:rsid w:val="00E55EDF"/>
    <w:rsid w:val="00E57F37"/>
    <w:rsid w:val="00E601D9"/>
    <w:rsid w:val="00E607B5"/>
    <w:rsid w:val="00E616F7"/>
    <w:rsid w:val="00E61A21"/>
    <w:rsid w:val="00E62BE4"/>
    <w:rsid w:val="00E6633D"/>
    <w:rsid w:val="00E66973"/>
    <w:rsid w:val="00E67A80"/>
    <w:rsid w:val="00E70218"/>
    <w:rsid w:val="00E70269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23C"/>
    <w:rsid w:val="00EB0602"/>
    <w:rsid w:val="00EB0920"/>
    <w:rsid w:val="00EB1A44"/>
    <w:rsid w:val="00EB1A93"/>
    <w:rsid w:val="00EB4C44"/>
    <w:rsid w:val="00EB5A9F"/>
    <w:rsid w:val="00EC0308"/>
    <w:rsid w:val="00EC1A92"/>
    <w:rsid w:val="00EC269A"/>
    <w:rsid w:val="00EC2DC7"/>
    <w:rsid w:val="00EC3CDC"/>
    <w:rsid w:val="00EC4FA3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6EAB"/>
    <w:rsid w:val="00EE719A"/>
    <w:rsid w:val="00EF1288"/>
    <w:rsid w:val="00EF28A3"/>
    <w:rsid w:val="00EF3796"/>
    <w:rsid w:val="00EF5E8A"/>
    <w:rsid w:val="00EF6685"/>
    <w:rsid w:val="00EF7951"/>
    <w:rsid w:val="00EF7ABB"/>
    <w:rsid w:val="00F025FA"/>
    <w:rsid w:val="00F026B6"/>
    <w:rsid w:val="00F032F4"/>
    <w:rsid w:val="00F049C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3D66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2A48"/>
    <w:rsid w:val="00FA32F8"/>
    <w:rsid w:val="00FA3968"/>
    <w:rsid w:val="00FA42E6"/>
    <w:rsid w:val="00FA7C65"/>
    <w:rsid w:val="00FB0C7B"/>
    <w:rsid w:val="00FB24CC"/>
    <w:rsid w:val="00FB3400"/>
    <w:rsid w:val="00FB4582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2502FC7E"/>
  <w15:docId w15:val="{98616C4B-1483-404D-80CD-28BAD2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B1"/>
    <w:pPr>
      <w:widowControl w:val="0"/>
      <w:spacing w:after="60" w:line="360" w:lineRule="auto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table" w:styleId="aff5">
    <w:name w:val="Table Grid"/>
    <w:basedOn w:val="a1"/>
    <w:uiPriority w:val="39"/>
    <w:qFormat/>
    <w:rsid w:val="001F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do\Documents\_0_work\DAP\Demo\DAPLink\docs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1622</TotalTime>
  <Pages>9</Pages>
  <Words>1875</Words>
  <Characters>1526</Characters>
  <Application>Microsoft Office Word</Application>
  <DocSecurity>0</DocSecurity>
  <Lines>12</Lines>
  <Paragraphs>6</Paragraphs>
  <ScaleCrop>false</ScaleCrop>
  <Company>synochip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MindMotion</dc:creator>
  <cp:lastModifiedBy>Chen Do</cp:lastModifiedBy>
  <cp:revision>41</cp:revision>
  <cp:lastPrinted>2022-01-06T06:25:00Z</cp:lastPrinted>
  <dcterms:created xsi:type="dcterms:W3CDTF">2022-07-14T01:14:00Z</dcterms:created>
  <dcterms:modified xsi:type="dcterms:W3CDTF">2022-07-27T05:49:00Z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