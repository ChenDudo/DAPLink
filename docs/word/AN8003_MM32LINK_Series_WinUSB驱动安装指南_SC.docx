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1EDF" w14:textId="77777777" w:rsidR="00B41E5B" w:rsidRPr="0091580A" w:rsidRDefault="0011576D">
      <w:pPr>
        <w:ind w:left="0"/>
        <w:rPr>
          <w:kern w:val="0"/>
          <w:lang w:eastAsia="en-US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A5494" wp14:editId="11AB9D11">
                <wp:simplePos x="0" y="0"/>
                <wp:positionH relativeFrom="column">
                  <wp:posOffset>3624580</wp:posOffset>
                </wp:positionH>
                <wp:positionV relativeFrom="paragraph">
                  <wp:posOffset>151130</wp:posOffset>
                </wp:positionV>
                <wp:extent cx="3006090" cy="887730"/>
                <wp:effectExtent l="0" t="0" r="38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856C" w14:textId="5BAD86D4" w:rsidR="00920783" w:rsidRDefault="0083746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AN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8000</w:t>
                            </w:r>
                            <w:r w:rsidR="00516DA7">
                              <w:rPr>
                                <w:b/>
                                <w:bCs/>
                                <w:szCs w:val="24"/>
                              </w:rPr>
                              <w:t>3</w:t>
                            </w:r>
                          </w:p>
                          <w:p w14:paraId="09C5D403" w14:textId="1C3695C6" w:rsidR="00AD6C6D" w:rsidRDefault="00AD6C6D"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应用笔记</w:t>
                            </w:r>
                          </w:p>
                          <w:p w14:paraId="056337E8" w14:textId="2C58F3B3" w:rsidR="00AD6C6D" w:rsidRDefault="00AD6C6D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Rev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516DA7">
                              <w:rPr>
                                <w:b/>
                                <w:bCs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516DA7">
                              <w:rPr>
                                <w:b/>
                                <w:bCs/>
                                <w:szCs w:val="24"/>
                              </w:rPr>
                              <w:t>30</w:t>
                            </w:r>
                          </w:p>
                          <w:p w14:paraId="4A647754" w14:textId="77777777" w:rsidR="00AD6C6D" w:rsidRDefault="00AD6C6D">
                            <w:pPr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A549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5.4pt;margin-top:11.9pt;width:236.7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" fillcolor="white [3201]" stroked="f" strokeweight=".5pt">
                <v:textbox>
                  <w:txbxContent>
                    <w:p w14:paraId="751C856C" w14:textId="5BAD86D4" w:rsidR="00920783" w:rsidRDefault="00837465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AN</w:t>
                      </w:r>
                      <w:r>
                        <w:rPr>
                          <w:b/>
                          <w:bCs/>
                          <w:szCs w:val="24"/>
                        </w:rPr>
                        <w:t>8000</w:t>
                      </w:r>
                      <w:r w:rsidR="00516DA7">
                        <w:rPr>
                          <w:b/>
                          <w:bCs/>
                          <w:szCs w:val="24"/>
                        </w:rPr>
                        <w:t>3</w:t>
                      </w:r>
                    </w:p>
                    <w:p w14:paraId="09C5D403" w14:textId="1C3695C6" w:rsidR="00AD6C6D" w:rsidRDefault="00AD6C6D">
                      <w:pPr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rFonts w:ascii="微软雅黑" w:hAnsi="微软雅黑" w:cs="微软雅黑" w:hint="eastAsia"/>
                          <w:b/>
                          <w:bCs/>
                          <w:szCs w:val="24"/>
                        </w:rPr>
                        <w:t>应用笔记</w:t>
                      </w:r>
                    </w:p>
                    <w:p w14:paraId="056337E8" w14:textId="2C58F3B3" w:rsidR="00AD6C6D" w:rsidRDefault="00AD6C6D">
                      <w:pPr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Rev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gramStart"/>
                      <w:r w:rsidR="0082451C">
                        <w:rPr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202</w:t>
                      </w:r>
                      <w:r w:rsidR="0082451C">
                        <w:rPr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b/>
                          <w:bCs/>
                          <w:szCs w:val="24"/>
                        </w:rPr>
                        <w:t>/</w:t>
                      </w:r>
                      <w:r w:rsidR="00516DA7">
                        <w:rPr>
                          <w:b/>
                          <w:bCs/>
                          <w:szCs w:val="24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/</w:t>
                      </w:r>
                      <w:r w:rsidR="00516DA7">
                        <w:rPr>
                          <w:b/>
                          <w:bCs/>
                          <w:szCs w:val="24"/>
                        </w:rPr>
                        <w:t>30</w:t>
                      </w:r>
                    </w:p>
                    <w:p w14:paraId="4A647754" w14:textId="77777777" w:rsidR="00AD6C6D" w:rsidRDefault="00AD6C6D">
                      <w:pPr>
                        <w:rPr>
                          <w:b/>
                          <w:bCs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54CD8" wp14:editId="6951F918">
                <wp:simplePos x="0" y="0"/>
                <wp:positionH relativeFrom="column">
                  <wp:posOffset>19685</wp:posOffset>
                </wp:positionH>
                <wp:positionV relativeFrom="paragraph">
                  <wp:posOffset>55880</wp:posOffset>
                </wp:positionV>
                <wp:extent cx="6315710" cy="0"/>
                <wp:effectExtent l="0" t="13970" r="889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2F528F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81A55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4pt" to="498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" strokecolor="#2f528f" strokeweight="2.25pt">
                <v:stroke joinstyle="miter"/>
              </v:line>
            </w:pict>
          </mc:Fallback>
        </mc:AlternateContent>
      </w:r>
      <w:r w:rsidRPr="0091580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CE0D07" wp14:editId="63D669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10692130"/>
                          <a:chOff x="0" y="0"/>
                          <a:chExt cx="567" cy="16838"/>
                        </a:xfrm>
                      </wpg:grpSpPr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8418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AA7E8" id="组合 31" o:spid="_x0000_s1026" style="position:absolute;left:0;text-align:left;margin-left:0;margin-top:0;width:28.35pt;height:841.9pt;z-index:-251657216;mso-position-horizontal-relative:page;mso-position-vertical-relative:page" coordsize="567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">
                <v:rect id="Rectangle 22" o:spid="_x0000_s1027" style="position:absolute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3" o:spid="_x0000_s1028" style="position:absolute;top:8418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w10:wrap anchorx="page" anchory="page"/>
              </v:group>
            </w:pict>
          </mc:Fallback>
        </mc:AlternateContent>
      </w:r>
    </w:p>
    <w:p w14:paraId="02D53C9D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  <w:r w:rsidRPr="0091580A">
        <w:rPr>
          <w:noProof/>
        </w:rPr>
        <w:drawing>
          <wp:inline distT="0" distB="0" distL="0" distR="0" wp14:anchorId="33ABC07C" wp14:editId="5F041EC6">
            <wp:extent cx="1915795" cy="712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0037" w14:textId="77777777" w:rsidR="00B41E5B" w:rsidRPr="0091580A" w:rsidRDefault="00B41E5B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</w:p>
    <w:p w14:paraId="41AC2C21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sz w:val="44"/>
          <w:szCs w:val="44"/>
          <w:lang w:eastAsia="en-US"/>
        </w:rPr>
      </w:pPr>
      <w:r w:rsidRPr="009158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D87F1" wp14:editId="53F5059C">
                <wp:simplePos x="0" y="0"/>
                <wp:positionH relativeFrom="column">
                  <wp:posOffset>41910</wp:posOffset>
                </wp:positionH>
                <wp:positionV relativeFrom="paragraph">
                  <wp:posOffset>21590</wp:posOffset>
                </wp:positionV>
                <wp:extent cx="6301105" cy="0"/>
                <wp:effectExtent l="0" t="13970" r="444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3980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B42B5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.7pt" to="49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" strokecolor="#f39801" strokeweight="2.25pt">
                <v:stroke joinstyle="miter"/>
              </v:line>
            </w:pict>
          </mc:Fallback>
        </mc:AlternateContent>
      </w:r>
    </w:p>
    <w:p w14:paraId="0525B8EC" w14:textId="12AD4FCA" w:rsidR="00B41E5B" w:rsidRPr="00D95C17" w:rsidRDefault="00D10A06" w:rsidP="0082451C">
      <w:pPr>
        <w:wordWrap w:val="0"/>
        <w:ind w:left="2961" w:firstLine="420"/>
        <w:jc w:val="right"/>
        <w:rPr>
          <w:b/>
          <w:bCs/>
          <w:sz w:val="32"/>
          <w:szCs w:val="32"/>
        </w:rPr>
      </w:pPr>
      <w:bookmarkStart w:id="0" w:name="OLE_LINK2"/>
      <w:r>
        <w:rPr>
          <w:rFonts w:hint="eastAsia"/>
          <w:b/>
          <w:bCs/>
          <w:sz w:val="32"/>
          <w:szCs w:val="32"/>
        </w:rPr>
        <w:t>MM</w:t>
      </w:r>
      <w:r>
        <w:rPr>
          <w:b/>
          <w:bCs/>
          <w:sz w:val="32"/>
          <w:szCs w:val="32"/>
        </w:rPr>
        <w:t>32</w:t>
      </w:r>
      <w:r>
        <w:rPr>
          <w:rFonts w:hint="eastAsia"/>
          <w:b/>
          <w:bCs/>
          <w:sz w:val="32"/>
          <w:szCs w:val="32"/>
        </w:rPr>
        <w:t>LINK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Series</w:t>
      </w:r>
      <w:r>
        <w:rPr>
          <w:b/>
          <w:bCs/>
          <w:sz w:val="32"/>
          <w:szCs w:val="32"/>
        </w:rPr>
        <w:t xml:space="preserve"> </w:t>
      </w:r>
      <w:proofErr w:type="spellStart"/>
      <w:r w:rsidR="00516DA7">
        <w:rPr>
          <w:b/>
          <w:bCs/>
          <w:sz w:val="32"/>
          <w:szCs w:val="32"/>
        </w:rPr>
        <w:t>W</w:t>
      </w:r>
      <w:r w:rsidR="00516DA7">
        <w:rPr>
          <w:rFonts w:hint="eastAsia"/>
          <w:b/>
          <w:bCs/>
          <w:sz w:val="32"/>
          <w:szCs w:val="32"/>
        </w:rPr>
        <w:t>in</w:t>
      </w:r>
      <w:r w:rsidR="00D064CB">
        <w:rPr>
          <w:rFonts w:hint="eastAsia"/>
          <w:b/>
          <w:bCs/>
          <w:sz w:val="32"/>
          <w:szCs w:val="32"/>
        </w:rPr>
        <w:t>USB</w:t>
      </w:r>
      <w:proofErr w:type="spellEnd"/>
      <w:r w:rsidR="00516DA7">
        <w:rPr>
          <w:rFonts w:hint="eastAsia"/>
          <w:b/>
          <w:bCs/>
          <w:sz w:val="32"/>
          <w:szCs w:val="32"/>
        </w:rPr>
        <w:t>驱动安装指南</w:t>
      </w:r>
    </w:p>
    <w:bookmarkEnd w:id="0"/>
    <w:p w14:paraId="1333DB6D" w14:textId="77777777" w:rsidR="00B41E5B" w:rsidRPr="0091580A" w:rsidRDefault="0011576D">
      <w:pPr>
        <w:ind w:left="0"/>
        <w:jc w:val="left"/>
        <w:rPr>
          <w:b/>
          <w:bCs/>
          <w:sz w:val="44"/>
          <w:szCs w:val="44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E52270" wp14:editId="66670AB0">
                <wp:simplePos x="0" y="0"/>
                <wp:positionH relativeFrom="column">
                  <wp:posOffset>3087370</wp:posOffset>
                </wp:positionH>
                <wp:positionV relativeFrom="paragraph">
                  <wp:posOffset>102235</wp:posOffset>
                </wp:positionV>
                <wp:extent cx="3307080" cy="6985"/>
                <wp:effectExtent l="19050" t="19050" r="26670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6985"/>
                        </a:xfrm>
                        <a:prstGeom prst="line">
                          <a:avLst/>
                        </a:prstGeom>
                        <a:ln w="28575" cmpd="thinThick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head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DC6E2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pt,8.05pt" to="5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" strokeweight="2.25pt">
                <v:stroke dashstyle="1 1" linestyle="thinThick" joinstyle="miter"/>
              </v:line>
            </w:pict>
          </mc:Fallback>
        </mc:AlternateContent>
      </w:r>
    </w:p>
    <w:p w14:paraId="4775A616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07716A65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250B5459" w14:textId="48DBC300" w:rsidR="00B41E5B" w:rsidRDefault="00B41E5B">
      <w:pPr>
        <w:ind w:left="0"/>
        <w:jc w:val="left"/>
        <w:rPr>
          <w:b/>
          <w:bCs/>
          <w:sz w:val="44"/>
          <w:szCs w:val="44"/>
        </w:rPr>
      </w:pPr>
    </w:p>
    <w:p w14:paraId="31D49FFB" w14:textId="450A36E0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33E80F49" w14:textId="689F2A2D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3D21E534" w14:textId="5862C219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FBD1A7D" w14:textId="74AE0C57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41C6B20" w14:textId="61469ED6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6FB06421" w14:textId="5CFE2E83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1E4B406B" w14:textId="47F300C4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0714C5F" w14:textId="258BCB4E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7F032D4C" w14:textId="77777777" w:rsidR="0082451C" w:rsidRPr="0091580A" w:rsidRDefault="0082451C">
      <w:pPr>
        <w:ind w:left="0"/>
        <w:jc w:val="left"/>
        <w:rPr>
          <w:b/>
          <w:bCs/>
          <w:sz w:val="44"/>
          <w:szCs w:val="44"/>
        </w:rPr>
      </w:pPr>
    </w:p>
    <w:p w14:paraId="3EAFA1E4" w14:textId="77777777" w:rsidR="00B41E5B" w:rsidRPr="00D95C17" w:rsidRDefault="0011576D">
      <w:pPr>
        <w:ind w:left="0"/>
        <w:jc w:val="left"/>
        <w:rPr>
          <w:b/>
          <w:bCs/>
          <w:sz w:val="30"/>
          <w:szCs w:val="30"/>
        </w:rPr>
      </w:pPr>
      <w:r w:rsidRPr="00D95C17">
        <w:rPr>
          <w:b/>
          <w:bCs/>
          <w:sz w:val="30"/>
          <w:szCs w:val="30"/>
        </w:rPr>
        <w:t>简介</w:t>
      </w:r>
    </w:p>
    <w:p w14:paraId="72E26D35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73849219" w14:textId="61C3191E" w:rsidR="00B41E5B" w:rsidRDefault="0011576D" w:rsidP="002D4C1B">
      <w:pPr>
        <w:pStyle w:val="a8"/>
        <w:ind w:left="0"/>
      </w:pPr>
      <w:bookmarkStart w:id="1" w:name="OLE_LINK3"/>
      <w:r w:rsidRPr="00C73ED6">
        <w:t>本应用笔记旨在说</w:t>
      </w:r>
      <w:r w:rsidR="00516DA7">
        <w:rPr>
          <w:rFonts w:hint="eastAsia"/>
        </w:rPr>
        <w:t>明</w:t>
      </w:r>
      <w:bookmarkEnd w:id="1"/>
      <w:r w:rsidR="00D10A06">
        <w:rPr>
          <w:rFonts w:hint="eastAsia"/>
        </w:rPr>
        <w:t>MM</w:t>
      </w:r>
      <w:r w:rsidR="00D10A06">
        <w:t>32</w:t>
      </w:r>
      <w:r w:rsidR="00D10A06">
        <w:rPr>
          <w:rFonts w:hint="eastAsia"/>
        </w:rPr>
        <w:t>LINK</w:t>
      </w:r>
      <w:r w:rsidR="00D10A06">
        <w:t xml:space="preserve"> </w:t>
      </w:r>
      <w:r w:rsidR="00D10A06">
        <w:rPr>
          <w:rFonts w:hint="eastAsia"/>
        </w:rPr>
        <w:t>Series</w:t>
      </w:r>
      <w:r w:rsidR="00D10A06">
        <w:t xml:space="preserve"> </w:t>
      </w:r>
      <w:r w:rsidR="00D10A06">
        <w:rPr>
          <w:rFonts w:hint="eastAsia"/>
        </w:rPr>
        <w:t>的</w:t>
      </w:r>
      <w:proofErr w:type="spellStart"/>
      <w:r w:rsidR="00516DA7">
        <w:rPr>
          <w:rFonts w:hint="eastAsia"/>
        </w:rPr>
        <w:t>winusb</w:t>
      </w:r>
      <w:proofErr w:type="spellEnd"/>
      <w:r w:rsidR="00516DA7">
        <w:rPr>
          <w:rFonts w:hint="eastAsia"/>
        </w:rPr>
        <w:t>驱动安装</w:t>
      </w:r>
      <w:r w:rsidR="0082451C">
        <w:rPr>
          <w:rFonts w:hint="eastAsia"/>
        </w:rPr>
        <w:t>。</w:t>
      </w:r>
    </w:p>
    <w:p w14:paraId="4232228C" w14:textId="77777777" w:rsidR="0082451C" w:rsidRPr="004051D0" w:rsidRDefault="0082451C" w:rsidP="002D4C1B">
      <w:pPr>
        <w:pStyle w:val="a8"/>
        <w:ind w:left="0"/>
      </w:pPr>
    </w:p>
    <w:p w14:paraId="3FE5AF0F" w14:textId="32501718" w:rsidR="004051D0" w:rsidRDefault="004051D0" w:rsidP="004051D0">
      <w:pPr>
        <w:pStyle w:val="a4"/>
        <w:keepNext/>
      </w:pPr>
      <w:r w:rsidRPr="00C73ED6">
        <w:rPr>
          <w:rFonts w:hint="eastAsia"/>
        </w:rPr>
        <w:t>表</w:t>
      </w:r>
      <w:r>
        <w:rPr>
          <w:rFonts w:hint="eastAsia"/>
        </w:rPr>
        <w:t xml:space="preserve"> </w:t>
      </w:r>
      <w:r w:rsidR="00E36123">
        <w:fldChar w:fldCharType="begin"/>
      </w:r>
      <w:r w:rsidR="00E36123">
        <w:instrText xml:space="preserve"> </w:instrText>
      </w:r>
      <w:r w:rsidR="00E36123">
        <w:rPr>
          <w:rFonts w:hint="eastAsia"/>
        </w:rPr>
        <w:instrText>STYLEREF 1 \s</w:instrText>
      </w:r>
      <w:r w:rsidR="00E36123">
        <w:instrText xml:space="preserve"> </w:instrText>
      </w:r>
      <w:r w:rsidR="00E36123">
        <w:fldChar w:fldCharType="separate"/>
      </w:r>
      <w:r w:rsidR="000E0594">
        <w:rPr>
          <w:noProof/>
        </w:rPr>
        <w:t>1</w:t>
      </w:r>
      <w:r w:rsidR="00E36123">
        <w:fldChar w:fldCharType="end"/>
      </w:r>
      <w:r w:rsidR="00E36123">
        <w:noBreakHyphen/>
      </w:r>
      <w:r w:rsidR="00E36123">
        <w:fldChar w:fldCharType="begin"/>
      </w:r>
      <w:r w:rsidR="00E36123">
        <w:instrText xml:space="preserve"> </w:instrText>
      </w:r>
      <w:r w:rsidR="00E36123">
        <w:rPr>
          <w:rFonts w:hint="eastAsia"/>
        </w:rPr>
        <w:instrText xml:space="preserve">SEQ </w:instrText>
      </w:r>
      <w:r w:rsidR="00E36123">
        <w:rPr>
          <w:rFonts w:hint="eastAsia"/>
        </w:rPr>
        <w:instrText>表</w:instrText>
      </w:r>
      <w:r w:rsidR="00E36123">
        <w:rPr>
          <w:rFonts w:hint="eastAsia"/>
        </w:rPr>
        <w:instrText xml:space="preserve"> \* ARABIC \s 1</w:instrText>
      </w:r>
      <w:r w:rsidR="00E36123">
        <w:instrText xml:space="preserve"> </w:instrText>
      </w:r>
      <w:r w:rsidR="00E36123">
        <w:fldChar w:fldCharType="separate"/>
      </w:r>
      <w:r w:rsidR="000E0594">
        <w:rPr>
          <w:noProof/>
        </w:rPr>
        <w:t>1</w:t>
      </w:r>
      <w:r w:rsidR="00E36123">
        <w:fldChar w:fldCharType="end"/>
      </w:r>
      <w:r w:rsidRPr="00C73ED6">
        <w:rPr>
          <w:rFonts w:hint="eastAsia"/>
          <w:noProof/>
        </w:rPr>
        <w:t>适用系列型号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4109"/>
        <w:gridCol w:w="4113"/>
      </w:tblGrid>
      <w:tr w:rsidR="00200317" w:rsidRPr="00200317" w14:paraId="5A06F4F2" w14:textId="77777777" w:rsidTr="002D4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tcBorders>
              <w:left w:val="nil"/>
            </w:tcBorders>
            <w:vAlign w:val="center"/>
          </w:tcPr>
          <w:p w14:paraId="6979B487" w14:textId="77777777" w:rsidR="00B41E5B" w:rsidRPr="00200317" w:rsidRDefault="0011576D" w:rsidP="00C820F6">
            <w:pPr>
              <w:pStyle w:val="aff1"/>
            </w:pPr>
            <w:r w:rsidRPr="00C73ED6">
              <w:t>系列</w:t>
            </w:r>
          </w:p>
        </w:tc>
        <w:tc>
          <w:tcPr>
            <w:tcW w:w="4113" w:type="dxa"/>
            <w:tcBorders>
              <w:right w:val="nil"/>
            </w:tcBorders>
            <w:vAlign w:val="center"/>
          </w:tcPr>
          <w:p w14:paraId="7D0F9653" w14:textId="77777777" w:rsidR="00B41E5B" w:rsidRPr="00200317" w:rsidRDefault="0011576D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型号</w:t>
            </w:r>
          </w:p>
        </w:tc>
      </w:tr>
      <w:tr w:rsidR="00200317" w:rsidRPr="00200317" w14:paraId="3559DCAB" w14:textId="77777777" w:rsidTr="002D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tcBorders>
              <w:left w:val="nil"/>
            </w:tcBorders>
            <w:vAlign w:val="center"/>
          </w:tcPr>
          <w:p w14:paraId="57EFDF6C" w14:textId="3E8EEBEB" w:rsidR="00B41E5B" w:rsidRPr="00200317" w:rsidRDefault="0082451C" w:rsidP="00C820F6">
            <w:pPr>
              <w:pStyle w:val="aff1"/>
            </w:pPr>
            <w:r>
              <w:rPr>
                <w:rFonts w:hint="eastAsia"/>
              </w:rPr>
              <w:t>MM</w:t>
            </w:r>
            <w:r>
              <w:t>32-</w:t>
            </w:r>
            <w:r>
              <w:rPr>
                <w:rFonts w:hint="eastAsia"/>
              </w:rPr>
              <w:t>LINK</w:t>
            </w:r>
          </w:p>
        </w:tc>
        <w:tc>
          <w:tcPr>
            <w:tcW w:w="4113" w:type="dxa"/>
            <w:tcBorders>
              <w:right w:val="nil"/>
            </w:tcBorders>
            <w:vAlign w:val="center"/>
          </w:tcPr>
          <w:p w14:paraId="0F21B4A8" w14:textId="77777777" w:rsidR="00B41E5B" w:rsidRDefault="00837465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465">
              <w:rPr>
                <w:rFonts w:hint="eastAsia"/>
              </w:rPr>
              <w:t xml:space="preserve">MM32-LINK </w:t>
            </w:r>
            <w:r w:rsidR="00D10A06">
              <w:rPr>
                <w:rFonts w:hint="eastAsia"/>
              </w:rPr>
              <w:t>MINI</w:t>
            </w:r>
          </w:p>
          <w:p w14:paraId="4C09F71C" w14:textId="325A9734" w:rsidR="00FB237B" w:rsidRPr="00200317" w:rsidRDefault="00D10A06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  <w:r>
              <w:t>32-</w:t>
            </w:r>
            <w:r>
              <w:rPr>
                <w:rFonts w:hint="eastAsia"/>
              </w:rPr>
              <w:t>LINK</w:t>
            </w:r>
            <w:r>
              <w:t xml:space="preserve"> </w:t>
            </w:r>
            <w:r>
              <w:rPr>
                <w:rFonts w:hint="eastAsia"/>
              </w:rPr>
              <w:t>OB</w:t>
            </w:r>
          </w:p>
        </w:tc>
      </w:tr>
    </w:tbl>
    <w:p w14:paraId="721AEEBE" w14:textId="77777777" w:rsidR="00B41E5B" w:rsidRPr="0091580A" w:rsidRDefault="00B41E5B" w:rsidP="004051D0">
      <w:pPr>
        <w:rPr>
          <w:i/>
          <w:iCs/>
          <w:highlight w:val="yellow"/>
        </w:rPr>
        <w:sectPr w:rsidR="00B41E5B" w:rsidRPr="0091580A" w:rsidSect="00ED2FC8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440" w:right="958" w:bottom="1440" w:left="958" w:header="686" w:footer="697" w:gutter="0"/>
          <w:cols w:space="720"/>
        </w:sectPr>
      </w:pPr>
    </w:p>
    <w:p w14:paraId="1C2607C1" w14:textId="0B0807F7" w:rsidR="00D064CB" w:rsidRDefault="00D064CB" w:rsidP="0082451C">
      <w:pPr>
        <w:pStyle w:val="1"/>
      </w:pPr>
      <w:bookmarkStart w:id="2" w:name="_Toc62466446"/>
      <w:bookmarkStart w:id="3" w:name="_Toc42764728"/>
      <w:bookmarkStart w:id="4" w:name="_Toc71958053"/>
      <w:bookmarkStart w:id="5" w:name="_Toc50396657"/>
      <w:bookmarkStart w:id="6" w:name="_Toc71957848"/>
      <w:bookmarkStart w:id="7" w:name="_Toc64904799"/>
      <w:bookmarkStart w:id="8" w:name="_Toc50308686"/>
      <w:bookmarkStart w:id="9" w:name="_Toc62217119"/>
      <w:r>
        <w:rPr>
          <w:rFonts w:hint="eastAsia"/>
        </w:rPr>
        <w:lastRenderedPageBreak/>
        <w:t>前提</w:t>
      </w:r>
    </w:p>
    <w:p w14:paraId="442BA823" w14:textId="77C52874" w:rsidR="00D064CB" w:rsidRDefault="00D064CB" w:rsidP="00EA3DE4">
      <w:pPr>
        <w:pStyle w:val="aff4"/>
        <w:numPr>
          <w:ilvl w:val="0"/>
          <w:numId w:val="40"/>
        </w:numPr>
        <w:ind w:firstLineChars="0"/>
      </w:pPr>
      <w:r>
        <w:rPr>
          <w:rFonts w:hint="eastAsia"/>
        </w:rPr>
        <w:t xml:space="preserve">Windows 8 </w:t>
      </w:r>
      <w:r>
        <w:rPr>
          <w:rFonts w:hint="eastAsia"/>
        </w:rPr>
        <w:t>及更高版本不需要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WinUSB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驱动程序</w:t>
      </w:r>
      <w:r w:rsidR="00C17ED2">
        <w:rPr>
          <w:rFonts w:hint="eastAsia"/>
        </w:rPr>
        <w:t>；</w:t>
      </w:r>
      <w:r>
        <w:rPr>
          <w:rFonts w:hint="eastAsia"/>
        </w:rPr>
        <w:t>已联网</w:t>
      </w:r>
      <w:r>
        <w:rPr>
          <w:rFonts w:hint="eastAsia"/>
        </w:rPr>
        <w:t>的</w:t>
      </w:r>
      <w:r>
        <w:rPr>
          <w:rFonts w:hint="eastAsia"/>
        </w:rPr>
        <w:t>Windows 7</w:t>
      </w:r>
      <w:r>
        <w:rPr>
          <w:rFonts w:hint="eastAsia"/>
        </w:rPr>
        <w:t>计算机</w:t>
      </w:r>
      <w:r>
        <w:rPr>
          <w:rFonts w:hint="eastAsia"/>
        </w:rPr>
        <w:t>设置为自动下载和安装设备驱动程序</w:t>
      </w:r>
      <w:r>
        <w:rPr>
          <w:rFonts w:hint="eastAsia"/>
        </w:rPr>
        <w:t>时</w:t>
      </w:r>
      <w:r>
        <w:rPr>
          <w:rFonts w:hint="eastAsia"/>
        </w:rPr>
        <w:t>，设备将自动安装。</w:t>
      </w:r>
    </w:p>
    <w:p w14:paraId="2B39F2FF" w14:textId="6727130B" w:rsidR="00FF7542" w:rsidRDefault="00FF7542" w:rsidP="00FF7542">
      <w:pPr>
        <w:pStyle w:val="aff4"/>
        <w:numPr>
          <w:ilvl w:val="0"/>
          <w:numId w:val="40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5B621FD" wp14:editId="12BC1A57">
            <wp:simplePos x="0" y="0"/>
            <wp:positionH relativeFrom="column">
              <wp:posOffset>2461895</wp:posOffset>
            </wp:positionH>
            <wp:positionV relativeFrom="paragraph">
              <wp:posOffset>533400</wp:posOffset>
            </wp:positionV>
            <wp:extent cx="2479040" cy="755650"/>
            <wp:effectExtent l="19050" t="19050" r="16510" b="25400"/>
            <wp:wrapTopAndBottom/>
            <wp:docPr id="22" name="图片 2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5" t="7185" r="48461" b="78668"/>
                    <a:stretch/>
                  </pic:blipFill>
                  <pic:spPr bwMode="auto">
                    <a:xfrm>
                      <a:off x="0" y="0"/>
                      <a:ext cx="2479040" cy="7556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4CB">
        <w:rPr>
          <w:rFonts w:hint="eastAsia"/>
        </w:rPr>
        <w:t>已安装的设备将在“设备管理器”中的“通用串行总线设备”下显示为</w:t>
      </w:r>
      <w:r w:rsidR="00D064CB">
        <w:rPr>
          <w:rFonts w:hint="eastAsia"/>
        </w:rPr>
        <w:t xml:space="preserve"> </w:t>
      </w:r>
      <w:r w:rsidR="00D064CB">
        <w:rPr>
          <w:rFonts w:hint="eastAsia"/>
        </w:rPr>
        <w:t>MM</w:t>
      </w:r>
      <w:r w:rsidR="00D064CB">
        <w:t>32</w:t>
      </w:r>
      <w:r w:rsidR="00D064CB">
        <w:rPr>
          <w:rFonts w:hint="eastAsia"/>
        </w:rPr>
        <w:t>_</w:t>
      </w:r>
      <w:r w:rsidR="00D064CB">
        <w:t>V2 CMSIS-DAP</w:t>
      </w:r>
      <w:r w:rsidR="00D064CB">
        <w:rPr>
          <w:rFonts w:hint="eastAsia"/>
        </w:rPr>
        <w:t>设备</w:t>
      </w:r>
      <w:r w:rsidR="00AD4044">
        <w:rPr>
          <w:rFonts w:hint="eastAsia"/>
        </w:rPr>
        <w:t>：</w:t>
      </w:r>
    </w:p>
    <w:p w14:paraId="3B0C8ADB" w14:textId="3FDE7A9F" w:rsidR="00D064CB" w:rsidRPr="00D064CB" w:rsidRDefault="00AD4044" w:rsidP="00AD4044">
      <w:pPr>
        <w:pStyle w:val="aff4"/>
        <w:numPr>
          <w:ilvl w:val="0"/>
          <w:numId w:val="40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E48D20" wp14:editId="568DF57A">
            <wp:simplePos x="0" y="0"/>
            <wp:positionH relativeFrom="column">
              <wp:posOffset>2472217</wp:posOffset>
            </wp:positionH>
            <wp:positionV relativeFrom="paragraph">
              <wp:posOffset>1312545</wp:posOffset>
            </wp:positionV>
            <wp:extent cx="2468880" cy="752475"/>
            <wp:effectExtent l="19050" t="19050" r="26670" b="285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8" t="44584" r="41861" b="35872"/>
                    <a:stretch/>
                  </pic:blipFill>
                  <pic:spPr bwMode="auto">
                    <a:xfrm>
                      <a:off x="0" y="0"/>
                      <a:ext cx="2468880" cy="7524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4CB">
        <w:rPr>
          <w:rFonts w:hint="eastAsia"/>
        </w:rPr>
        <w:t>如果没有可用的互联网连接</w:t>
      </w:r>
      <w:r w:rsidR="00D064CB">
        <w:rPr>
          <w:rFonts w:hint="eastAsia"/>
        </w:rPr>
        <w:t>，则需要手动安装</w:t>
      </w:r>
      <w:proofErr w:type="spellStart"/>
      <w:r w:rsidR="00D064CB">
        <w:rPr>
          <w:rFonts w:hint="eastAsia"/>
        </w:rPr>
        <w:t>WinUSB</w:t>
      </w:r>
      <w:proofErr w:type="spellEnd"/>
      <w:r w:rsidR="00D064CB">
        <w:rPr>
          <w:rFonts w:hint="eastAsia"/>
        </w:rPr>
        <w:t>驱动</w:t>
      </w:r>
      <w:r>
        <w:rPr>
          <w:rFonts w:hint="eastAsia"/>
        </w:rPr>
        <w:t>：</w:t>
      </w:r>
    </w:p>
    <w:p w14:paraId="7A042D49" w14:textId="72D29BBD" w:rsidR="00D064CB" w:rsidRDefault="00AD4044" w:rsidP="00AD4044">
      <w:pPr>
        <w:pStyle w:val="1"/>
      </w:pPr>
      <w:r>
        <w:rPr>
          <w:rFonts w:hint="eastAsia"/>
        </w:rPr>
        <w:t>安装步骤</w:t>
      </w:r>
    </w:p>
    <w:p w14:paraId="589B0996" w14:textId="6E8DD9BD" w:rsidR="00D064CB" w:rsidRDefault="00AD4044" w:rsidP="00AD4044">
      <w:pPr>
        <w:pStyle w:val="a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F71F80" wp14:editId="5687A7DD">
            <wp:simplePos x="0" y="0"/>
            <wp:positionH relativeFrom="column">
              <wp:posOffset>1913152</wp:posOffset>
            </wp:positionH>
            <wp:positionV relativeFrom="paragraph">
              <wp:posOffset>366838</wp:posOffset>
            </wp:positionV>
            <wp:extent cx="3912870" cy="3078480"/>
            <wp:effectExtent l="19050" t="19050" r="11430" b="266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078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选中未识别</w:t>
      </w:r>
      <w:r w:rsidR="00FF7542">
        <w:rPr>
          <w:rFonts w:hint="eastAsia"/>
        </w:rPr>
        <w:t>成功</w:t>
      </w:r>
      <w:r>
        <w:rPr>
          <w:rFonts w:hint="eastAsia"/>
        </w:rPr>
        <w:t>的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_</w:t>
      </w:r>
      <w:r>
        <w:t>V2</w:t>
      </w:r>
      <w:r w:rsidR="00323E3B">
        <w:rPr>
          <w:rFonts w:hint="eastAsia"/>
        </w:rPr>
        <w:t>设备，</w:t>
      </w:r>
      <w:r>
        <w:rPr>
          <w:rFonts w:hint="eastAsia"/>
        </w:rPr>
        <w:t>右键选择</w:t>
      </w:r>
      <w:r w:rsidR="00323E3B">
        <w:rPr>
          <w:rFonts w:hint="eastAsia"/>
        </w:rPr>
        <w:t xml:space="preserve"> </w:t>
      </w:r>
      <w:r>
        <w:t>-&gt;</w:t>
      </w:r>
      <w:r w:rsidR="00323E3B">
        <w:t xml:space="preserve"> </w:t>
      </w:r>
      <w:r>
        <w:rPr>
          <w:rFonts w:hint="eastAsia"/>
        </w:rPr>
        <w:t>更新驱动程序软件</w:t>
      </w:r>
      <w:r w:rsidR="00323E3B">
        <w:rPr>
          <w:rFonts w:hint="eastAsia"/>
        </w:rPr>
        <w:t>。</w:t>
      </w:r>
    </w:p>
    <w:p w14:paraId="688782DB" w14:textId="77777777" w:rsidR="00323E3B" w:rsidRDefault="00323E3B" w:rsidP="00AD4044">
      <w:pPr>
        <w:pStyle w:val="a8"/>
      </w:pPr>
    </w:p>
    <w:p w14:paraId="1FEC5698" w14:textId="5B65B96D" w:rsidR="00AD4044" w:rsidRDefault="00323E3B" w:rsidP="00AD4044">
      <w:pPr>
        <w:pStyle w:val="a8"/>
      </w:pPr>
      <w:r>
        <w:rPr>
          <w:rFonts w:hint="eastAsia"/>
        </w:rPr>
        <w:t>下一步：</w:t>
      </w:r>
      <w:r>
        <w:rPr>
          <w:rFonts w:hint="eastAsia"/>
        </w:rPr>
        <w:t>“浏览计算机以查找驱动程序软件”</w:t>
      </w:r>
    </w:p>
    <w:p w14:paraId="39A031BB" w14:textId="03845A82" w:rsidR="00323E3B" w:rsidRDefault="00323E3B" w:rsidP="00AD4044">
      <w:pPr>
        <w:pStyle w:val="a8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2561250" wp14:editId="5C13AF5F">
            <wp:simplePos x="0" y="0"/>
            <wp:positionH relativeFrom="column">
              <wp:posOffset>1780732</wp:posOffset>
            </wp:positionH>
            <wp:positionV relativeFrom="paragraph">
              <wp:posOffset>19301</wp:posOffset>
            </wp:positionV>
            <wp:extent cx="4077970" cy="3208655"/>
            <wp:effectExtent l="19050" t="19050" r="17780" b="1079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20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FFD0D" w14:textId="1E3B4B0B" w:rsidR="00AD4044" w:rsidRDefault="00323E3B" w:rsidP="00AD4044">
      <w:pPr>
        <w:pStyle w:val="a8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A8DF13" wp14:editId="08A349B1">
            <wp:simplePos x="0" y="0"/>
            <wp:positionH relativeFrom="column">
              <wp:posOffset>1749425</wp:posOffset>
            </wp:positionH>
            <wp:positionV relativeFrom="paragraph">
              <wp:posOffset>377825</wp:posOffset>
            </wp:positionV>
            <wp:extent cx="4165600" cy="3276600"/>
            <wp:effectExtent l="19050" t="19050" r="25400" b="19050"/>
            <wp:wrapTopAndBottom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下一步：“从计算机的设备驱动程序列表中选择</w:t>
      </w:r>
      <w:r>
        <w:rPr>
          <w:rFonts w:hint="eastAsia"/>
        </w:rPr>
        <w:t>”</w:t>
      </w:r>
    </w:p>
    <w:p w14:paraId="4D0748E0" w14:textId="10455AF8" w:rsidR="00323E3B" w:rsidRDefault="00323E3B" w:rsidP="00AD4044">
      <w:pPr>
        <w:pStyle w:val="a8"/>
      </w:pPr>
    </w:p>
    <w:p w14:paraId="737F61F5" w14:textId="5DBCE7DA" w:rsidR="00323E3B" w:rsidRDefault="00323E3B" w:rsidP="00AD4044">
      <w:pPr>
        <w:pStyle w:val="a8"/>
        <w:rPr>
          <w:rFonts w:hint="eastAsia"/>
        </w:rPr>
      </w:pPr>
      <w:r>
        <w:rPr>
          <w:rFonts w:hint="eastAsia"/>
        </w:rPr>
        <w:t>下一步：从磁盘安装</w:t>
      </w:r>
    </w:p>
    <w:p w14:paraId="2921F4CF" w14:textId="122F8EDC" w:rsidR="00323E3B" w:rsidRDefault="00323E3B" w:rsidP="00AD4044">
      <w:pPr>
        <w:pStyle w:val="a8"/>
      </w:pPr>
    </w:p>
    <w:p w14:paraId="611ADFEA" w14:textId="02ADD56C" w:rsidR="00C17ED2" w:rsidRDefault="00C17ED2" w:rsidP="00AD4044">
      <w:pPr>
        <w:pStyle w:val="a8"/>
      </w:pPr>
    </w:p>
    <w:p w14:paraId="54CEADB9" w14:textId="7D3AB2AA" w:rsidR="00C17ED2" w:rsidRDefault="00C17ED2" w:rsidP="00AD4044">
      <w:pPr>
        <w:pStyle w:val="a8"/>
        <w:rPr>
          <w:rFonts w:hint="eastAsia"/>
        </w:rPr>
      </w:pPr>
    </w:p>
    <w:p w14:paraId="458DCAAD" w14:textId="62D78A3B" w:rsidR="00C17ED2" w:rsidRDefault="00C17ED2" w:rsidP="00AD4044">
      <w:pPr>
        <w:pStyle w:val="a8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7F1B250" wp14:editId="74938ED2">
            <wp:simplePos x="0" y="0"/>
            <wp:positionH relativeFrom="column">
              <wp:posOffset>1773584</wp:posOffset>
            </wp:positionH>
            <wp:positionV relativeFrom="paragraph">
              <wp:posOffset>19050</wp:posOffset>
            </wp:positionV>
            <wp:extent cx="4088130" cy="3216275"/>
            <wp:effectExtent l="19050" t="19050" r="26670" b="22225"/>
            <wp:wrapTopAndBottom/>
            <wp:docPr id="17" name="图片 1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321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26E43" w14:textId="42E2FC34" w:rsidR="00C17ED2" w:rsidRDefault="00C17ED2" w:rsidP="00AD4044">
      <w:pPr>
        <w:pStyle w:val="a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7F9D68" wp14:editId="22ABFD2C">
            <wp:simplePos x="0" y="0"/>
            <wp:positionH relativeFrom="column">
              <wp:posOffset>1768954</wp:posOffset>
            </wp:positionH>
            <wp:positionV relativeFrom="paragraph">
              <wp:posOffset>390525</wp:posOffset>
            </wp:positionV>
            <wp:extent cx="4116705" cy="3238500"/>
            <wp:effectExtent l="19050" t="19050" r="17145" b="1905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下一步：制造商文件复制来源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浏览并</w:t>
      </w:r>
      <w:r w:rsidR="00FF7542">
        <w:rPr>
          <w:rFonts w:hint="eastAsia"/>
        </w:rPr>
        <w:t>确定</w:t>
      </w:r>
      <w:r>
        <w:rPr>
          <w:rFonts w:hint="eastAsia"/>
        </w:rPr>
        <w:t>下载好的</w:t>
      </w:r>
      <w:r>
        <w:rPr>
          <w:rFonts w:hint="eastAsia"/>
        </w:rPr>
        <w:t>MM</w:t>
      </w:r>
      <w:r>
        <w:t>32LINK INF</w:t>
      </w:r>
      <w:r>
        <w:rPr>
          <w:rFonts w:hint="eastAsia"/>
        </w:rPr>
        <w:t>文件目录。</w:t>
      </w:r>
    </w:p>
    <w:p w14:paraId="352B1033" w14:textId="3B1C483E" w:rsidR="00C17ED2" w:rsidRDefault="00C17ED2" w:rsidP="00AD4044">
      <w:pPr>
        <w:pStyle w:val="a8"/>
      </w:pPr>
    </w:p>
    <w:p w14:paraId="1BE1501E" w14:textId="4C833C23" w:rsidR="00C17ED2" w:rsidRDefault="00FF7542" w:rsidP="00AD4044">
      <w:pPr>
        <w:pStyle w:val="a8"/>
      </w:pPr>
      <w:r>
        <w:rPr>
          <w:rFonts w:hint="eastAsia"/>
        </w:rPr>
        <w:t>此时，</w:t>
      </w:r>
      <w:r w:rsidR="00C17ED2">
        <w:rPr>
          <w:rFonts w:hint="eastAsia"/>
        </w:rPr>
        <w:t>Windows</w:t>
      </w:r>
      <w:r>
        <w:rPr>
          <w:rFonts w:hint="eastAsia"/>
        </w:rPr>
        <w:t>会</w:t>
      </w:r>
      <w:r w:rsidR="00C17ED2">
        <w:rPr>
          <w:rFonts w:hint="eastAsia"/>
        </w:rPr>
        <w:t>弹窗警告没有数字签名，忽视警告并继续下一步安装。</w:t>
      </w:r>
    </w:p>
    <w:p w14:paraId="7994B99F" w14:textId="59A208AA" w:rsidR="00C17ED2" w:rsidRDefault="00C17ED2" w:rsidP="00AD4044">
      <w:pPr>
        <w:pStyle w:val="a8"/>
      </w:pPr>
    </w:p>
    <w:p w14:paraId="38333DFF" w14:textId="20DE2A1E" w:rsidR="00C17ED2" w:rsidRDefault="00C17ED2" w:rsidP="00AD4044">
      <w:pPr>
        <w:pStyle w:val="a8"/>
      </w:pPr>
    </w:p>
    <w:p w14:paraId="06028982" w14:textId="2A61F414" w:rsidR="00C17ED2" w:rsidRDefault="00C17ED2" w:rsidP="00AD4044">
      <w:pPr>
        <w:pStyle w:val="a8"/>
      </w:pPr>
    </w:p>
    <w:p w14:paraId="0ADD716B" w14:textId="1AFD9E72" w:rsidR="00C17ED2" w:rsidRDefault="00C17ED2" w:rsidP="00AD4044">
      <w:pPr>
        <w:pStyle w:val="a8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805F432" wp14:editId="46DCC4BF">
            <wp:simplePos x="0" y="0"/>
            <wp:positionH relativeFrom="margin">
              <wp:posOffset>1711842</wp:posOffset>
            </wp:positionH>
            <wp:positionV relativeFrom="paragraph">
              <wp:posOffset>137795</wp:posOffset>
            </wp:positionV>
            <wp:extent cx="4131945" cy="3249930"/>
            <wp:effectExtent l="19050" t="19050" r="20955" b="2667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249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52F22" w14:textId="0EB442E6" w:rsidR="00C17ED2" w:rsidRDefault="00C17ED2" w:rsidP="00AD4044">
      <w:pPr>
        <w:pStyle w:val="a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8C9EB08" wp14:editId="6C9D45C0">
            <wp:simplePos x="0" y="0"/>
            <wp:positionH relativeFrom="column">
              <wp:posOffset>1685600</wp:posOffset>
            </wp:positionH>
            <wp:positionV relativeFrom="paragraph">
              <wp:posOffset>499110</wp:posOffset>
            </wp:positionV>
            <wp:extent cx="4142105" cy="3258185"/>
            <wp:effectExtent l="19050" t="19050" r="10795" b="1841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258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下一步：始终安装此驱动程序软件</w:t>
      </w:r>
    </w:p>
    <w:p w14:paraId="2211DD19" w14:textId="03DFA9A5" w:rsidR="00C17ED2" w:rsidRDefault="00C17ED2" w:rsidP="00AD4044">
      <w:pPr>
        <w:pStyle w:val="a8"/>
        <w:rPr>
          <w:rFonts w:hint="eastAsia"/>
        </w:rPr>
      </w:pPr>
    </w:p>
    <w:p w14:paraId="4B5CF10C" w14:textId="46E2E0C6" w:rsidR="00C17ED2" w:rsidRDefault="00C17ED2" w:rsidP="00AD4044">
      <w:pPr>
        <w:pStyle w:val="a8"/>
      </w:pPr>
      <w:r>
        <w:rPr>
          <w:rFonts w:hint="eastAsia"/>
        </w:rPr>
        <w:t>安装成功！</w:t>
      </w:r>
    </w:p>
    <w:p w14:paraId="61E0379E" w14:textId="77777777" w:rsidR="00D064CB" w:rsidRPr="0091580A" w:rsidRDefault="00D064CB" w:rsidP="00A0176F">
      <w:pPr>
        <w:pStyle w:val="a8"/>
      </w:pPr>
      <w:r w:rsidRPr="0091580A">
        <w:br w:type="page"/>
      </w:r>
    </w:p>
    <w:p w14:paraId="71C28C5A" w14:textId="77777777" w:rsidR="00D064CB" w:rsidRPr="00D95C17" w:rsidRDefault="00D064CB" w:rsidP="00D95C17">
      <w:pPr>
        <w:pStyle w:val="1"/>
      </w:pPr>
      <w:bookmarkStart w:id="10" w:name="_Toc80194196"/>
      <w:r w:rsidRPr="00D95C17">
        <w:lastRenderedPageBreak/>
        <w:t>小结</w:t>
      </w:r>
      <w:bookmarkEnd w:id="10"/>
    </w:p>
    <w:p w14:paraId="4F8F3E5F" w14:textId="34570C63" w:rsidR="00D064CB" w:rsidRPr="0091580A" w:rsidRDefault="00D064CB" w:rsidP="002A382B">
      <w:pPr>
        <w:pStyle w:val="a8"/>
      </w:pPr>
      <w:r w:rsidRPr="00C73ED6">
        <w:t>通过上面的介绍</w:t>
      </w:r>
      <w:r w:rsidRPr="0091580A">
        <w:t>，</w:t>
      </w:r>
      <w:r w:rsidRPr="00C73ED6">
        <w:t>简要描述了</w:t>
      </w:r>
      <w:r>
        <w:rPr>
          <w:rFonts w:hint="eastAsia"/>
        </w:rPr>
        <w:t>如何</w:t>
      </w:r>
      <w:r w:rsidR="00FF7542">
        <w:rPr>
          <w:rFonts w:hint="eastAsia"/>
        </w:rPr>
        <w:t>给</w:t>
      </w:r>
      <w:r>
        <w:rPr>
          <w:rFonts w:hint="eastAsia"/>
        </w:rPr>
        <w:t xml:space="preserve"> </w:t>
      </w:r>
      <w:r w:rsidRPr="00837465">
        <w:rPr>
          <w:rFonts w:hint="eastAsia"/>
        </w:rPr>
        <w:t>MM32-LINK S</w:t>
      </w:r>
      <w:r>
        <w:rPr>
          <w:rFonts w:hint="eastAsia"/>
        </w:rPr>
        <w:t>eries</w:t>
      </w:r>
      <w:r w:rsidR="00FF7542">
        <w:rPr>
          <w:rFonts w:hint="eastAsia"/>
        </w:rPr>
        <w:t>安装</w:t>
      </w:r>
      <w:proofErr w:type="spellStart"/>
      <w:r w:rsidR="00FF7542">
        <w:rPr>
          <w:rFonts w:hint="eastAsia"/>
        </w:rPr>
        <w:t>WinUSB</w:t>
      </w:r>
      <w:proofErr w:type="spellEnd"/>
      <w:r w:rsidR="00FF7542">
        <w:rPr>
          <w:rFonts w:hint="eastAsia"/>
        </w:rPr>
        <w:t>驱动</w:t>
      </w:r>
      <w:r w:rsidRPr="0091580A">
        <w:t>。</w:t>
      </w:r>
      <w:r>
        <w:rPr>
          <w:rFonts w:hint="eastAsia"/>
        </w:rPr>
        <w:t>有关</w:t>
      </w:r>
      <w:r w:rsidRPr="00837465">
        <w:rPr>
          <w:rFonts w:hint="eastAsia"/>
        </w:rPr>
        <w:t>MM32-LINK S</w:t>
      </w:r>
      <w:r>
        <w:rPr>
          <w:rFonts w:hint="eastAsia"/>
        </w:rPr>
        <w:t>eries</w:t>
      </w:r>
      <w:r>
        <w:rPr>
          <w:rFonts w:hint="eastAsia"/>
        </w:rPr>
        <w:t>的更详细的使用说明请参阅</w:t>
      </w:r>
      <w:r w:rsidRPr="00837465">
        <w:rPr>
          <w:rFonts w:hint="eastAsia"/>
        </w:rPr>
        <w:t>MM32-LINK S</w:t>
      </w:r>
      <w:r>
        <w:rPr>
          <w:rFonts w:hint="eastAsia"/>
        </w:rPr>
        <w:t>eries</w:t>
      </w:r>
      <w:r>
        <w:rPr>
          <w:rFonts w:hint="eastAsia"/>
        </w:rPr>
        <w:t>相关使用文档。</w:t>
      </w:r>
    </w:p>
    <w:p w14:paraId="4558AF15" w14:textId="77777777" w:rsidR="00D064CB" w:rsidRPr="0091580A" w:rsidRDefault="00D064CB">
      <w:pPr>
        <w:widowControl/>
        <w:jc w:val="left"/>
      </w:pPr>
      <w:r w:rsidRPr="0091580A">
        <w:br w:type="page"/>
      </w:r>
    </w:p>
    <w:p w14:paraId="76419A08" w14:textId="77777777" w:rsidR="00D064CB" w:rsidRPr="00D95C17" w:rsidRDefault="00D064CB" w:rsidP="00D95C17">
      <w:pPr>
        <w:pStyle w:val="1"/>
      </w:pPr>
      <w:r w:rsidRPr="00D95C17">
        <w:lastRenderedPageBreak/>
        <w:t>修改记录</w:t>
      </w:r>
    </w:p>
    <w:p w14:paraId="4DBF2A34" w14:textId="74CD4CFE" w:rsidR="00D064CB" w:rsidRDefault="00D064CB" w:rsidP="00E36123">
      <w:pPr>
        <w:pStyle w:val="a4"/>
        <w:keepNext/>
      </w:pPr>
      <w:r w:rsidRPr="00C73ED6">
        <w:rPr>
          <w:rFonts w:hint="eastAsia"/>
        </w:rPr>
        <w:t>表</w:t>
      </w:r>
      <w:r>
        <w:rPr>
          <w:rFonts w:hint="eastAsia"/>
        </w:rPr>
        <w:t xml:space="preserve"> </w:t>
      </w:r>
      <w:r w:rsidR="00FF7542">
        <w:t>4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E0594">
        <w:rPr>
          <w:noProof/>
        </w:rPr>
        <w:t>1</w:t>
      </w:r>
      <w:r>
        <w:fldChar w:fldCharType="end"/>
      </w:r>
      <w:r>
        <w:rPr>
          <w:rFonts w:hint="eastAsia"/>
          <w:noProof/>
        </w:rPr>
        <w:t xml:space="preserve"> </w:t>
      </w:r>
      <w:r w:rsidRPr="00C73ED6">
        <w:rPr>
          <w:rFonts w:hint="eastAsia"/>
          <w:noProof/>
        </w:rPr>
        <w:t>修改记录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2830"/>
        <w:gridCol w:w="2596"/>
        <w:gridCol w:w="2796"/>
      </w:tblGrid>
      <w:tr w:rsidR="00D064CB" w:rsidRPr="0091580A" w14:paraId="18D563DB" w14:textId="77777777" w:rsidTr="00E3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39C2EC20" w14:textId="77777777" w:rsidR="00D064CB" w:rsidRPr="0091580A" w:rsidRDefault="00D064CB" w:rsidP="00C820F6">
            <w:pPr>
              <w:pStyle w:val="aff1"/>
            </w:pPr>
            <w:r w:rsidRPr="00C73ED6">
              <w:t>日期</w:t>
            </w:r>
          </w:p>
        </w:tc>
        <w:tc>
          <w:tcPr>
            <w:tcW w:w="2666" w:type="dxa"/>
            <w:vAlign w:val="center"/>
          </w:tcPr>
          <w:p w14:paraId="05E95C4C" w14:textId="77777777" w:rsidR="00D064CB" w:rsidRPr="0091580A" w:rsidRDefault="00D064CB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版本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64868CD3" w14:textId="77777777" w:rsidR="00D064CB" w:rsidRPr="0091580A" w:rsidRDefault="00D064CB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内容</w:t>
            </w:r>
          </w:p>
        </w:tc>
      </w:tr>
      <w:tr w:rsidR="00D064CB" w:rsidRPr="0091580A" w14:paraId="29097236" w14:textId="77777777" w:rsidTr="00E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4D647CEF" w14:textId="24CD331F" w:rsidR="00D064CB" w:rsidRPr="0091580A" w:rsidRDefault="00D064CB" w:rsidP="00C820F6">
            <w:pPr>
              <w:pStyle w:val="aff1"/>
            </w:pPr>
            <w:r w:rsidRPr="00C73ED6">
              <w:t>202</w:t>
            </w:r>
            <w:r>
              <w:t>2</w:t>
            </w:r>
            <w:r w:rsidRPr="0091580A">
              <w:t>/</w:t>
            </w:r>
            <w:r w:rsidR="00FF7542">
              <w:t>11</w:t>
            </w:r>
            <w:r w:rsidRPr="0091580A">
              <w:t>/</w:t>
            </w:r>
            <w:r w:rsidR="00FF7542">
              <w:t>30</w:t>
            </w:r>
          </w:p>
        </w:tc>
        <w:tc>
          <w:tcPr>
            <w:tcW w:w="2666" w:type="dxa"/>
            <w:vAlign w:val="center"/>
          </w:tcPr>
          <w:p w14:paraId="2319B564" w14:textId="77777777" w:rsidR="00D064CB" w:rsidRPr="0091580A" w:rsidRDefault="00D064CB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1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C508BA1" w14:textId="77777777" w:rsidR="00D064CB" w:rsidRPr="0091580A" w:rsidRDefault="00D064CB" w:rsidP="00E36123">
            <w:pPr>
              <w:pStyle w:val="aff1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初始版本发布</w:t>
            </w:r>
          </w:p>
        </w:tc>
      </w:tr>
    </w:tbl>
    <w:p w14:paraId="6A6F4979" w14:textId="77777777" w:rsidR="00D064CB" w:rsidRPr="0091580A" w:rsidRDefault="00D064CB">
      <w:bookmarkStart w:id="11" w:name="_Toc27766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1"/>
    <w:p w14:paraId="14BFBB48" w14:textId="77777777" w:rsidR="00B41E5B" w:rsidRPr="0091580A" w:rsidRDefault="00B41E5B"/>
    <w:p w14:paraId="1A807F24" w14:textId="77777777" w:rsidR="00B41E5B" w:rsidRPr="0091580A" w:rsidRDefault="00B41E5B">
      <w:pPr>
        <w:ind w:left="0"/>
      </w:pPr>
    </w:p>
    <w:sectPr w:rsidR="00B41E5B" w:rsidRPr="0091580A" w:rsidSect="00ED2FC8">
      <w:headerReference w:type="even" r:id="rId25"/>
      <w:headerReference w:type="default" r:id="rId26"/>
      <w:footerReference w:type="default" r:id="rId27"/>
      <w:pgSz w:w="11910" w:h="16840"/>
      <w:pgMar w:top="1440" w:right="958" w:bottom="1440" w:left="958" w:header="686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A71D" w14:textId="77777777" w:rsidR="00991398" w:rsidRDefault="00991398">
      <w:pPr>
        <w:spacing w:after="0" w:line="240" w:lineRule="auto"/>
      </w:pPr>
      <w:r>
        <w:separator/>
      </w:r>
    </w:p>
  </w:endnote>
  <w:endnote w:type="continuationSeparator" w:id="0">
    <w:p w14:paraId="4E66E934" w14:textId="77777777" w:rsidR="00991398" w:rsidRDefault="0099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穝灿砰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BDF7" w14:textId="77777777" w:rsidR="00AD6C6D" w:rsidRPr="00661ED9" w:rsidRDefault="00AD6C6D" w:rsidP="00C64324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34EBBD" wp14:editId="0244965E">
              <wp:simplePos x="0" y="0"/>
              <wp:positionH relativeFrom="margin">
                <wp:posOffset>6249670</wp:posOffset>
              </wp:positionH>
              <wp:positionV relativeFrom="paragraph">
                <wp:posOffset>1817</wp:posOffset>
              </wp:positionV>
              <wp:extent cx="208230" cy="280800"/>
              <wp:effectExtent l="0" t="0" r="1905" b="444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30" cy="2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025C2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>PAGE   \* MERGEFORMAT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Style w:val="afb"/>
                              <w:noProof/>
                              <w:lang w:val="zh-CN"/>
                            </w:rPr>
                            <w:t>20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4EBBD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492.1pt;margin-top:.15pt;width:16.4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AE025C2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>PAGE   \* MERGEFORMAT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 w:rsidRPr="009A6C97">
                      <w:rPr>
                        <w:rStyle w:val="afb"/>
                        <w:noProof/>
                        <w:lang w:val="zh-CN"/>
                      </w:rPr>
                      <w:t>20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48319063" w14:textId="77777777" w:rsidR="00AD6C6D" w:rsidRDefault="00AD6C6D">
    <w:pPr>
      <w:pStyle w:val="a4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494C6C" wp14:editId="43058E86">
              <wp:simplePos x="0" y="0"/>
              <wp:positionH relativeFrom="column">
                <wp:posOffset>-7620</wp:posOffset>
              </wp:positionH>
              <wp:positionV relativeFrom="paragraph">
                <wp:posOffset>74295</wp:posOffset>
              </wp:positionV>
              <wp:extent cx="635444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0710" y="10085705"/>
                        <a:ext cx="635444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8CAA6A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85pt" to="49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" strokecolor="#ed7d31 [3205]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2F2F" w14:textId="77777777" w:rsidR="00AD6C6D" w:rsidRPr="00661ED9" w:rsidRDefault="00AD6C6D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7397981" wp14:editId="02F7270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DA9BE7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 xml:space="preserve"> PAGE  \* MERGEFORMAT 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>
                            <w:rPr>
                              <w:rStyle w:val="afb"/>
                              <w:noProof/>
                            </w:rPr>
                            <w:t>1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9798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02DA9BE7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 xml:space="preserve"> PAGE  \* MERGEFORMAT 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>
                      <w:rPr>
                        <w:rStyle w:val="afb"/>
                        <w:noProof/>
                      </w:rPr>
                      <w:t>1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62A9F703" w14:textId="77777777" w:rsidR="00AD6C6D" w:rsidRDefault="00AD6C6D">
    <w:pPr>
      <w:pStyle w:val="a4"/>
      <w:jc w:val="both"/>
      <w:rPr>
        <w:rFonts w:ascii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9FFC5F" wp14:editId="3AA1AC65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FDE40F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" strokecolor="#ffc000 [3207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5C3E" w14:textId="77777777" w:rsidR="00AD6C6D" w:rsidRDefault="00AD6C6D">
    <w:pPr>
      <w:pStyle w:val="ac"/>
      <w:pBdr>
        <w:bottom w:val="none" w:sz="0" w:space="0" w:color="auto"/>
      </w:pBdr>
      <w:jc w:val="left"/>
      <w:rPr>
        <w:rFonts w:ascii="Arial" w:eastAsia="宋体" w:hAnsi="Arial" w:cs="Arial"/>
        <w:sz w:val="22"/>
        <w:szCs w:val="22"/>
      </w:rPr>
    </w:pPr>
    <w:r>
      <w:rPr>
        <w:rFonts w:ascii="Arial" w:eastAsia="微软雅黑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5F6E0A" wp14:editId="530D5D2F">
              <wp:simplePos x="0" y="0"/>
              <wp:positionH relativeFrom="margin">
                <wp:posOffset>6113623</wp:posOffset>
              </wp:positionH>
              <wp:positionV relativeFrom="paragraph">
                <wp:posOffset>5162</wp:posOffset>
              </wp:positionV>
              <wp:extent cx="253497" cy="1828800"/>
              <wp:effectExtent l="0" t="0" r="13335" b="444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53A9A2" w14:textId="77777777" w:rsidR="00AD6C6D" w:rsidRDefault="00AD6C6D">
                          <w:pPr>
                            <w:pStyle w:val="ac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Fonts w:ascii="Arial" w:eastAsia="微软雅黑" w:hAnsi="Arial"/>
                              <w:noProof/>
                              <w:sz w:val="22"/>
                              <w:szCs w:val="22"/>
                            </w:rPr>
                            <w:t>21</w: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33E3BA40" w14:textId="77777777" w:rsidR="00F02ABA" w:rsidRDefault="00F02ABA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5F6E0A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481.4pt;margin-top:.4pt;width:19.9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" filled="f" stroked="f" strokeweight=".5pt">
              <v:textbox style="mso-fit-shape-to-text:t" inset="0,0,0,0">
                <w:txbxContent>
                  <w:p w14:paraId="4953A9A2" w14:textId="77777777" w:rsidR="00AD6C6D" w:rsidRDefault="00AD6C6D">
                    <w:pPr>
                      <w:pStyle w:val="ac"/>
                      <w:pBdr>
                        <w:bottom w:val="none" w:sz="0" w:space="0" w:color="auto"/>
                      </w:pBdr>
                      <w:jc w:val="both"/>
                      <w:rPr>
                        <w:rFonts w:ascii="Arial" w:eastAsia="微软雅黑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separate"/>
                    </w:r>
                    <w:r w:rsidR="009A6C97" w:rsidRPr="009A6C97">
                      <w:rPr>
                        <w:rFonts w:ascii="Arial" w:eastAsia="微软雅黑" w:hAnsi="Arial"/>
                        <w:noProof/>
                        <w:sz w:val="22"/>
                        <w:szCs w:val="22"/>
                      </w:rPr>
                      <w:t>21</w: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end"/>
                    </w:r>
                  </w:p>
                  <w:p w14:paraId="33E3BA40" w14:textId="77777777" w:rsidR="00F02ABA" w:rsidRDefault="00F02ABA"/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www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mm32mcu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com</w:t>
      </w:r>
    </w:hyperlink>
  </w:p>
  <w:p w14:paraId="4FA69E86" w14:textId="77777777" w:rsidR="00AD6C6D" w:rsidRDefault="00AD6C6D">
    <w:pPr>
      <w:pStyle w:val="ac"/>
      <w:pBdr>
        <w:bottom w:val="none" w:sz="0" w:space="0" w:color="auto"/>
      </w:pBdr>
      <w:jc w:val="both"/>
      <w:rPr>
        <w:rFonts w:ascii="微软雅黑" w:eastAsia="宋体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BCAEF6" wp14:editId="5B90F9DE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0D853C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" strokecolor="#ffc000 [3207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3EDEC" w14:textId="77777777" w:rsidR="00991398" w:rsidRDefault="00991398">
      <w:pPr>
        <w:spacing w:after="0" w:line="240" w:lineRule="auto"/>
      </w:pPr>
      <w:r>
        <w:separator/>
      </w:r>
    </w:p>
  </w:footnote>
  <w:footnote w:type="continuationSeparator" w:id="0">
    <w:p w14:paraId="0E27063C" w14:textId="77777777" w:rsidR="00991398" w:rsidRDefault="0099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A052" w14:textId="77777777" w:rsidR="00AD6C6D" w:rsidRDefault="00AD6C6D">
    <w:pPr>
      <w:rPr>
        <w:rFonts w:ascii="微软雅黑" w:eastAsia="微软雅黑" w:hAnsi="微软雅黑" w:cs="微软雅黑"/>
        <w:sz w:val="22"/>
        <w:szCs w:val="22"/>
      </w:rPr>
    </w:pPr>
    <w:r w:rsidRPr="00C73ED6">
      <w:rPr>
        <w:rFonts w:eastAsia="微软雅黑"/>
        <w:sz w:val="22"/>
        <w:szCs w:val="22"/>
      </w:rPr>
      <w:t>AN</w:t>
    </w:r>
    <w:r w:rsidRPr="00C73ED6">
      <w:rPr>
        <w:rFonts w:eastAsia="微软雅黑" w:hint="eastAsia"/>
        <w:sz w:val="22"/>
        <w:szCs w:val="22"/>
      </w:rPr>
      <w:t>0011</w:t>
    </w:r>
    <w:r>
      <w:rPr>
        <w:rFonts w:eastAsia="微软雅黑"/>
        <w:sz w:val="22"/>
        <w:szCs w:val="22"/>
      </w:rPr>
      <w:t xml:space="preserve">    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                                    </w:t>
    </w:r>
    <w:r w:rsidRPr="00C73ED6">
      <w:rPr>
        <w:rFonts w:eastAsia="微软雅黑" w:cs="微软雅黑" w:hint="eastAsia"/>
        <w:sz w:val="22"/>
        <w:szCs w:val="22"/>
      </w:rPr>
      <w:t>MM32F0010</w:t>
    </w:r>
    <w:r>
      <w:rPr>
        <w:rFonts w:ascii="微软雅黑" w:eastAsia="微软雅黑" w:hAnsi="微软雅黑" w:cs="微软雅黑" w:hint="eastAsia"/>
        <w:sz w:val="22"/>
        <w:szCs w:val="22"/>
      </w:rPr>
      <w:t xml:space="preserve"> </w:t>
    </w:r>
    <w:r w:rsidRPr="00C73ED6">
      <w:rPr>
        <w:rFonts w:eastAsia="微软雅黑" w:cs="微软雅黑" w:hint="eastAsia"/>
        <w:sz w:val="22"/>
        <w:szCs w:val="22"/>
      </w:rPr>
      <w:t>SOP8</w:t>
    </w:r>
    <w:r w:rsidRPr="00C73ED6">
      <w:rPr>
        <w:rFonts w:ascii="微软雅黑" w:hAnsi="微软雅黑" w:cs="微软雅黑" w:hint="eastAsia"/>
        <w:sz w:val="22"/>
        <w:szCs w:val="22"/>
      </w:rPr>
      <w:t>封装下使用的注意事项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8107" w14:textId="77777777" w:rsidR="00AD6C6D" w:rsidRDefault="00AD6C6D">
    <w:pPr>
      <w:pBdr>
        <w:bottom w:val="none" w:sz="0" w:space="1" w:color="auto"/>
      </w:pBdr>
      <w:rPr>
        <w:sz w:val="22"/>
        <w:szCs w:val="22"/>
      </w:rPr>
    </w:pPr>
    <w:r>
      <w:rPr>
        <w:rFonts w:ascii="微软雅黑" w:hAnsi="微软雅黑" w:cs="微软雅黑" w:hint="eastAsia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FEEA" w14:textId="1EF824C1" w:rsidR="00AD6C6D" w:rsidRPr="00661ED9" w:rsidRDefault="00AD6C6D" w:rsidP="00920783">
    <w:pPr>
      <w:pStyle w:val="ad"/>
      <w:pBdr>
        <w:bottom w:val="single" w:sz="4" w:space="1" w:color="3366FF"/>
      </w:pBdr>
      <w:ind w:firstLineChars="300" w:firstLine="540"/>
      <w:rPr>
        <w:rStyle w:val="afc"/>
        <w:rFonts w:ascii="Arial" w:hAnsi="Arial" w:cs="Arial"/>
      </w:rPr>
    </w:pPr>
    <w:r w:rsidRPr="00661ED9">
      <w:rPr>
        <w:rStyle w:val="afc"/>
        <w:rFonts w:ascii="Arial" w:hAnsi="Arial" w:cs="Arial"/>
      </w:rPr>
      <w:t xml:space="preserve">                                                </w:t>
    </w:r>
    <w:r w:rsidR="00661ED9">
      <w:rPr>
        <w:rStyle w:val="afc"/>
        <w:rFonts w:ascii="Arial" w:hAnsi="Arial" w:cs="Arial" w:hint="eastAsia"/>
      </w:rPr>
      <w:t xml:space="preserve">                   </w:t>
    </w:r>
    <w:r w:rsidR="00FB237B">
      <w:rPr>
        <w:rStyle w:val="afc"/>
        <w:rFonts w:ascii="Arial" w:hAnsi="Arial" w:cs="Arial" w:hint="eastAsia"/>
      </w:rPr>
      <w:t>MM</w:t>
    </w:r>
    <w:r w:rsidR="00FB237B">
      <w:rPr>
        <w:rStyle w:val="afc"/>
        <w:rFonts w:ascii="Arial" w:hAnsi="Arial" w:cs="Arial"/>
      </w:rPr>
      <w:t>32</w:t>
    </w:r>
    <w:r w:rsidR="00FB237B" w:rsidRPr="00DA0B94">
      <w:rPr>
        <w:rStyle w:val="afc"/>
        <w:rFonts w:ascii="Arial" w:hAnsi="Arial" w:cs="Arial" w:hint="eastAsia"/>
      </w:rPr>
      <w:t xml:space="preserve">LINK </w:t>
    </w:r>
    <w:r w:rsidR="00FB237B">
      <w:rPr>
        <w:rStyle w:val="afc"/>
        <w:rFonts w:ascii="Arial" w:hAnsi="Arial" w:cs="Arial" w:hint="eastAsia"/>
      </w:rPr>
      <w:t>Series</w:t>
    </w:r>
    <w:r w:rsidR="00FB237B">
      <w:rPr>
        <w:rStyle w:val="afc"/>
        <w:rFonts w:ascii="Arial" w:hAnsi="Arial" w:cs="Arial"/>
      </w:rPr>
      <w:t xml:space="preserve"> </w:t>
    </w:r>
    <w:proofErr w:type="spellStart"/>
    <w:r w:rsidR="00FB237B">
      <w:rPr>
        <w:rStyle w:val="afc"/>
        <w:rFonts w:ascii="Arial" w:hAnsi="Arial" w:cs="Arial" w:hint="eastAsia"/>
      </w:rPr>
      <w:t>WinUSB</w:t>
    </w:r>
    <w:proofErr w:type="spellEnd"/>
    <w:r w:rsidR="00FB237B">
      <w:rPr>
        <w:rStyle w:val="afc"/>
        <w:rFonts w:ascii="Arial" w:hAnsi="Arial" w:cs="Arial" w:hint="eastAsia"/>
      </w:rPr>
      <w:t>驱动安装指南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FC3B" w14:textId="55C1663B" w:rsidR="00920783" w:rsidRPr="00920783" w:rsidRDefault="00FB237B" w:rsidP="00920783">
    <w:pPr>
      <w:pStyle w:val="ad"/>
      <w:pBdr>
        <w:bottom w:val="single" w:sz="4" w:space="1" w:color="3366FF"/>
      </w:pBdr>
      <w:ind w:left="180" w:hangingChars="100" w:hanging="180"/>
      <w:rPr>
        <w:rFonts w:ascii="Arial" w:hAnsi="Arial" w:cs="Arial"/>
      </w:rPr>
    </w:pPr>
    <w:r>
      <w:rPr>
        <w:rStyle w:val="afc"/>
        <w:rFonts w:ascii="Arial" w:hAnsi="Arial" w:cs="Arial" w:hint="eastAsia"/>
      </w:rPr>
      <w:t>MM</w:t>
    </w:r>
    <w:r>
      <w:rPr>
        <w:rStyle w:val="afc"/>
        <w:rFonts w:ascii="Arial" w:hAnsi="Arial" w:cs="Arial"/>
      </w:rPr>
      <w:t>32</w:t>
    </w:r>
    <w:r w:rsidR="00DA0B94" w:rsidRPr="00DA0B94">
      <w:rPr>
        <w:rStyle w:val="afc"/>
        <w:rFonts w:ascii="Arial" w:hAnsi="Arial" w:cs="Arial" w:hint="eastAsia"/>
      </w:rPr>
      <w:t xml:space="preserve">LINK </w:t>
    </w:r>
    <w:r w:rsidR="00837465">
      <w:rPr>
        <w:rStyle w:val="afc"/>
        <w:rFonts w:ascii="Arial" w:hAnsi="Arial" w:cs="Arial" w:hint="eastAsia"/>
      </w:rPr>
      <w:t>Series</w:t>
    </w:r>
    <w:r>
      <w:rPr>
        <w:rStyle w:val="afc"/>
        <w:rFonts w:ascii="Arial" w:hAnsi="Arial" w:cs="Arial"/>
      </w:rPr>
      <w:t xml:space="preserve"> </w:t>
    </w:r>
    <w:proofErr w:type="spellStart"/>
    <w:r>
      <w:rPr>
        <w:rStyle w:val="afc"/>
        <w:rFonts w:ascii="Arial" w:hAnsi="Arial" w:cs="Arial" w:hint="eastAsia"/>
      </w:rPr>
      <w:t>WinUSB</w:t>
    </w:r>
    <w:proofErr w:type="spellEnd"/>
    <w:r>
      <w:rPr>
        <w:rStyle w:val="afc"/>
        <w:rFonts w:ascii="Arial" w:hAnsi="Arial" w:cs="Arial" w:hint="eastAsia"/>
      </w:rPr>
      <w:t>驱动安装指南</w:t>
    </w:r>
    <w:r w:rsidR="00AD6C6D" w:rsidRPr="00661ED9">
      <w:rPr>
        <w:rStyle w:val="afc"/>
        <w:rFonts w:ascii="Arial" w:hAnsi="Arial" w:cs="Arial"/>
      </w:rPr>
      <w:t xml:space="preserve"> </w:t>
    </w:r>
    <w:r w:rsidR="00DA0B94">
      <w:rPr>
        <w:rStyle w:val="afc"/>
        <w:rFonts w:ascii="Arial" w:hAnsi="Arial" w:cs="Arial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B2"/>
    <w:multiLevelType w:val="multilevel"/>
    <w:tmpl w:val="0C4144B2"/>
    <w:lvl w:ilvl="0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D615E2"/>
    <w:multiLevelType w:val="hybridMultilevel"/>
    <w:tmpl w:val="7FFA0E74"/>
    <w:lvl w:ilvl="0" w:tplc="04090015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E05186C"/>
    <w:multiLevelType w:val="multilevel"/>
    <w:tmpl w:val="0E05186C"/>
    <w:lvl w:ilvl="0">
      <w:start w:val="1"/>
      <w:numFmt w:val="decimal"/>
      <w:lvlText w:val="%1)"/>
      <w:lvlJc w:val="left"/>
      <w:pPr>
        <w:ind w:left="2268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35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567" w:firstLine="2268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42C4"/>
    <w:multiLevelType w:val="multilevel"/>
    <w:tmpl w:val="17E842C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48322C"/>
    <w:multiLevelType w:val="multilevel"/>
    <w:tmpl w:val="18483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3853BD"/>
    <w:multiLevelType w:val="multilevel"/>
    <w:tmpl w:val="1F3853BD"/>
    <w:lvl w:ilvl="0">
      <w:start w:val="1"/>
      <w:numFmt w:val="decimal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24C66C39"/>
    <w:multiLevelType w:val="hybridMultilevel"/>
    <w:tmpl w:val="8F841D68"/>
    <w:lvl w:ilvl="0" w:tplc="9E82796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CC94A9B"/>
    <w:multiLevelType w:val="hybridMultilevel"/>
    <w:tmpl w:val="C3D6765A"/>
    <w:lvl w:ilvl="0" w:tplc="0409000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4" w:hanging="420"/>
      </w:pPr>
      <w:rPr>
        <w:rFonts w:ascii="Wingdings" w:hAnsi="Wingdings" w:hint="default"/>
      </w:rPr>
    </w:lvl>
  </w:abstractNum>
  <w:abstractNum w:abstractNumId="9" w15:restartNumberingAfterBreak="0">
    <w:nsid w:val="2F5A3F13"/>
    <w:multiLevelType w:val="multilevel"/>
    <w:tmpl w:val="2F5A3F13"/>
    <w:lvl w:ilvl="0">
      <w:start w:val="1"/>
      <w:numFmt w:val="bullet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311367E8"/>
    <w:multiLevelType w:val="hybridMultilevel"/>
    <w:tmpl w:val="7EA28ED8"/>
    <w:lvl w:ilvl="0" w:tplc="A498014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3A4A699C"/>
    <w:multiLevelType w:val="multilevel"/>
    <w:tmpl w:val="3A4A699C"/>
    <w:lvl w:ilvl="0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BC64CA8"/>
    <w:multiLevelType w:val="hybridMultilevel"/>
    <w:tmpl w:val="88B62120"/>
    <w:lvl w:ilvl="0" w:tplc="C07A7E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3" w15:restartNumberingAfterBreak="0">
    <w:nsid w:val="5757777C"/>
    <w:multiLevelType w:val="multilevel"/>
    <w:tmpl w:val="98A45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8C4A21"/>
    <w:multiLevelType w:val="hybridMultilevel"/>
    <w:tmpl w:val="4336C5A8"/>
    <w:lvl w:ilvl="0" w:tplc="0409000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4" w:hanging="420"/>
      </w:pPr>
      <w:rPr>
        <w:rFonts w:ascii="Wingdings" w:hAnsi="Wingdings" w:hint="default"/>
      </w:rPr>
    </w:lvl>
  </w:abstractNum>
  <w:abstractNum w:abstractNumId="15" w15:restartNumberingAfterBreak="0">
    <w:nsid w:val="612E775E"/>
    <w:multiLevelType w:val="hybridMultilevel"/>
    <w:tmpl w:val="5BF0795C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6" w15:restartNumberingAfterBreak="0">
    <w:nsid w:val="6E6903DE"/>
    <w:multiLevelType w:val="multilevel"/>
    <w:tmpl w:val="6E6903DE"/>
    <w:lvl w:ilvl="0">
      <w:start w:val="1"/>
      <w:numFmt w:val="lowerLetter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7" w15:restartNumberingAfterBreak="0">
    <w:nsid w:val="719F1FC0"/>
    <w:multiLevelType w:val="hybridMultilevel"/>
    <w:tmpl w:val="7958C1A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8" w15:restartNumberingAfterBreak="0">
    <w:nsid w:val="72D17C98"/>
    <w:multiLevelType w:val="multilevel"/>
    <w:tmpl w:val="72D17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71010289">
    <w:abstractNumId w:val="13"/>
  </w:num>
  <w:num w:numId="2" w16cid:durableId="1442065333">
    <w:abstractNumId w:val="11"/>
  </w:num>
  <w:num w:numId="3" w16cid:durableId="835343417">
    <w:abstractNumId w:val="9"/>
  </w:num>
  <w:num w:numId="4" w16cid:durableId="1286080469">
    <w:abstractNumId w:val="3"/>
  </w:num>
  <w:num w:numId="5" w16cid:durableId="471795691">
    <w:abstractNumId w:val="18"/>
  </w:num>
  <w:num w:numId="6" w16cid:durableId="1642346050">
    <w:abstractNumId w:val="4"/>
  </w:num>
  <w:num w:numId="7" w16cid:durableId="1345092744">
    <w:abstractNumId w:val="2"/>
  </w:num>
  <w:num w:numId="8" w16cid:durableId="1532299385">
    <w:abstractNumId w:val="6"/>
  </w:num>
  <w:num w:numId="9" w16cid:durableId="280380274">
    <w:abstractNumId w:val="16"/>
  </w:num>
  <w:num w:numId="10" w16cid:durableId="1510681639">
    <w:abstractNumId w:val="5"/>
  </w:num>
  <w:num w:numId="11" w16cid:durableId="1220088477">
    <w:abstractNumId w:val="0"/>
  </w:num>
  <w:num w:numId="12" w16cid:durableId="351686361">
    <w:abstractNumId w:val="13"/>
  </w:num>
  <w:num w:numId="13" w16cid:durableId="379670525">
    <w:abstractNumId w:val="13"/>
  </w:num>
  <w:num w:numId="14" w16cid:durableId="1226722959">
    <w:abstractNumId w:val="10"/>
  </w:num>
  <w:num w:numId="15" w16cid:durableId="2045329029">
    <w:abstractNumId w:val="1"/>
  </w:num>
  <w:num w:numId="16" w16cid:durableId="200115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9969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6255889">
    <w:abstractNumId w:val="13"/>
  </w:num>
  <w:num w:numId="19" w16cid:durableId="572433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68310812">
    <w:abstractNumId w:val="13"/>
  </w:num>
  <w:num w:numId="21" w16cid:durableId="446581475">
    <w:abstractNumId w:val="13"/>
  </w:num>
  <w:num w:numId="22" w16cid:durableId="2057388718">
    <w:abstractNumId w:val="13"/>
  </w:num>
  <w:num w:numId="23" w16cid:durableId="1327518317">
    <w:abstractNumId w:val="13"/>
  </w:num>
  <w:num w:numId="24" w16cid:durableId="963585058">
    <w:abstractNumId w:val="13"/>
  </w:num>
  <w:num w:numId="25" w16cid:durableId="1621297397">
    <w:abstractNumId w:val="13"/>
  </w:num>
  <w:num w:numId="26" w16cid:durableId="172844924">
    <w:abstractNumId w:val="13"/>
  </w:num>
  <w:num w:numId="27" w16cid:durableId="216090293">
    <w:abstractNumId w:val="13"/>
  </w:num>
  <w:num w:numId="28" w16cid:durableId="876939308">
    <w:abstractNumId w:val="13"/>
  </w:num>
  <w:num w:numId="29" w16cid:durableId="1758556210">
    <w:abstractNumId w:val="13"/>
  </w:num>
  <w:num w:numId="30" w16cid:durableId="233396232">
    <w:abstractNumId w:val="13"/>
  </w:num>
  <w:num w:numId="31" w16cid:durableId="2068871085">
    <w:abstractNumId w:val="13"/>
  </w:num>
  <w:num w:numId="32" w16cid:durableId="248543736">
    <w:abstractNumId w:val="13"/>
  </w:num>
  <w:num w:numId="33" w16cid:durableId="1560826299">
    <w:abstractNumId w:val="13"/>
  </w:num>
  <w:num w:numId="34" w16cid:durableId="1539388049">
    <w:abstractNumId w:val="13"/>
  </w:num>
  <w:num w:numId="35" w16cid:durableId="1038553474">
    <w:abstractNumId w:val="12"/>
  </w:num>
  <w:num w:numId="36" w16cid:durableId="1805848105">
    <w:abstractNumId w:val="7"/>
  </w:num>
  <w:num w:numId="37" w16cid:durableId="1043947224">
    <w:abstractNumId w:val="14"/>
  </w:num>
  <w:num w:numId="38" w16cid:durableId="1556163817">
    <w:abstractNumId w:val="8"/>
  </w:num>
  <w:num w:numId="39" w16cid:durableId="1558859746">
    <w:abstractNumId w:val="15"/>
  </w:num>
  <w:num w:numId="40" w16cid:durableId="10282914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evenAndOddHeaders/>
  <w:drawingGridHorizontalSpacing w:val="11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C0"/>
    <w:rsid w:val="000002D9"/>
    <w:rsid w:val="0000076F"/>
    <w:rsid w:val="00000BA4"/>
    <w:rsid w:val="00002BD3"/>
    <w:rsid w:val="00002C43"/>
    <w:rsid w:val="00002DF1"/>
    <w:rsid w:val="0000683E"/>
    <w:rsid w:val="00006A60"/>
    <w:rsid w:val="00012B22"/>
    <w:rsid w:val="00014C80"/>
    <w:rsid w:val="0001642D"/>
    <w:rsid w:val="000200C4"/>
    <w:rsid w:val="0002041A"/>
    <w:rsid w:val="00020892"/>
    <w:rsid w:val="000215A5"/>
    <w:rsid w:val="0002310E"/>
    <w:rsid w:val="00023728"/>
    <w:rsid w:val="00023C12"/>
    <w:rsid w:val="00024884"/>
    <w:rsid w:val="000255C5"/>
    <w:rsid w:val="00025B6D"/>
    <w:rsid w:val="00025BDA"/>
    <w:rsid w:val="000266C2"/>
    <w:rsid w:val="0002766B"/>
    <w:rsid w:val="00027C00"/>
    <w:rsid w:val="000309A4"/>
    <w:rsid w:val="000312B9"/>
    <w:rsid w:val="0003213C"/>
    <w:rsid w:val="000325CE"/>
    <w:rsid w:val="00032DEF"/>
    <w:rsid w:val="0003416A"/>
    <w:rsid w:val="00036C53"/>
    <w:rsid w:val="00036EF4"/>
    <w:rsid w:val="000377F0"/>
    <w:rsid w:val="00041602"/>
    <w:rsid w:val="00044F7C"/>
    <w:rsid w:val="00045DF5"/>
    <w:rsid w:val="00046BD6"/>
    <w:rsid w:val="00046D0C"/>
    <w:rsid w:val="00052828"/>
    <w:rsid w:val="00053618"/>
    <w:rsid w:val="00055D86"/>
    <w:rsid w:val="000562F7"/>
    <w:rsid w:val="000575CC"/>
    <w:rsid w:val="00057D91"/>
    <w:rsid w:val="00057ED9"/>
    <w:rsid w:val="0006001D"/>
    <w:rsid w:val="00060589"/>
    <w:rsid w:val="00063968"/>
    <w:rsid w:val="00067909"/>
    <w:rsid w:val="00070BC7"/>
    <w:rsid w:val="00071E9E"/>
    <w:rsid w:val="00075AF0"/>
    <w:rsid w:val="00077ED6"/>
    <w:rsid w:val="00080D01"/>
    <w:rsid w:val="00081FD7"/>
    <w:rsid w:val="0008252E"/>
    <w:rsid w:val="00082535"/>
    <w:rsid w:val="00082753"/>
    <w:rsid w:val="0008537F"/>
    <w:rsid w:val="000857F9"/>
    <w:rsid w:val="00092552"/>
    <w:rsid w:val="000925EC"/>
    <w:rsid w:val="0009305D"/>
    <w:rsid w:val="00094486"/>
    <w:rsid w:val="00096B85"/>
    <w:rsid w:val="000A051C"/>
    <w:rsid w:val="000A2BFF"/>
    <w:rsid w:val="000A4305"/>
    <w:rsid w:val="000B13F1"/>
    <w:rsid w:val="000B14CB"/>
    <w:rsid w:val="000B1754"/>
    <w:rsid w:val="000B5F33"/>
    <w:rsid w:val="000B7804"/>
    <w:rsid w:val="000B7E10"/>
    <w:rsid w:val="000C120F"/>
    <w:rsid w:val="000C1466"/>
    <w:rsid w:val="000C1829"/>
    <w:rsid w:val="000C302C"/>
    <w:rsid w:val="000C7786"/>
    <w:rsid w:val="000C7F07"/>
    <w:rsid w:val="000D24F3"/>
    <w:rsid w:val="000D330A"/>
    <w:rsid w:val="000D3963"/>
    <w:rsid w:val="000D4DBD"/>
    <w:rsid w:val="000D6688"/>
    <w:rsid w:val="000D7D82"/>
    <w:rsid w:val="000E0594"/>
    <w:rsid w:val="000E0E60"/>
    <w:rsid w:val="000E1612"/>
    <w:rsid w:val="000E1A43"/>
    <w:rsid w:val="000E2573"/>
    <w:rsid w:val="000E39FF"/>
    <w:rsid w:val="000E418E"/>
    <w:rsid w:val="000E45C3"/>
    <w:rsid w:val="000E54E5"/>
    <w:rsid w:val="000F07C9"/>
    <w:rsid w:val="000F1031"/>
    <w:rsid w:val="000F12E5"/>
    <w:rsid w:val="000F2228"/>
    <w:rsid w:val="000F3E93"/>
    <w:rsid w:val="000F4261"/>
    <w:rsid w:val="000F4562"/>
    <w:rsid w:val="00105DFD"/>
    <w:rsid w:val="0010674D"/>
    <w:rsid w:val="001073C1"/>
    <w:rsid w:val="00110163"/>
    <w:rsid w:val="0011052A"/>
    <w:rsid w:val="00111971"/>
    <w:rsid w:val="00111FD5"/>
    <w:rsid w:val="001126B6"/>
    <w:rsid w:val="0011576D"/>
    <w:rsid w:val="0011586D"/>
    <w:rsid w:val="00117174"/>
    <w:rsid w:val="001200E5"/>
    <w:rsid w:val="00120831"/>
    <w:rsid w:val="00120D7B"/>
    <w:rsid w:val="001210E3"/>
    <w:rsid w:val="00121E05"/>
    <w:rsid w:val="0012270B"/>
    <w:rsid w:val="00122BFC"/>
    <w:rsid w:val="00122DE9"/>
    <w:rsid w:val="00123728"/>
    <w:rsid w:val="00124DA5"/>
    <w:rsid w:val="00125703"/>
    <w:rsid w:val="00125F77"/>
    <w:rsid w:val="00130362"/>
    <w:rsid w:val="00131E8D"/>
    <w:rsid w:val="001330F0"/>
    <w:rsid w:val="00133F91"/>
    <w:rsid w:val="00140F68"/>
    <w:rsid w:val="00143F3F"/>
    <w:rsid w:val="00146DFD"/>
    <w:rsid w:val="001475FE"/>
    <w:rsid w:val="00152752"/>
    <w:rsid w:val="001577BB"/>
    <w:rsid w:val="00157ABF"/>
    <w:rsid w:val="00157DBA"/>
    <w:rsid w:val="00160B49"/>
    <w:rsid w:val="00161049"/>
    <w:rsid w:val="00161ED2"/>
    <w:rsid w:val="00164B27"/>
    <w:rsid w:val="00165E96"/>
    <w:rsid w:val="00165F65"/>
    <w:rsid w:val="00167F28"/>
    <w:rsid w:val="00170AD5"/>
    <w:rsid w:val="00170D9E"/>
    <w:rsid w:val="00172675"/>
    <w:rsid w:val="00172F3B"/>
    <w:rsid w:val="00172F84"/>
    <w:rsid w:val="00173D56"/>
    <w:rsid w:val="00174D35"/>
    <w:rsid w:val="001757A9"/>
    <w:rsid w:val="00177095"/>
    <w:rsid w:val="00177CFD"/>
    <w:rsid w:val="001824C0"/>
    <w:rsid w:val="00183679"/>
    <w:rsid w:val="0018581E"/>
    <w:rsid w:val="00185A62"/>
    <w:rsid w:val="00187695"/>
    <w:rsid w:val="001877F0"/>
    <w:rsid w:val="00190CA9"/>
    <w:rsid w:val="001921A3"/>
    <w:rsid w:val="00193C14"/>
    <w:rsid w:val="001944EC"/>
    <w:rsid w:val="00194F98"/>
    <w:rsid w:val="00195918"/>
    <w:rsid w:val="00195C66"/>
    <w:rsid w:val="00196113"/>
    <w:rsid w:val="001A1907"/>
    <w:rsid w:val="001A2F6E"/>
    <w:rsid w:val="001A43E5"/>
    <w:rsid w:val="001A4C4D"/>
    <w:rsid w:val="001A5DAB"/>
    <w:rsid w:val="001B0460"/>
    <w:rsid w:val="001B1BC0"/>
    <w:rsid w:val="001B2500"/>
    <w:rsid w:val="001B3405"/>
    <w:rsid w:val="001B68A7"/>
    <w:rsid w:val="001C17F0"/>
    <w:rsid w:val="001C1A81"/>
    <w:rsid w:val="001C4984"/>
    <w:rsid w:val="001C5756"/>
    <w:rsid w:val="001C6A6C"/>
    <w:rsid w:val="001C73CD"/>
    <w:rsid w:val="001C7ED3"/>
    <w:rsid w:val="001D0708"/>
    <w:rsid w:val="001D0E74"/>
    <w:rsid w:val="001D104A"/>
    <w:rsid w:val="001D1DEB"/>
    <w:rsid w:val="001D28D4"/>
    <w:rsid w:val="001D6ABA"/>
    <w:rsid w:val="001D7E03"/>
    <w:rsid w:val="001E02D3"/>
    <w:rsid w:val="001E10BC"/>
    <w:rsid w:val="001E27AA"/>
    <w:rsid w:val="001E2E83"/>
    <w:rsid w:val="001E34BE"/>
    <w:rsid w:val="001E39C4"/>
    <w:rsid w:val="001E5AC5"/>
    <w:rsid w:val="001E7301"/>
    <w:rsid w:val="001E7EEA"/>
    <w:rsid w:val="001F1E59"/>
    <w:rsid w:val="001F262B"/>
    <w:rsid w:val="001F3658"/>
    <w:rsid w:val="001F5BDF"/>
    <w:rsid w:val="001F6A4A"/>
    <w:rsid w:val="001F7B23"/>
    <w:rsid w:val="00200317"/>
    <w:rsid w:val="00201F19"/>
    <w:rsid w:val="00202213"/>
    <w:rsid w:val="00202313"/>
    <w:rsid w:val="00202616"/>
    <w:rsid w:val="00202F60"/>
    <w:rsid w:val="002032EB"/>
    <w:rsid w:val="00203303"/>
    <w:rsid w:val="00207300"/>
    <w:rsid w:val="00217C8E"/>
    <w:rsid w:val="00220CD9"/>
    <w:rsid w:val="002211ED"/>
    <w:rsid w:val="00221E41"/>
    <w:rsid w:val="00222F19"/>
    <w:rsid w:val="00224536"/>
    <w:rsid w:val="00225285"/>
    <w:rsid w:val="00226AAE"/>
    <w:rsid w:val="00226F66"/>
    <w:rsid w:val="0023038D"/>
    <w:rsid w:val="0023049B"/>
    <w:rsid w:val="002308BD"/>
    <w:rsid w:val="00230EBF"/>
    <w:rsid w:val="00233B7E"/>
    <w:rsid w:val="00235E27"/>
    <w:rsid w:val="002366CD"/>
    <w:rsid w:val="00236A4B"/>
    <w:rsid w:val="00236BEC"/>
    <w:rsid w:val="00236CBD"/>
    <w:rsid w:val="002416D1"/>
    <w:rsid w:val="00241F61"/>
    <w:rsid w:val="0024357F"/>
    <w:rsid w:val="00244E5B"/>
    <w:rsid w:val="002472BB"/>
    <w:rsid w:val="00247A01"/>
    <w:rsid w:val="00252321"/>
    <w:rsid w:val="00254FD5"/>
    <w:rsid w:val="0026233B"/>
    <w:rsid w:val="0026273D"/>
    <w:rsid w:val="00264507"/>
    <w:rsid w:val="00274102"/>
    <w:rsid w:val="002748CD"/>
    <w:rsid w:val="00274EAA"/>
    <w:rsid w:val="0027647E"/>
    <w:rsid w:val="00276542"/>
    <w:rsid w:val="00276E7E"/>
    <w:rsid w:val="00282302"/>
    <w:rsid w:val="002837EC"/>
    <w:rsid w:val="00285EB7"/>
    <w:rsid w:val="00285F1B"/>
    <w:rsid w:val="00286D02"/>
    <w:rsid w:val="00290278"/>
    <w:rsid w:val="00292648"/>
    <w:rsid w:val="00293903"/>
    <w:rsid w:val="00294BAD"/>
    <w:rsid w:val="00295ADD"/>
    <w:rsid w:val="00295FE9"/>
    <w:rsid w:val="002A1CE1"/>
    <w:rsid w:val="002A2AB9"/>
    <w:rsid w:val="002A382B"/>
    <w:rsid w:val="002A3B4F"/>
    <w:rsid w:val="002A570C"/>
    <w:rsid w:val="002A5A60"/>
    <w:rsid w:val="002A6AA2"/>
    <w:rsid w:val="002B4DAE"/>
    <w:rsid w:val="002B6705"/>
    <w:rsid w:val="002C0718"/>
    <w:rsid w:val="002C2BD3"/>
    <w:rsid w:val="002C2DA7"/>
    <w:rsid w:val="002C6B73"/>
    <w:rsid w:val="002D0121"/>
    <w:rsid w:val="002D4C1B"/>
    <w:rsid w:val="002D59A2"/>
    <w:rsid w:val="002D5BAD"/>
    <w:rsid w:val="002E0CDE"/>
    <w:rsid w:val="002E11B6"/>
    <w:rsid w:val="002E4C2E"/>
    <w:rsid w:val="002E6700"/>
    <w:rsid w:val="002F0E5D"/>
    <w:rsid w:val="002F31D4"/>
    <w:rsid w:val="002F3597"/>
    <w:rsid w:val="002F3890"/>
    <w:rsid w:val="002F7070"/>
    <w:rsid w:val="002F784C"/>
    <w:rsid w:val="002F7CA0"/>
    <w:rsid w:val="00301A82"/>
    <w:rsid w:val="00302092"/>
    <w:rsid w:val="00302CC7"/>
    <w:rsid w:val="00303225"/>
    <w:rsid w:val="003035B1"/>
    <w:rsid w:val="00303892"/>
    <w:rsid w:val="003050FB"/>
    <w:rsid w:val="0030573C"/>
    <w:rsid w:val="00307909"/>
    <w:rsid w:val="00307BA3"/>
    <w:rsid w:val="00310916"/>
    <w:rsid w:val="00311042"/>
    <w:rsid w:val="00313B82"/>
    <w:rsid w:val="003153BE"/>
    <w:rsid w:val="00315659"/>
    <w:rsid w:val="00315878"/>
    <w:rsid w:val="00315BF6"/>
    <w:rsid w:val="00316E1F"/>
    <w:rsid w:val="003201AB"/>
    <w:rsid w:val="003202CF"/>
    <w:rsid w:val="003204FF"/>
    <w:rsid w:val="00323251"/>
    <w:rsid w:val="00323E3B"/>
    <w:rsid w:val="0032448E"/>
    <w:rsid w:val="003259F1"/>
    <w:rsid w:val="003315C8"/>
    <w:rsid w:val="00333866"/>
    <w:rsid w:val="00334E6A"/>
    <w:rsid w:val="0033552F"/>
    <w:rsid w:val="0033793F"/>
    <w:rsid w:val="00340D34"/>
    <w:rsid w:val="0034232D"/>
    <w:rsid w:val="00342E62"/>
    <w:rsid w:val="00342FC8"/>
    <w:rsid w:val="00342FFF"/>
    <w:rsid w:val="0034683F"/>
    <w:rsid w:val="00347B75"/>
    <w:rsid w:val="0035005A"/>
    <w:rsid w:val="003510D7"/>
    <w:rsid w:val="003516EE"/>
    <w:rsid w:val="00352737"/>
    <w:rsid w:val="00353E7D"/>
    <w:rsid w:val="00354DE7"/>
    <w:rsid w:val="003567E8"/>
    <w:rsid w:val="003618D9"/>
    <w:rsid w:val="0036470B"/>
    <w:rsid w:val="00364C8F"/>
    <w:rsid w:val="00365AFF"/>
    <w:rsid w:val="00366591"/>
    <w:rsid w:val="00367B65"/>
    <w:rsid w:val="0037021D"/>
    <w:rsid w:val="003707FB"/>
    <w:rsid w:val="00370C23"/>
    <w:rsid w:val="003722FB"/>
    <w:rsid w:val="003736E6"/>
    <w:rsid w:val="00373C32"/>
    <w:rsid w:val="003761FC"/>
    <w:rsid w:val="003811B9"/>
    <w:rsid w:val="00382AB5"/>
    <w:rsid w:val="003831D5"/>
    <w:rsid w:val="0038385F"/>
    <w:rsid w:val="003842D8"/>
    <w:rsid w:val="003868C6"/>
    <w:rsid w:val="00387745"/>
    <w:rsid w:val="00387917"/>
    <w:rsid w:val="0039028B"/>
    <w:rsid w:val="0039096A"/>
    <w:rsid w:val="00391089"/>
    <w:rsid w:val="00392E10"/>
    <w:rsid w:val="00392E7A"/>
    <w:rsid w:val="00392EE1"/>
    <w:rsid w:val="003973C5"/>
    <w:rsid w:val="00397692"/>
    <w:rsid w:val="00397F2C"/>
    <w:rsid w:val="003A0063"/>
    <w:rsid w:val="003A104A"/>
    <w:rsid w:val="003A1A16"/>
    <w:rsid w:val="003A203A"/>
    <w:rsid w:val="003A2E49"/>
    <w:rsid w:val="003A3E5A"/>
    <w:rsid w:val="003A4BA2"/>
    <w:rsid w:val="003A6D45"/>
    <w:rsid w:val="003A7062"/>
    <w:rsid w:val="003A7998"/>
    <w:rsid w:val="003B1F05"/>
    <w:rsid w:val="003B381D"/>
    <w:rsid w:val="003B3AFB"/>
    <w:rsid w:val="003B5166"/>
    <w:rsid w:val="003B5FDA"/>
    <w:rsid w:val="003B7630"/>
    <w:rsid w:val="003B7E1D"/>
    <w:rsid w:val="003C0E90"/>
    <w:rsid w:val="003C1362"/>
    <w:rsid w:val="003C19AA"/>
    <w:rsid w:val="003C352B"/>
    <w:rsid w:val="003C3BB5"/>
    <w:rsid w:val="003C578F"/>
    <w:rsid w:val="003C70C6"/>
    <w:rsid w:val="003D1D8E"/>
    <w:rsid w:val="003D2DCE"/>
    <w:rsid w:val="003D5E4B"/>
    <w:rsid w:val="003D7B6F"/>
    <w:rsid w:val="003E06E7"/>
    <w:rsid w:val="003E127F"/>
    <w:rsid w:val="003E19D5"/>
    <w:rsid w:val="003E1C35"/>
    <w:rsid w:val="003E2CC9"/>
    <w:rsid w:val="003E75F4"/>
    <w:rsid w:val="003F0CDB"/>
    <w:rsid w:val="003F285E"/>
    <w:rsid w:val="003F5F52"/>
    <w:rsid w:val="003F6520"/>
    <w:rsid w:val="003F7DF0"/>
    <w:rsid w:val="003F7F52"/>
    <w:rsid w:val="00401720"/>
    <w:rsid w:val="0040265F"/>
    <w:rsid w:val="00404FD1"/>
    <w:rsid w:val="004051D0"/>
    <w:rsid w:val="0040542E"/>
    <w:rsid w:val="00407F24"/>
    <w:rsid w:val="00410C16"/>
    <w:rsid w:val="00412FDB"/>
    <w:rsid w:val="00413A11"/>
    <w:rsid w:val="0041507D"/>
    <w:rsid w:val="004165E2"/>
    <w:rsid w:val="0041680D"/>
    <w:rsid w:val="0041736C"/>
    <w:rsid w:val="004215A3"/>
    <w:rsid w:val="00421F1A"/>
    <w:rsid w:val="00425776"/>
    <w:rsid w:val="00425858"/>
    <w:rsid w:val="00425FFC"/>
    <w:rsid w:val="00427AA3"/>
    <w:rsid w:val="00430C98"/>
    <w:rsid w:val="00431A4A"/>
    <w:rsid w:val="00431B87"/>
    <w:rsid w:val="00432927"/>
    <w:rsid w:val="00432F11"/>
    <w:rsid w:val="00432F44"/>
    <w:rsid w:val="00433864"/>
    <w:rsid w:val="0043518C"/>
    <w:rsid w:val="00435ECD"/>
    <w:rsid w:val="004361B3"/>
    <w:rsid w:val="004367BB"/>
    <w:rsid w:val="00436DF1"/>
    <w:rsid w:val="004416FB"/>
    <w:rsid w:val="0044442A"/>
    <w:rsid w:val="0044466A"/>
    <w:rsid w:val="0044494F"/>
    <w:rsid w:val="00447473"/>
    <w:rsid w:val="00450540"/>
    <w:rsid w:val="00451773"/>
    <w:rsid w:val="00451C7A"/>
    <w:rsid w:val="00452DBF"/>
    <w:rsid w:val="0045371A"/>
    <w:rsid w:val="00457BBE"/>
    <w:rsid w:val="004614EA"/>
    <w:rsid w:val="0046222A"/>
    <w:rsid w:val="0046373E"/>
    <w:rsid w:val="004652CC"/>
    <w:rsid w:val="00465B45"/>
    <w:rsid w:val="00465E15"/>
    <w:rsid w:val="004665DD"/>
    <w:rsid w:val="00466F0E"/>
    <w:rsid w:val="00470615"/>
    <w:rsid w:val="00470851"/>
    <w:rsid w:val="00470CF8"/>
    <w:rsid w:val="00473F03"/>
    <w:rsid w:val="004769CB"/>
    <w:rsid w:val="00477952"/>
    <w:rsid w:val="00477D2F"/>
    <w:rsid w:val="004805F4"/>
    <w:rsid w:val="00483B35"/>
    <w:rsid w:val="00485638"/>
    <w:rsid w:val="00486A7F"/>
    <w:rsid w:val="004879E0"/>
    <w:rsid w:val="00487E60"/>
    <w:rsid w:val="00487EF2"/>
    <w:rsid w:val="004913B0"/>
    <w:rsid w:val="0049392D"/>
    <w:rsid w:val="00494242"/>
    <w:rsid w:val="0049538A"/>
    <w:rsid w:val="004971FF"/>
    <w:rsid w:val="004B0691"/>
    <w:rsid w:val="004B12DF"/>
    <w:rsid w:val="004B1BCA"/>
    <w:rsid w:val="004B22E6"/>
    <w:rsid w:val="004B37AE"/>
    <w:rsid w:val="004B4340"/>
    <w:rsid w:val="004B48FC"/>
    <w:rsid w:val="004B536A"/>
    <w:rsid w:val="004B662D"/>
    <w:rsid w:val="004B70A6"/>
    <w:rsid w:val="004C0F94"/>
    <w:rsid w:val="004C104D"/>
    <w:rsid w:val="004C1851"/>
    <w:rsid w:val="004C23F6"/>
    <w:rsid w:val="004C286D"/>
    <w:rsid w:val="004C4121"/>
    <w:rsid w:val="004C5642"/>
    <w:rsid w:val="004C56DA"/>
    <w:rsid w:val="004C57C4"/>
    <w:rsid w:val="004C7AD3"/>
    <w:rsid w:val="004D04E2"/>
    <w:rsid w:val="004D21EF"/>
    <w:rsid w:val="004D2B25"/>
    <w:rsid w:val="004D3189"/>
    <w:rsid w:val="004D3D25"/>
    <w:rsid w:val="004D5385"/>
    <w:rsid w:val="004D630A"/>
    <w:rsid w:val="004D7FC2"/>
    <w:rsid w:val="004E0F2B"/>
    <w:rsid w:val="004E2B8D"/>
    <w:rsid w:val="004E46A9"/>
    <w:rsid w:val="004E4D02"/>
    <w:rsid w:val="004E5B9E"/>
    <w:rsid w:val="004E660A"/>
    <w:rsid w:val="004E79EE"/>
    <w:rsid w:val="004F0847"/>
    <w:rsid w:val="004F1B7C"/>
    <w:rsid w:val="004F2D90"/>
    <w:rsid w:val="004F4B8C"/>
    <w:rsid w:val="004F4E3D"/>
    <w:rsid w:val="004F5695"/>
    <w:rsid w:val="004F5A29"/>
    <w:rsid w:val="004F6ED2"/>
    <w:rsid w:val="00501EE0"/>
    <w:rsid w:val="005029B5"/>
    <w:rsid w:val="00502C1F"/>
    <w:rsid w:val="00503065"/>
    <w:rsid w:val="0050435D"/>
    <w:rsid w:val="005065D9"/>
    <w:rsid w:val="005075CF"/>
    <w:rsid w:val="00510E65"/>
    <w:rsid w:val="005152B5"/>
    <w:rsid w:val="005153E2"/>
    <w:rsid w:val="005157AA"/>
    <w:rsid w:val="00516580"/>
    <w:rsid w:val="00516900"/>
    <w:rsid w:val="00516DA7"/>
    <w:rsid w:val="00517114"/>
    <w:rsid w:val="00520B72"/>
    <w:rsid w:val="00521578"/>
    <w:rsid w:val="00521EE4"/>
    <w:rsid w:val="005222BD"/>
    <w:rsid w:val="00523BB8"/>
    <w:rsid w:val="00523CC0"/>
    <w:rsid w:val="00523EEF"/>
    <w:rsid w:val="00525E01"/>
    <w:rsid w:val="00527C98"/>
    <w:rsid w:val="00527EC2"/>
    <w:rsid w:val="0053057C"/>
    <w:rsid w:val="0054018C"/>
    <w:rsid w:val="0054067C"/>
    <w:rsid w:val="00540E52"/>
    <w:rsid w:val="0054106A"/>
    <w:rsid w:val="00541F5D"/>
    <w:rsid w:val="00542F18"/>
    <w:rsid w:val="00543B8A"/>
    <w:rsid w:val="00544867"/>
    <w:rsid w:val="00547A4B"/>
    <w:rsid w:val="00552505"/>
    <w:rsid w:val="00552602"/>
    <w:rsid w:val="005526A7"/>
    <w:rsid w:val="0055290A"/>
    <w:rsid w:val="00552F59"/>
    <w:rsid w:val="0055551D"/>
    <w:rsid w:val="005643C8"/>
    <w:rsid w:val="0056544C"/>
    <w:rsid w:val="00567BA0"/>
    <w:rsid w:val="00570225"/>
    <w:rsid w:val="00570297"/>
    <w:rsid w:val="00570D1C"/>
    <w:rsid w:val="00581001"/>
    <w:rsid w:val="0058194C"/>
    <w:rsid w:val="0058390E"/>
    <w:rsid w:val="0058527B"/>
    <w:rsid w:val="005872C2"/>
    <w:rsid w:val="005877C7"/>
    <w:rsid w:val="005936CE"/>
    <w:rsid w:val="00594117"/>
    <w:rsid w:val="0059643F"/>
    <w:rsid w:val="0059666C"/>
    <w:rsid w:val="00596E29"/>
    <w:rsid w:val="0059743D"/>
    <w:rsid w:val="005975BB"/>
    <w:rsid w:val="00597EDB"/>
    <w:rsid w:val="005A37A3"/>
    <w:rsid w:val="005A39EB"/>
    <w:rsid w:val="005A42A3"/>
    <w:rsid w:val="005A4F6B"/>
    <w:rsid w:val="005A61AD"/>
    <w:rsid w:val="005B0753"/>
    <w:rsid w:val="005B3110"/>
    <w:rsid w:val="005B323B"/>
    <w:rsid w:val="005B509F"/>
    <w:rsid w:val="005B5D10"/>
    <w:rsid w:val="005B6C13"/>
    <w:rsid w:val="005B6F07"/>
    <w:rsid w:val="005C0868"/>
    <w:rsid w:val="005C1DFB"/>
    <w:rsid w:val="005C2E31"/>
    <w:rsid w:val="005C2E9B"/>
    <w:rsid w:val="005C4714"/>
    <w:rsid w:val="005C4FB9"/>
    <w:rsid w:val="005C59ED"/>
    <w:rsid w:val="005C6095"/>
    <w:rsid w:val="005C79AA"/>
    <w:rsid w:val="005D138F"/>
    <w:rsid w:val="005D2C00"/>
    <w:rsid w:val="005D31AA"/>
    <w:rsid w:val="005D4621"/>
    <w:rsid w:val="005D5215"/>
    <w:rsid w:val="005D5BAE"/>
    <w:rsid w:val="005D648E"/>
    <w:rsid w:val="005D6628"/>
    <w:rsid w:val="005D770F"/>
    <w:rsid w:val="005D7B98"/>
    <w:rsid w:val="005D7CBE"/>
    <w:rsid w:val="005D7DD4"/>
    <w:rsid w:val="005E4013"/>
    <w:rsid w:val="005E53BC"/>
    <w:rsid w:val="005E5FF1"/>
    <w:rsid w:val="005F1164"/>
    <w:rsid w:val="005F4C2B"/>
    <w:rsid w:val="005F5383"/>
    <w:rsid w:val="005F6CB1"/>
    <w:rsid w:val="00600482"/>
    <w:rsid w:val="00600D89"/>
    <w:rsid w:val="00601162"/>
    <w:rsid w:val="006017D5"/>
    <w:rsid w:val="006029F8"/>
    <w:rsid w:val="006060C2"/>
    <w:rsid w:val="00607E5F"/>
    <w:rsid w:val="00610326"/>
    <w:rsid w:val="006120C3"/>
    <w:rsid w:val="00612375"/>
    <w:rsid w:val="00612A56"/>
    <w:rsid w:val="00613147"/>
    <w:rsid w:val="00614519"/>
    <w:rsid w:val="0061469E"/>
    <w:rsid w:val="0061688F"/>
    <w:rsid w:val="006172AC"/>
    <w:rsid w:val="0062004F"/>
    <w:rsid w:val="006240F1"/>
    <w:rsid w:val="0062601C"/>
    <w:rsid w:val="006264C0"/>
    <w:rsid w:val="00626B57"/>
    <w:rsid w:val="00627A04"/>
    <w:rsid w:val="0063677F"/>
    <w:rsid w:val="00637282"/>
    <w:rsid w:val="00637EDF"/>
    <w:rsid w:val="006411EA"/>
    <w:rsid w:val="0064364C"/>
    <w:rsid w:val="006443D9"/>
    <w:rsid w:val="006468E3"/>
    <w:rsid w:val="00647B19"/>
    <w:rsid w:val="00651D49"/>
    <w:rsid w:val="0065258F"/>
    <w:rsid w:val="00653C74"/>
    <w:rsid w:val="006543B2"/>
    <w:rsid w:val="0065447A"/>
    <w:rsid w:val="00655034"/>
    <w:rsid w:val="00655C50"/>
    <w:rsid w:val="00655E68"/>
    <w:rsid w:val="00656E17"/>
    <w:rsid w:val="00656FC3"/>
    <w:rsid w:val="00661ED9"/>
    <w:rsid w:val="006622B5"/>
    <w:rsid w:val="00663FCF"/>
    <w:rsid w:val="00672292"/>
    <w:rsid w:val="006728C0"/>
    <w:rsid w:val="00674216"/>
    <w:rsid w:val="0067598F"/>
    <w:rsid w:val="00675D26"/>
    <w:rsid w:val="006769D1"/>
    <w:rsid w:val="00677795"/>
    <w:rsid w:val="00681EAF"/>
    <w:rsid w:val="00681F12"/>
    <w:rsid w:val="00683B6A"/>
    <w:rsid w:val="00683BAF"/>
    <w:rsid w:val="006848B5"/>
    <w:rsid w:val="0068491C"/>
    <w:rsid w:val="006849D7"/>
    <w:rsid w:val="00685B60"/>
    <w:rsid w:val="006864F1"/>
    <w:rsid w:val="00687060"/>
    <w:rsid w:val="00687203"/>
    <w:rsid w:val="0069185A"/>
    <w:rsid w:val="00691C40"/>
    <w:rsid w:val="006921E2"/>
    <w:rsid w:val="006A08B0"/>
    <w:rsid w:val="006A0B6A"/>
    <w:rsid w:val="006A1599"/>
    <w:rsid w:val="006A273D"/>
    <w:rsid w:val="006A446D"/>
    <w:rsid w:val="006A44A5"/>
    <w:rsid w:val="006A5394"/>
    <w:rsid w:val="006A5AF9"/>
    <w:rsid w:val="006A5CC9"/>
    <w:rsid w:val="006A5DA1"/>
    <w:rsid w:val="006A5E5C"/>
    <w:rsid w:val="006A7AB1"/>
    <w:rsid w:val="006B063B"/>
    <w:rsid w:val="006B23D3"/>
    <w:rsid w:val="006B36F4"/>
    <w:rsid w:val="006B3FC4"/>
    <w:rsid w:val="006B4BB7"/>
    <w:rsid w:val="006B4E91"/>
    <w:rsid w:val="006B58FC"/>
    <w:rsid w:val="006B7655"/>
    <w:rsid w:val="006C01EC"/>
    <w:rsid w:val="006C12AE"/>
    <w:rsid w:val="006C2D4B"/>
    <w:rsid w:val="006C32B9"/>
    <w:rsid w:val="006C3468"/>
    <w:rsid w:val="006C41C3"/>
    <w:rsid w:val="006C644E"/>
    <w:rsid w:val="006C773C"/>
    <w:rsid w:val="006D1BBB"/>
    <w:rsid w:val="006D677F"/>
    <w:rsid w:val="006E105D"/>
    <w:rsid w:val="006E11F3"/>
    <w:rsid w:val="006E2635"/>
    <w:rsid w:val="006E3C32"/>
    <w:rsid w:val="006E4319"/>
    <w:rsid w:val="006E4C0C"/>
    <w:rsid w:val="006E5FB8"/>
    <w:rsid w:val="006E64DA"/>
    <w:rsid w:val="006E72C9"/>
    <w:rsid w:val="006F1526"/>
    <w:rsid w:val="006F15A1"/>
    <w:rsid w:val="006F2464"/>
    <w:rsid w:val="006F2E7A"/>
    <w:rsid w:val="006F374C"/>
    <w:rsid w:val="006F3E06"/>
    <w:rsid w:val="006F4920"/>
    <w:rsid w:val="006F4ADC"/>
    <w:rsid w:val="006F4C1C"/>
    <w:rsid w:val="006F4C4C"/>
    <w:rsid w:val="006F54A6"/>
    <w:rsid w:val="006F60DA"/>
    <w:rsid w:val="006F7BEB"/>
    <w:rsid w:val="00700158"/>
    <w:rsid w:val="00706A4E"/>
    <w:rsid w:val="007109AA"/>
    <w:rsid w:val="007113D0"/>
    <w:rsid w:val="00711DE5"/>
    <w:rsid w:val="00713702"/>
    <w:rsid w:val="00713B01"/>
    <w:rsid w:val="00714A9F"/>
    <w:rsid w:val="00714E5E"/>
    <w:rsid w:val="007202F9"/>
    <w:rsid w:val="007211B1"/>
    <w:rsid w:val="007238C2"/>
    <w:rsid w:val="007241CD"/>
    <w:rsid w:val="00730417"/>
    <w:rsid w:val="00732A6E"/>
    <w:rsid w:val="00733CA2"/>
    <w:rsid w:val="00733EF1"/>
    <w:rsid w:val="0073499B"/>
    <w:rsid w:val="007362D0"/>
    <w:rsid w:val="00737631"/>
    <w:rsid w:val="00740E20"/>
    <w:rsid w:val="00741495"/>
    <w:rsid w:val="00741F6C"/>
    <w:rsid w:val="0074216F"/>
    <w:rsid w:val="00742209"/>
    <w:rsid w:val="007429A2"/>
    <w:rsid w:val="00751AA9"/>
    <w:rsid w:val="007523EE"/>
    <w:rsid w:val="00753398"/>
    <w:rsid w:val="007536BD"/>
    <w:rsid w:val="00755C17"/>
    <w:rsid w:val="007574D9"/>
    <w:rsid w:val="00761A5D"/>
    <w:rsid w:val="00761FB2"/>
    <w:rsid w:val="007623EB"/>
    <w:rsid w:val="00762723"/>
    <w:rsid w:val="00762CA5"/>
    <w:rsid w:val="00763DB1"/>
    <w:rsid w:val="00763F67"/>
    <w:rsid w:val="007644C6"/>
    <w:rsid w:val="00764F17"/>
    <w:rsid w:val="00775180"/>
    <w:rsid w:val="007754D0"/>
    <w:rsid w:val="0077722A"/>
    <w:rsid w:val="00777972"/>
    <w:rsid w:val="0077797A"/>
    <w:rsid w:val="00777AA2"/>
    <w:rsid w:val="00777D35"/>
    <w:rsid w:val="00777E47"/>
    <w:rsid w:val="00780526"/>
    <w:rsid w:val="007830F3"/>
    <w:rsid w:val="0078563F"/>
    <w:rsid w:val="0079266A"/>
    <w:rsid w:val="007943B0"/>
    <w:rsid w:val="00796864"/>
    <w:rsid w:val="00796F3C"/>
    <w:rsid w:val="00797CA2"/>
    <w:rsid w:val="007A077D"/>
    <w:rsid w:val="007A0C88"/>
    <w:rsid w:val="007A19D3"/>
    <w:rsid w:val="007A3E2B"/>
    <w:rsid w:val="007A78D8"/>
    <w:rsid w:val="007A7C3F"/>
    <w:rsid w:val="007A7E7C"/>
    <w:rsid w:val="007B1869"/>
    <w:rsid w:val="007B24AB"/>
    <w:rsid w:val="007B287D"/>
    <w:rsid w:val="007B28EF"/>
    <w:rsid w:val="007B4EFD"/>
    <w:rsid w:val="007B54CA"/>
    <w:rsid w:val="007B5FE5"/>
    <w:rsid w:val="007B71C5"/>
    <w:rsid w:val="007B761A"/>
    <w:rsid w:val="007C1B12"/>
    <w:rsid w:val="007C24A6"/>
    <w:rsid w:val="007C28A6"/>
    <w:rsid w:val="007C494A"/>
    <w:rsid w:val="007C6B77"/>
    <w:rsid w:val="007D03AC"/>
    <w:rsid w:val="007D056E"/>
    <w:rsid w:val="007D12C8"/>
    <w:rsid w:val="007D145E"/>
    <w:rsid w:val="007D2A83"/>
    <w:rsid w:val="007D382B"/>
    <w:rsid w:val="007D3D3C"/>
    <w:rsid w:val="007D6498"/>
    <w:rsid w:val="007D7AF4"/>
    <w:rsid w:val="007D7E45"/>
    <w:rsid w:val="007E0105"/>
    <w:rsid w:val="007E2C5E"/>
    <w:rsid w:val="007E3D9C"/>
    <w:rsid w:val="007E441E"/>
    <w:rsid w:val="007E499C"/>
    <w:rsid w:val="007E50C9"/>
    <w:rsid w:val="007E67C0"/>
    <w:rsid w:val="007E6A4C"/>
    <w:rsid w:val="007E75B2"/>
    <w:rsid w:val="007E77FA"/>
    <w:rsid w:val="007E7A5E"/>
    <w:rsid w:val="007E7DED"/>
    <w:rsid w:val="007F096B"/>
    <w:rsid w:val="007F0AF2"/>
    <w:rsid w:val="007F3E84"/>
    <w:rsid w:val="007F3F77"/>
    <w:rsid w:val="007F485B"/>
    <w:rsid w:val="007F5602"/>
    <w:rsid w:val="007F772C"/>
    <w:rsid w:val="008001F4"/>
    <w:rsid w:val="00803F2E"/>
    <w:rsid w:val="00804369"/>
    <w:rsid w:val="00805FA4"/>
    <w:rsid w:val="00810E4C"/>
    <w:rsid w:val="00813038"/>
    <w:rsid w:val="00813A46"/>
    <w:rsid w:val="0081725E"/>
    <w:rsid w:val="0081799E"/>
    <w:rsid w:val="00820BC1"/>
    <w:rsid w:val="00821278"/>
    <w:rsid w:val="0082182D"/>
    <w:rsid w:val="00821966"/>
    <w:rsid w:val="0082451C"/>
    <w:rsid w:val="00824FD2"/>
    <w:rsid w:val="00825F32"/>
    <w:rsid w:val="008264F3"/>
    <w:rsid w:val="0083010F"/>
    <w:rsid w:val="0083028F"/>
    <w:rsid w:val="00831BE0"/>
    <w:rsid w:val="00831E8E"/>
    <w:rsid w:val="00833870"/>
    <w:rsid w:val="00833881"/>
    <w:rsid w:val="008358BD"/>
    <w:rsid w:val="00836670"/>
    <w:rsid w:val="00836A61"/>
    <w:rsid w:val="00837465"/>
    <w:rsid w:val="00837E00"/>
    <w:rsid w:val="008412F7"/>
    <w:rsid w:val="00842D4F"/>
    <w:rsid w:val="00844941"/>
    <w:rsid w:val="008545A3"/>
    <w:rsid w:val="0085478A"/>
    <w:rsid w:val="00860501"/>
    <w:rsid w:val="00861BCC"/>
    <w:rsid w:val="00861E1C"/>
    <w:rsid w:val="008626F5"/>
    <w:rsid w:val="008649E7"/>
    <w:rsid w:val="00866106"/>
    <w:rsid w:val="008662EC"/>
    <w:rsid w:val="0087098B"/>
    <w:rsid w:val="008752A8"/>
    <w:rsid w:val="0087593B"/>
    <w:rsid w:val="008763C5"/>
    <w:rsid w:val="008768DD"/>
    <w:rsid w:val="008772EB"/>
    <w:rsid w:val="0088062E"/>
    <w:rsid w:val="0088189B"/>
    <w:rsid w:val="008824FC"/>
    <w:rsid w:val="008858D0"/>
    <w:rsid w:val="008868AA"/>
    <w:rsid w:val="00886A98"/>
    <w:rsid w:val="00887750"/>
    <w:rsid w:val="00891888"/>
    <w:rsid w:val="00894086"/>
    <w:rsid w:val="00894DAD"/>
    <w:rsid w:val="0089580E"/>
    <w:rsid w:val="00895ACD"/>
    <w:rsid w:val="00897431"/>
    <w:rsid w:val="008977E5"/>
    <w:rsid w:val="008A0199"/>
    <w:rsid w:val="008A031C"/>
    <w:rsid w:val="008A064A"/>
    <w:rsid w:val="008A0F0A"/>
    <w:rsid w:val="008A2193"/>
    <w:rsid w:val="008A231D"/>
    <w:rsid w:val="008A25AE"/>
    <w:rsid w:val="008A2C5C"/>
    <w:rsid w:val="008A4219"/>
    <w:rsid w:val="008A4FF3"/>
    <w:rsid w:val="008B0552"/>
    <w:rsid w:val="008B05AE"/>
    <w:rsid w:val="008B1F36"/>
    <w:rsid w:val="008B6BDD"/>
    <w:rsid w:val="008B6E0A"/>
    <w:rsid w:val="008C00AF"/>
    <w:rsid w:val="008C1153"/>
    <w:rsid w:val="008C1585"/>
    <w:rsid w:val="008C1E8C"/>
    <w:rsid w:val="008C23D4"/>
    <w:rsid w:val="008C26C2"/>
    <w:rsid w:val="008C64C4"/>
    <w:rsid w:val="008C666A"/>
    <w:rsid w:val="008C6969"/>
    <w:rsid w:val="008C6A08"/>
    <w:rsid w:val="008D12EF"/>
    <w:rsid w:val="008D14D0"/>
    <w:rsid w:val="008D2FF0"/>
    <w:rsid w:val="008D337F"/>
    <w:rsid w:val="008D4BBC"/>
    <w:rsid w:val="008D527F"/>
    <w:rsid w:val="008D60B1"/>
    <w:rsid w:val="008D6369"/>
    <w:rsid w:val="008D681B"/>
    <w:rsid w:val="008E0100"/>
    <w:rsid w:val="008E2472"/>
    <w:rsid w:val="008E2CE3"/>
    <w:rsid w:val="008E4765"/>
    <w:rsid w:val="008E4BC4"/>
    <w:rsid w:val="008F186F"/>
    <w:rsid w:val="008F24AF"/>
    <w:rsid w:val="008F3434"/>
    <w:rsid w:val="008F3637"/>
    <w:rsid w:val="008F3A0C"/>
    <w:rsid w:val="008F3D58"/>
    <w:rsid w:val="008F3D9B"/>
    <w:rsid w:val="00902D8D"/>
    <w:rsid w:val="00903945"/>
    <w:rsid w:val="0090395F"/>
    <w:rsid w:val="00904296"/>
    <w:rsid w:val="00905B8D"/>
    <w:rsid w:val="009100C8"/>
    <w:rsid w:val="009100D1"/>
    <w:rsid w:val="00911279"/>
    <w:rsid w:val="009123DC"/>
    <w:rsid w:val="009150CF"/>
    <w:rsid w:val="0091580A"/>
    <w:rsid w:val="00917AA0"/>
    <w:rsid w:val="00917D03"/>
    <w:rsid w:val="00920783"/>
    <w:rsid w:val="0092087F"/>
    <w:rsid w:val="00924C76"/>
    <w:rsid w:val="00926366"/>
    <w:rsid w:val="00926AF0"/>
    <w:rsid w:val="00930B0F"/>
    <w:rsid w:val="00930B35"/>
    <w:rsid w:val="00932B4E"/>
    <w:rsid w:val="00935AE4"/>
    <w:rsid w:val="00935FC8"/>
    <w:rsid w:val="009414B9"/>
    <w:rsid w:val="009419A7"/>
    <w:rsid w:val="00942FC3"/>
    <w:rsid w:val="00944D3C"/>
    <w:rsid w:val="00945185"/>
    <w:rsid w:val="009451E4"/>
    <w:rsid w:val="00946503"/>
    <w:rsid w:val="0094663A"/>
    <w:rsid w:val="00947092"/>
    <w:rsid w:val="00947BF5"/>
    <w:rsid w:val="00947F95"/>
    <w:rsid w:val="009506E7"/>
    <w:rsid w:val="00950B56"/>
    <w:rsid w:val="00953412"/>
    <w:rsid w:val="00955870"/>
    <w:rsid w:val="00955E40"/>
    <w:rsid w:val="0095641C"/>
    <w:rsid w:val="00956E68"/>
    <w:rsid w:val="009578CD"/>
    <w:rsid w:val="009621C4"/>
    <w:rsid w:val="0096460C"/>
    <w:rsid w:val="009654D2"/>
    <w:rsid w:val="009657F6"/>
    <w:rsid w:val="0096777A"/>
    <w:rsid w:val="00971B69"/>
    <w:rsid w:val="00972ECA"/>
    <w:rsid w:val="0097304E"/>
    <w:rsid w:val="009734F8"/>
    <w:rsid w:val="00974811"/>
    <w:rsid w:val="0097669E"/>
    <w:rsid w:val="0097749C"/>
    <w:rsid w:val="00980D18"/>
    <w:rsid w:val="00981DA2"/>
    <w:rsid w:val="00982EDF"/>
    <w:rsid w:val="009873C5"/>
    <w:rsid w:val="009879A4"/>
    <w:rsid w:val="00990D21"/>
    <w:rsid w:val="00991282"/>
    <w:rsid w:val="00991398"/>
    <w:rsid w:val="009914E7"/>
    <w:rsid w:val="0099242B"/>
    <w:rsid w:val="00995A17"/>
    <w:rsid w:val="00997CF5"/>
    <w:rsid w:val="00997DEC"/>
    <w:rsid w:val="009A0780"/>
    <w:rsid w:val="009A348F"/>
    <w:rsid w:val="009A4276"/>
    <w:rsid w:val="009A6C97"/>
    <w:rsid w:val="009B061B"/>
    <w:rsid w:val="009B0E54"/>
    <w:rsid w:val="009B3AB5"/>
    <w:rsid w:val="009B4DD0"/>
    <w:rsid w:val="009B64BD"/>
    <w:rsid w:val="009B78D2"/>
    <w:rsid w:val="009C0F33"/>
    <w:rsid w:val="009C2980"/>
    <w:rsid w:val="009C3E45"/>
    <w:rsid w:val="009C44BA"/>
    <w:rsid w:val="009C5043"/>
    <w:rsid w:val="009C5444"/>
    <w:rsid w:val="009C54AB"/>
    <w:rsid w:val="009C68B7"/>
    <w:rsid w:val="009C6993"/>
    <w:rsid w:val="009C7C31"/>
    <w:rsid w:val="009C7F14"/>
    <w:rsid w:val="009D0460"/>
    <w:rsid w:val="009D177A"/>
    <w:rsid w:val="009D314A"/>
    <w:rsid w:val="009D3363"/>
    <w:rsid w:val="009D440B"/>
    <w:rsid w:val="009D4928"/>
    <w:rsid w:val="009E0FDC"/>
    <w:rsid w:val="009E1FFF"/>
    <w:rsid w:val="009E6996"/>
    <w:rsid w:val="009F0AB6"/>
    <w:rsid w:val="009F24D5"/>
    <w:rsid w:val="009F2F01"/>
    <w:rsid w:val="009F46DA"/>
    <w:rsid w:val="009F4B03"/>
    <w:rsid w:val="009F4C57"/>
    <w:rsid w:val="009F63A8"/>
    <w:rsid w:val="009F684C"/>
    <w:rsid w:val="009F6C3F"/>
    <w:rsid w:val="009F7CE2"/>
    <w:rsid w:val="00A00D07"/>
    <w:rsid w:val="00A0176F"/>
    <w:rsid w:val="00A05DE0"/>
    <w:rsid w:val="00A0652E"/>
    <w:rsid w:val="00A0709D"/>
    <w:rsid w:val="00A0793E"/>
    <w:rsid w:val="00A10553"/>
    <w:rsid w:val="00A12450"/>
    <w:rsid w:val="00A12B7E"/>
    <w:rsid w:val="00A14542"/>
    <w:rsid w:val="00A16A7F"/>
    <w:rsid w:val="00A17399"/>
    <w:rsid w:val="00A2019A"/>
    <w:rsid w:val="00A214A4"/>
    <w:rsid w:val="00A21927"/>
    <w:rsid w:val="00A247FA"/>
    <w:rsid w:val="00A25426"/>
    <w:rsid w:val="00A25449"/>
    <w:rsid w:val="00A27253"/>
    <w:rsid w:val="00A27AD4"/>
    <w:rsid w:val="00A30117"/>
    <w:rsid w:val="00A31235"/>
    <w:rsid w:val="00A3161F"/>
    <w:rsid w:val="00A321BA"/>
    <w:rsid w:val="00A3441D"/>
    <w:rsid w:val="00A359D5"/>
    <w:rsid w:val="00A42509"/>
    <w:rsid w:val="00A45AB7"/>
    <w:rsid w:val="00A45B98"/>
    <w:rsid w:val="00A47075"/>
    <w:rsid w:val="00A50DC3"/>
    <w:rsid w:val="00A51693"/>
    <w:rsid w:val="00A5189F"/>
    <w:rsid w:val="00A52B17"/>
    <w:rsid w:val="00A52CD8"/>
    <w:rsid w:val="00A56D7A"/>
    <w:rsid w:val="00A62013"/>
    <w:rsid w:val="00A62FC9"/>
    <w:rsid w:val="00A644D3"/>
    <w:rsid w:val="00A6556A"/>
    <w:rsid w:val="00A6561E"/>
    <w:rsid w:val="00A678DC"/>
    <w:rsid w:val="00A67ECA"/>
    <w:rsid w:val="00A74B0F"/>
    <w:rsid w:val="00A7501D"/>
    <w:rsid w:val="00A753FC"/>
    <w:rsid w:val="00A769F6"/>
    <w:rsid w:val="00A76F10"/>
    <w:rsid w:val="00A77D80"/>
    <w:rsid w:val="00A8017B"/>
    <w:rsid w:val="00A80539"/>
    <w:rsid w:val="00A83682"/>
    <w:rsid w:val="00A83EE1"/>
    <w:rsid w:val="00A8469D"/>
    <w:rsid w:val="00A848D5"/>
    <w:rsid w:val="00A8584C"/>
    <w:rsid w:val="00A86838"/>
    <w:rsid w:val="00A86C1B"/>
    <w:rsid w:val="00A86E37"/>
    <w:rsid w:val="00A86E82"/>
    <w:rsid w:val="00A87A25"/>
    <w:rsid w:val="00A91DB8"/>
    <w:rsid w:val="00A92280"/>
    <w:rsid w:val="00A9239A"/>
    <w:rsid w:val="00A92ABC"/>
    <w:rsid w:val="00A9443E"/>
    <w:rsid w:val="00A949B7"/>
    <w:rsid w:val="00AA3642"/>
    <w:rsid w:val="00AA36B1"/>
    <w:rsid w:val="00AA6D50"/>
    <w:rsid w:val="00AB029D"/>
    <w:rsid w:val="00AB1B88"/>
    <w:rsid w:val="00AB349F"/>
    <w:rsid w:val="00AB4717"/>
    <w:rsid w:val="00AB4B9C"/>
    <w:rsid w:val="00AB7671"/>
    <w:rsid w:val="00AC15DF"/>
    <w:rsid w:val="00AC1AF7"/>
    <w:rsid w:val="00AC2E7C"/>
    <w:rsid w:val="00AC33A3"/>
    <w:rsid w:val="00AC37AB"/>
    <w:rsid w:val="00AC3D4C"/>
    <w:rsid w:val="00AC4893"/>
    <w:rsid w:val="00AC5B12"/>
    <w:rsid w:val="00AC6659"/>
    <w:rsid w:val="00AC7C2B"/>
    <w:rsid w:val="00AD089C"/>
    <w:rsid w:val="00AD0F43"/>
    <w:rsid w:val="00AD2343"/>
    <w:rsid w:val="00AD305E"/>
    <w:rsid w:val="00AD3D33"/>
    <w:rsid w:val="00AD4044"/>
    <w:rsid w:val="00AD501C"/>
    <w:rsid w:val="00AD5229"/>
    <w:rsid w:val="00AD63EA"/>
    <w:rsid w:val="00AD6C6D"/>
    <w:rsid w:val="00AE2904"/>
    <w:rsid w:val="00AE2E03"/>
    <w:rsid w:val="00AE4088"/>
    <w:rsid w:val="00AE4389"/>
    <w:rsid w:val="00AE6C4F"/>
    <w:rsid w:val="00AE6DCC"/>
    <w:rsid w:val="00AE7EC5"/>
    <w:rsid w:val="00AF00EE"/>
    <w:rsid w:val="00AF042C"/>
    <w:rsid w:val="00AF12AA"/>
    <w:rsid w:val="00AF2F3B"/>
    <w:rsid w:val="00AF7AAF"/>
    <w:rsid w:val="00B00148"/>
    <w:rsid w:val="00B002BA"/>
    <w:rsid w:val="00B012A4"/>
    <w:rsid w:val="00B036CF"/>
    <w:rsid w:val="00B03DFB"/>
    <w:rsid w:val="00B05478"/>
    <w:rsid w:val="00B10F7C"/>
    <w:rsid w:val="00B1165E"/>
    <w:rsid w:val="00B1201F"/>
    <w:rsid w:val="00B13FB0"/>
    <w:rsid w:val="00B15603"/>
    <w:rsid w:val="00B157E2"/>
    <w:rsid w:val="00B15BB2"/>
    <w:rsid w:val="00B20424"/>
    <w:rsid w:val="00B211B6"/>
    <w:rsid w:val="00B23F22"/>
    <w:rsid w:val="00B243F0"/>
    <w:rsid w:val="00B2725E"/>
    <w:rsid w:val="00B30566"/>
    <w:rsid w:val="00B322FE"/>
    <w:rsid w:val="00B32EDF"/>
    <w:rsid w:val="00B32EF6"/>
    <w:rsid w:val="00B34D08"/>
    <w:rsid w:val="00B40343"/>
    <w:rsid w:val="00B41E2E"/>
    <w:rsid w:val="00B41E5B"/>
    <w:rsid w:val="00B42EB6"/>
    <w:rsid w:val="00B42F03"/>
    <w:rsid w:val="00B43275"/>
    <w:rsid w:val="00B432C7"/>
    <w:rsid w:val="00B43B12"/>
    <w:rsid w:val="00B464D4"/>
    <w:rsid w:val="00B50126"/>
    <w:rsid w:val="00B503F5"/>
    <w:rsid w:val="00B514DF"/>
    <w:rsid w:val="00B53BCD"/>
    <w:rsid w:val="00B53CD6"/>
    <w:rsid w:val="00B548A4"/>
    <w:rsid w:val="00B55124"/>
    <w:rsid w:val="00B56937"/>
    <w:rsid w:val="00B60E74"/>
    <w:rsid w:val="00B630B3"/>
    <w:rsid w:val="00B63401"/>
    <w:rsid w:val="00B6526F"/>
    <w:rsid w:val="00B6708D"/>
    <w:rsid w:val="00B67B53"/>
    <w:rsid w:val="00B67DD5"/>
    <w:rsid w:val="00B704B0"/>
    <w:rsid w:val="00B70A05"/>
    <w:rsid w:val="00B748E3"/>
    <w:rsid w:val="00B76649"/>
    <w:rsid w:val="00B76F33"/>
    <w:rsid w:val="00B77214"/>
    <w:rsid w:val="00B7725F"/>
    <w:rsid w:val="00B77C3D"/>
    <w:rsid w:val="00B77C8B"/>
    <w:rsid w:val="00B80F78"/>
    <w:rsid w:val="00B819DD"/>
    <w:rsid w:val="00B82531"/>
    <w:rsid w:val="00B8317B"/>
    <w:rsid w:val="00B833F5"/>
    <w:rsid w:val="00B83774"/>
    <w:rsid w:val="00B83E23"/>
    <w:rsid w:val="00B866C0"/>
    <w:rsid w:val="00B86B9A"/>
    <w:rsid w:val="00B8760F"/>
    <w:rsid w:val="00B8783B"/>
    <w:rsid w:val="00B93129"/>
    <w:rsid w:val="00B94F69"/>
    <w:rsid w:val="00B95678"/>
    <w:rsid w:val="00B97DE1"/>
    <w:rsid w:val="00B97EB1"/>
    <w:rsid w:val="00B97F95"/>
    <w:rsid w:val="00BA0DED"/>
    <w:rsid w:val="00BA0E29"/>
    <w:rsid w:val="00BA13F9"/>
    <w:rsid w:val="00BA178B"/>
    <w:rsid w:val="00BA2E4B"/>
    <w:rsid w:val="00BA34EC"/>
    <w:rsid w:val="00BA35C9"/>
    <w:rsid w:val="00BA3808"/>
    <w:rsid w:val="00BA4138"/>
    <w:rsid w:val="00BA48B8"/>
    <w:rsid w:val="00BA4E37"/>
    <w:rsid w:val="00BA5C35"/>
    <w:rsid w:val="00BB1497"/>
    <w:rsid w:val="00BB1C13"/>
    <w:rsid w:val="00BB332B"/>
    <w:rsid w:val="00BB5BC5"/>
    <w:rsid w:val="00BC115F"/>
    <w:rsid w:val="00BC43D0"/>
    <w:rsid w:val="00BC6E47"/>
    <w:rsid w:val="00BD2978"/>
    <w:rsid w:val="00BD3D73"/>
    <w:rsid w:val="00BD57B2"/>
    <w:rsid w:val="00BD5DD0"/>
    <w:rsid w:val="00BD6691"/>
    <w:rsid w:val="00BD69CF"/>
    <w:rsid w:val="00BD7458"/>
    <w:rsid w:val="00BE1BA4"/>
    <w:rsid w:val="00BE1F23"/>
    <w:rsid w:val="00BE6051"/>
    <w:rsid w:val="00BF1840"/>
    <w:rsid w:val="00BF1918"/>
    <w:rsid w:val="00BF2EBE"/>
    <w:rsid w:val="00BF37E7"/>
    <w:rsid w:val="00BF4898"/>
    <w:rsid w:val="00BF523D"/>
    <w:rsid w:val="00BF5C4D"/>
    <w:rsid w:val="00C01AC1"/>
    <w:rsid w:val="00C01FD4"/>
    <w:rsid w:val="00C02602"/>
    <w:rsid w:val="00C028AF"/>
    <w:rsid w:val="00C055B0"/>
    <w:rsid w:val="00C05A55"/>
    <w:rsid w:val="00C119FB"/>
    <w:rsid w:val="00C1422D"/>
    <w:rsid w:val="00C14D0C"/>
    <w:rsid w:val="00C17ED2"/>
    <w:rsid w:val="00C2248F"/>
    <w:rsid w:val="00C2358D"/>
    <w:rsid w:val="00C243AE"/>
    <w:rsid w:val="00C2461D"/>
    <w:rsid w:val="00C24CF1"/>
    <w:rsid w:val="00C27075"/>
    <w:rsid w:val="00C316D3"/>
    <w:rsid w:val="00C3193E"/>
    <w:rsid w:val="00C32F85"/>
    <w:rsid w:val="00C41BE4"/>
    <w:rsid w:val="00C4243C"/>
    <w:rsid w:val="00C4293B"/>
    <w:rsid w:val="00C431E3"/>
    <w:rsid w:val="00C43ADD"/>
    <w:rsid w:val="00C44F6F"/>
    <w:rsid w:val="00C505C4"/>
    <w:rsid w:val="00C5087D"/>
    <w:rsid w:val="00C51A6D"/>
    <w:rsid w:val="00C53889"/>
    <w:rsid w:val="00C53931"/>
    <w:rsid w:val="00C53A41"/>
    <w:rsid w:val="00C544DE"/>
    <w:rsid w:val="00C54AD1"/>
    <w:rsid w:val="00C54FDD"/>
    <w:rsid w:val="00C56B75"/>
    <w:rsid w:val="00C56C33"/>
    <w:rsid w:val="00C571E5"/>
    <w:rsid w:val="00C57B54"/>
    <w:rsid w:val="00C61D8E"/>
    <w:rsid w:val="00C625BA"/>
    <w:rsid w:val="00C63458"/>
    <w:rsid w:val="00C635D0"/>
    <w:rsid w:val="00C63A24"/>
    <w:rsid w:val="00C64324"/>
    <w:rsid w:val="00C64F49"/>
    <w:rsid w:val="00C67D3B"/>
    <w:rsid w:val="00C70206"/>
    <w:rsid w:val="00C7215A"/>
    <w:rsid w:val="00C73ED6"/>
    <w:rsid w:val="00C763CB"/>
    <w:rsid w:val="00C76765"/>
    <w:rsid w:val="00C76F17"/>
    <w:rsid w:val="00C77EEF"/>
    <w:rsid w:val="00C8086F"/>
    <w:rsid w:val="00C810B8"/>
    <w:rsid w:val="00C820F6"/>
    <w:rsid w:val="00C85B5B"/>
    <w:rsid w:val="00C869D7"/>
    <w:rsid w:val="00C910B9"/>
    <w:rsid w:val="00C91680"/>
    <w:rsid w:val="00C916C0"/>
    <w:rsid w:val="00C92375"/>
    <w:rsid w:val="00C945EC"/>
    <w:rsid w:val="00C955B8"/>
    <w:rsid w:val="00C95C7E"/>
    <w:rsid w:val="00C95DDE"/>
    <w:rsid w:val="00C9775F"/>
    <w:rsid w:val="00C97852"/>
    <w:rsid w:val="00C97F1F"/>
    <w:rsid w:val="00CA2805"/>
    <w:rsid w:val="00CA3FB0"/>
    <w:rsid w:val="00CB0529"/>
    <w:rsid w:val="00CB07FD"/>
    <w:rsid w:val="00CB1275"/>
    <w:rsid w:val="00CB2744"/>
    <w:rsid w:val="00CB391A"/>
    <w:rsid w:val="00CB5EB2"/>
    <w:rsid w:val="00CB667E"/>
    <w:rsid w:val="00CB7700"/>
    <w:rsid w:val="00CB7C23"/>
    <w:rsid w:val="00CC0211"/>
    <w:rsid w:val="00CC302C"/>
    <w:rsid w:val="00CC4C58"/>
    <w:rsid w:val="00CC4F59"/>
    <w:rsid w:val="00CC68AA"/>
    <w:rsid w:val="00CD4B6C"/>
    <w:rsid w:val="00CD6459"/>
    <w:rsid w:val="00CD64A7"/>
    <w:rsid w:val="00CD6CBB"/>
    <w:rsid w:val="00CE3C63"/>
    <w:rsid w:val="00CE4177"/>
    <w:rsid w:val="00CE4B3A"/>
    <w:rsid w:val="00CE5380"/>
    <w:rsid w:val="00CE5A86"/>
    <w:rsid w:val="00CE6719"/>
    <w:rsid w:val="00CE67DA"/>
    <w:rsid w:val="00CF00BC"/>
    <w:rsid w:val="00CF0EDE"/>
    <w:rsid w:val="00CF33C8"/>
    <w:rsid w:val="00CF353E"/>
    <w:rsid w:val="00CF358F"/>
    <w:rsid w:val="00CF5372"/>
    <w:rsid w:val="00CF5F84"/>
    <w:rsid w:val="00D01276"/>
    <w:rsid w:val="00D04557"/>
    <w:rsid w:val="00D045F3"/>
    <w:rsid w:val="00D064CB"/>
    <w:rsid w:val="00D06C69"/>
    <w:rsid w:val="00D075A6"/>
    <w:rsid w:val="00D10114"/>
    <w:rsid w:val="00D10A06"/>
    <w:rsid w:val="00D1150C"/>
    <w:rsid w:val="00D13747"/>
    <w:rsid w:val="00D16F63"/>
    <w:rsid w:val="00D17050"/>
    <w:rsid w:val="00D17938"/>
    <w:rsid w:val="00D17DEF"/>
    <w:rsid w:val="00D17EDE"/>
    <w:rsid w:val="00D22878"/>
    <w:rsid w:val="00D3157E"/>
    <w:rsid w:val="00D321A7"/>
    <w:rsid w:val="00D3226E"/>
    <w:rsid w:val="00D35452"/>
    <w:rsid w:val="00D36478"/>
    <w:rsid w:val="00D368C5"/>
    <w:rsid w:val="00D372C2"/>
    <w:rsid w:val="00D37A2F"/>
    <w:rsid w:val="00D40CCA"/>
    <w:rsid w:val="00D41108"/>
    <w:rsid w:val="00D41CD0"/>
    <w:rsid w:val="00D430B4"/>
    <w:rsid w:val="00D44065"/>
    <w:rsid w:val="00D44C4A"/>
    <w:rsid w:val="00D44F44"/>
    <w:rsid w:val="00D46215"/>
    <w:rsid w:val="00D4678A"/>
    <w:rsid w:val="00D46FA6"/>
    <w:rsid w:val="00D476F5"/>
    <w:rsid w:val="00D47E61"/>
    <w:rsid w:val="00D50CD2"/>
    <w:rsid w:val="00D51A22"/>
    <w:rsid w:val="00D51C68"/>
    <w:rsid w:val="00D53971"/>
    <w:rsid w:val="00D53F77"/>
    <w:rsid w:val="00D609A5"/>
    <w:rsid w:val="00D6398F"/>
    <w:rsid w:val="00D64DCC"/>
    <w:rsid w:val="00D659F3"/>
    <w:rsid w:val="00D6794C"/>
    <w:rsid w:val="00D702A6"/>
    <w:rsid w:val="00D7086B"/>
    <w:rsid w:val="00D71C0B"/>
    <w:rsid w:val="00D7376D"/>
    <w:rsid w:val="00D74BAD"/>
    <w:rsid w:val="00D74FF4"/>
    <w:rsid w:val="00D7529E"/>
    <w:rsid w:val="00D76A79"/>
    <w:rsid w:val="00D76A7C"/>
    <w:rsid w:val="00D7759D"/>
    <w:rsid w:val="00D80767"/>
    <w:rsid w:val="00D81787"/>
    <w:rsid w:val="00D81BDC"/>
    <w:rsid w:val="00D82E5B"/>
    <w:rsid w:val="00D83FC4"/>
    <w:rsid w:val="00D8463D"/>
    <w:rsid w:val="00D86160"/>
    <w:rsid w:val="00D869B1"/>
    <w:rsid w:val="00D872E4"/>
    <w:rsid w:val="00D875EF"/>
    <w:rsid w:val="00D87CC3"/>
    <w:rsid w:val="00D91179"/>
    <w:rsid w:val="00D9305C"/>
    <w:rsid w:val="00D93461"/>
    <w:rsid w:val="00D94188"/>
    <w:rsid w:val="00D94F34"/>
    <w:rsid w:val="00D9564B"/>
    <w:rsid w:val="00D95C17"/>
    <w:rsid w:val="00D96E7D"/>
    <w:rsid w:val="00D9757A"/>
    <w:rsid w:val="00DA0B94"/>
    <w:rsid w:val="00DA17EA"/>
    <w:rsid w:val="00DA249C"/>
    <w:rsid w:val="00DA2A8F"/>
    <w:rsid w:val="00DA77EB"/>
    <w:rsid w:val="00DB05B9"/>
    <w:rsid w:val="00DB0EF6"/>
    <w:rsid w:val="00DB2BC6"/>
    <w:rsid w:val="00DB6E72"/>
    <w:rsid w:val="00DC1D8D"/>
    <w:rsid w:val="00DC1E46"/>
    <w:rsid w:val="00DC1EF2"/>
    <w:rsid w:val="00DC20C2"/>
    <w:rsid w:val="00DC3511"/>
    <w:rsid w:val="00DC3B1C"/>
    <w:rsid w:val="00DC4446"/>
    <w:rsid w:val="00DC4625"/>
    <w:rsid w:val="00DC5F84"/>
    <w:rsid w:val="00DC6E2A"/>
    <w:rsid w:val="00DD0DF2"/>
    <w:rsid w:val="00DD3118"/>
    <w:rsid w:val="00DD37FB"/>
    <w:rsid w:val="00DD40F3"/>
    <w:rsid w:val="00DD4DBF"/>
    <w:rsid w:val="00DD52C9"/>
    <w:rsid w:val="00DD53FE"/>
    <w:rsid w:val="00DD5541"/>
    <w:rsid w:val="00DD5AED"/>
    <w:rsid w:val="00DE004C"/>
    <w:rsid w:val="00DE30D5"/>
    <w:rsid w:val="00DE3100"/>
    <w:rsid w:val="00DE3859"/>
    <w:rsid w:val="00DE502E"/>
    <w:rsid w:val="00DE653F"/>
    <w:rsid w:val="00DE6CCC"/>
    <w:rsid w:val="00DE759C"/>
    <w:rsid w:val="00DE79DC"/>
    <w:rsid w:val="00DF0E8E"/>
    <w:rsid w:val="00DF6377"/>
    <w:rsid w:val="00DF63CE"/>
    <w:rsid w:val="00DF646A"/>
    <w:rsid w:val="00DF7257"/>
    <w:rsid w:val="00E041C6"/>
    <w:rsid w:val="00E04A4E"/>
    <w:rsid w:val="00E0551A"/>
    <w:rsid w:val="00E06D24"/>
    <w:rsid w:val="00E15B56"/>
    <w:rsid w:val="00E16814"/>
    <w:rsid w:val="00E16EC9"/>
    <w:rsid w:val="00E20C81"/>
    <w:rsid w:val="00E2166A"/>
    <w:rsid w:val="00E2326B"/>
    <w:rsid w:val="00E24435"/>
    <w:rsid w:val="00E26DF8"/>
    <w:rsid w:val="00E27230"/>
    <w:rsid w:val="00E27400"/>
    <w:rsid w:val="00E301E9"/>
    <w:rsid w:val="00E30C42"/>
    <w:rsid w:val="00E30E42"/>
    <w:rsid w:val="00E32248"/>
    <w:rsid w:val="00E32875"/>
    <w:rsid w:val="00E329C0"/>
    <w:rsid w:val="00E34912"/>
    <w:rsid w:val="00E36123"/>
    <w:rsid w:val="00E40370"/>
    <w:rsid w:val="00E405CF"/>
    <w:rsid w:val="00E40CB9"/>
    <w:rsid w:val="00E42A1C"/>
    <w:rsid w:val="00E42C18"/>
    <w:rsid w:val="00E43138"/>
    <w:rsid w:val="00E43620"/>
    <w:rsid w:val="00E45DEA"/>
    <w:rsid w:val="00E47A4E"/>
    <w:rsid w:val="00E47A5C"/>
    <w:rsid w:val="00E536D0"/>
    <w:rsid w:val="00E53F01"/>
    <w:rsid w:val="00E54845"/>
    <w:rsid w:val="00E54B05"/>
    <w:rsid w:val="00E57F37"/>
    <w:rsid w:val="00E601D9"/>
    <w:rsid w:val="00E616F7"/>
    <w:rsid w:val="00E61A21"/>
    <w:rsid w:val="00E62BE4"/>
    <w:rsid w:val="00E6633D"/>
    <w:rsid w:val="00E66973"/>
    <w:rsid w:val="00E67A80"/>
    <w:rsid w:val="00E70269"/>
    <w:rsid w:val="00E752DF"/>
    <w:rsid w:val="00E755B4"/>
    <w:rsid w:val="00E760EA"/>
    <w:rsid w:val="00E76EEF"/>
    <w:rsid w:val="00E80478"/>
    <w:rsid w:val="00E80833"/>
    <w:rsid w:val="00E81ACE"/>
    <w:rsid w:val="00E81CDC"/>
    <w:rsid w:val="00E8246D"/>
    <w:rsid w:val="00E82BE8"/>
    <w:rsid w:val="00E83C86"/>
    <w:rsid w:val="00E84F46"/>
    <w:rsid w:val="00E852C4"/>
    <w:rsid w:val="00E85C34"/>
    <w:rsid w:val="00E91527"/>
    <w:rsid w:val="00E93823"/>
    <w:rsid w:val="00E9466A"/>
    <w:rsid w:val="00E94BBF"/>
    <w:rsid w:val="00E95A1B"/>
    <w:rsid w:val="00E96DD8"/>
    <w:rsid w:val="00EA05EA"/>
    <w:rsid w:val="00EA3293"/>
    <w:rsid w:val="00EA50C4"/>
    <w:rsid w:val="00EA6B91"/>
    <w:rsid w:val="00EB0602"/>
    <w:rsid w:val="00EB0920"/>
    <w:rsid w:val="00EB1A44"/>
    <w:rsid w:val="00EB1A93"/>
    <w:rsid w:val="00EB4C44"/>
    <w:rsid w:val="00EB5A9F"/>
    <w:rsid w:val="00EC0308"/>
    <w:rsid w:val="00EC1A92"/>
    <w:rsid w:val="00EC269A"/>
    <w:rsid w:val="00EC2DC7"/>
    <w:rsid w:val="00EC3CDC"/>
    <w:rsid w:val="00EC5D1D"/>
    <w:rsid w:val="00EC788F"/>
    <w:rsid w:val="00EC7B57"/>
    <w:rsid w:val="00EC7BB9"/>
    <w:rsid w:val="00EC7C26"/>
    <w:rsid w:val="00ED174F"/>
    <w:rsid w:val="00ED2D26"/>
    <w:rsid w:val="00ED2FC8"/>
    <w:rsid w:val="00ED3801"/>
    <w:rsid w:val="00ED38C6"/>
    <w:rsid w:val="00ED43A6"/>
    <w:rsid w:val="00ED4825"/>
    <w:rsid w:val="00ED49A2"/>
    <w:rsid w:val="00ED7130"/>
    <w:rsid w:val="00ED739C"/>
    <w:rsid w:val="00EE0268"/>
    <w:rsid w:val="00EE1908"/>
    <w:rsid w:val="00EE22D8"/>
    <w:rsid w:val="00EE27E6"/>
    <w:rsid w:val="00EE3DA3"/>
    <w:rsid w:val="00EE4811"/>
    <w:rsid w:val="00EE6EAB"/>
    <w:rsid w:val="00EE719A"/>
    <w:rsid w:val="00EF1288"/>
    <w:rsid w:val="00EF28A3"/>
    <w:rsid w:val="00EF3796"/>
    <w:rsid w:val="00EF5E8A"/>
    <w:rsid w:val="00EF6685"/>
    <w:rsid w:val="00EF7951"/>
    <w:rsid w:val="00F026B6"/>
    <w:rsid w:val="00F02ABA"/>
    <w:rsid w:val="00F032F4"/>
    <w:rsid w:val="00F05622"/>
    <w:rsid w:val="00F11759"/>
    <w:rsid w:val="00F11D2F"/>
    <w:rsid w:val="00F12306"/>
    <w:rsid w:val="00F12912"/>
    <w:rsid w:val="00F13EDE"/>
    <w:rsid w:val="00F15539"/>
    <w:rsid w:val="00F15C2F"/>
    <w:rsid w:val="00F16B68"/>
    <w:rsid w:val="00F17A5F"/>
    <w:rsid w:val="00F20EA2"/>
    <w:rsid w:val="00F23162"/>
    <w:rsid w:val="00F25DAA"/>
    <w:rsid w:val="00F30036"/>
    <w:rsid w:val="00F30995"/>
    <w:rsid w:val="00F34BBE"/>
    <w:rsid w:val="00F36D50"/>
    <w:rsid w:val="00F37FC3"/>
    <w:rsid w:val="00F41720"/>
    <w:rsid w:val="00F417D5"/>
    <w:rsid w:val="00F41B81"/>
    <w:rsid w:val="00F42692"/>
    <w:rsid w:val="00F42CEA"/>
    <w:rsid w:val="00F43969"/>
    <w:rsid w:val="00F45954"/>
    <w:rsid w:val="00F45BCC"/>
    <w:rsid w:val="00F465DA"/>
    <w:rsid w:val="00F47AD7"/>
    <w:rsid w:val="00F50E13"/>
    <w:rsid w:val="00F50FB2"/>
    <w:rsid w:val="00F512FE"/>
    <w:rsid w:val="00F55443"/>
    <w:rsid w:val="00F60D63"/>
    <w:rsid w:val="00F65316"/>
    <w:rsid w:val="00F66621"/>
    <w:rsid w:val="00F675BB"/>
    <w:rsid w:val="00F67ED3"/>
    <w:rsid w:val="00F71368"/>
    <w:rsid w:val="00F723CE"/>
    <w:rsid w:val="00F74EBA"/>
    <w:rsid w:val="00F75ADC"/>
    <w:rsid w:val="00F7654C"/>
    <w:rsid w:val="00F776BD"/>
    <w:rsid w:val="00F80273"/>
    <w:rsid w:val="00F80550"/>
    <w:rsid w:val="00F805C7"/>
    <w:rsid w:val="00F817E9"/>
    <w:rsid w:val="00F8292E"/>
    <w:rsid w:val="00F82E2F"/>
    <w:rsid w:val="00F83918"/>
    <w:rsid w:val="00F84904"/>
    <w:rsid w:val="00F858A4"/>
    <w:rsid w:val="00F906E2"/>
    <w:rsid w:val="00F90C23"/>
    <w:rsid w:val="00F92219"/>
    <w:rsid w:val="00F929C2"/>
    <w:rsid w:val="00F92A18"/>
    <w:rsid w:val="00F93B1A"/>
    <w:rsid w:val="00FA0D2A"/>
    <w:rsid w:val="00FA18DC"/>
    <w:rsid w:val="00FA1B80"/>
    <w:rsid w:val="00FA32F8"/>
    <w:rsid w:val="00FA3968"/>
    <w:rsid w:val="00FA42E6"/>
    <w:rsid w:val="00FA7C65"/>
    <w:rsid w:val="00FB0C7B"/>
    <w:rsid w:val="00FB237B"/>
    <w:rsid w:val="00FB24CC"/>
    <w:rsid w:val="00FB3400"/>
    <w:rsid w:val="00FB4582"/>
    <w:rsid w:val="00FB4714"/>
    <w:rsid w:val="00FB5FB7"/>
    <w:rsid w:val="00FB6A87"/>
    <w:rsid w:val="00FB7366"/>
    <w:rsid w:val="00FC051D"/>
    <w:rsid w:val="00FC2D29"/>
    <w:rsid w:val="00FC4C29"/>
    <w:rsid w:val="00FC5551"/>
    <w:rsid w:val="00FC5F23"/>
    <w:rsid w:val="00FC6A9B"/>
    <w:rsid w:val="00FD1D11"/>
    <w:rsid w:val="00FD4637"/>
    <w:rsid w:val="00FD46F6"/>
    <w:rsid w:val="00FD5296"/>
    <w:rsid w:val="00FD5838"/>
    <w:rsid w:val="00FD6E04"/>
    <w:rsid w:val="00FD6E91"/>
    <w:rsid w:val="00FD6F7C"/>
    <w:rsid w:val="00FE08AF"/>
    <w:rsid w:val="00FE0E52"/>
    <w:rsid w:val="00FE1693"/>
    <w:rsid w:val="00FE2A40"/>
    <w:rsid w:val="00FE53B7"/>
    <w:rsid w:val="00FE57C3"/>
    <w:rsid w:val="00FE6A69"/>
    <w:rsid w:val="00FE74CB"/>
    <w:rsid w:val="00FF1099"/>
    <w:rsid w:val="00FF1480"/>
    <w:rsid w:val="00FF19C7"/>
    <w:rsid w:val="00FF212C"/>
    <w:rsid w:val="00FF2477"/>
    <w:rsid w:val="00FF3946"/>
    <w:rsid w:val="00FF4CD8"/>
    <w:rsid w:val="00FF6A87"/>
    <w:rsid w:val="00FF6DD3"/>
    <w:rsid w:val="00FF7542"/>
    <w:rsid w:val="00FF7672"/>
    <w:rsid w:val="015B21DD"/>
    <w:rsid w:val="017567BE"/>
    <w:rsid w:val="039D3664"/>
    <w:rsid w:val="03B77C48"/>
    <w:rsid w:val="04D201A3"/>
    <w:rsid w:val="04E43BE3"/>
    <w:rsid w:val="0516037D"/>
    <w:rsid w:val="0557451A"/>
    <w:rsid w:val="055E0884"/>
    <w:rsid w:val="06103DE6"/>
    <w:rsid w:val="06266FEE"/>
    <w:rsid w:val="06DC658F"/>
    <w:rsid w:val="07371883"/>
    <w:rsid w:val="073F43C2"/>
    <w:rsid w:val="077D2E54"/>
    <w:rsid w:val="091A4833"/>
    <w:rsid w:val="0982568C"/>
    <w:rsid w:val="099E3BED"/>
    <w:rsid w:val="09E3120C"/>
    <w:rsid w:val="0AC410B0"/>
    <w:rsid w:val="0B477B4A"/>
    <w:rsid w:val="0B7B5217"/>
    <w:rsid w:val="0C8A4CA3"/>
    <w:rsid w:val="0CD10EC2"/>
    <w:rsid w:val="0D7326DA"/>
    <w:rsid w:val="0F17056D"/>
    <w:rsid w:val="0F350C86"/>
    <w:rsid w:val="10254FB9"/>
    <w:rsid w:val="103F108D"/>
    <w:rsid w:val="1083039D"/>
    <w:rsid w:val="10B75BD6"/>
    <w:rsid w:val="11F075FD"/>
    <w:rsid w:val="120C7ACE"/>
    <w:rsid w:val="12646FE7"/>
    <w:rsid w:val="12766F9E"/>
    <w:rsid w:val="128850C0"/>
    <w:rsid w:val="12932C3B"/>
    <w:rsid w:val="129E330E"/>
    <w:rsid w:val="13FE45EA"/>
    <w:rsid w:val="14A50697"/>
    <w:rsid w:val="14B52A7B"/>
    <w:rsid w:val="152C3F50"/>
    <w:rsid w:val="180F5BD0"/>
    <w:rsid w:val="183C1299"/>
    <w:rsid w:val="192653ED"/>
    <w:rsid w:val="19DA08A7"/>
    <w:rsid w:val="19E61F7D"/>
    <w:rsid w:val="1A622595"/>
    <w:rsid w:val="1B1E6289"/>
    <w:rsid w:val="1E793771"/>
    <w:rsid w:val="1F2173F6"/>
    <w:rsid w:val="1F773A28"/>
    <w:rsid w:val="1FDB7532"/>
    <w:rsid w:val="1FFE66F0"/>
    <w:rsid w:val="202508A1"/>
    <w:rsid w:val="2167645F"/>
    <w:rsid w:val="218D292A"/>
    <w:rsid w:val="22111F22"/>
    <w:rsid w:val="23E2051C"/>
    <w:rsid w:val="24330D34"/>
    <w:rsid w:val="248A6154"/>
    <w:rsid w:val="24AC7316"/>
    <w:rsid w:val="24D32065"/>
    <w:rsid w:val="24EE446B"/>
    <w:rsid w:val="24F40EDB"/>
    <w:rsid w:val="251F0BBE"/>
    <w:rsid w:val="265916AD"/>
    <w:rsid w:val="265C4CF2"/>
    <w:rsid w:val="26C518F6"/>
    <w:rsid w:val="26F759BE"/>
    <w:rsid w:val="28D81444"/>
    <w:rsid w:val="29007E08"/>
    <w:rsid w:val="29502348"/>
    <w:rsid w:val="29B536FF"/>
    <w:rsid w:val="2A1A55BA"/>
    <w:rsid w:val="2A260424"/>
    <w:rsid w:val="2AE1741A"/>
    <w:rsid w:val="2B721F6C"/>
    <w:rsid w:val="2BFB3FF9"/>
    <w:rsid w:val="2C605DD3"/>
    <w:rsid w:val="2CD70161"/>
    <w:rsid w:val="2CFE0691"/>
    <w:rsid w:val="2D360138"/>
    <w:rsid w:val="2DE73030"/>
    <w:rsid w:val="2E4B6461"/>
    <w:rsid w:val="2E7861AC"/>
    <w:rsid w:val="2E8D5519"/>
    <w:rsid w:val="2EA46A54"/>
    <w:rsid w:val="2ED57C1A"/>
    <w:rsid w:val="2F05056A"/>
    <w:rsid w:val="30240377"/>
    <w:rsid w:val="30707789"/>
    <w:rsid w:val="318B3DA3"/>
    <w:rsid w:val="319074C6"/>
    <w:rsid w:val="31BF18A5"/>
    <w:rsid w:val="322E7C7B"/>
    <w:rsid w:val="322F5366"/>
    <w:rsid w:val="32A563AC"/>
    <w:rsid w:val="32E7035E"/>
    <w:rsid w:val="33E91CBA"/>
    <w:rsid w:val="340631A7"/>
    <w:rsid w:val="349D0C63"/>
    <w:rsid w:val="34AA1E6B"/>
    <w:rsid w:val="355160BC"/>
    <w:rsid w:val="35560B63"/>
    <w:rsid w:val="36242A26"/>
    <w:rsid w:val="36956D79"/>
    <w:rsid w:val="37534AC8"/>
    <w:rsid w:val="383C40AF"/>
    <w:rsid w:val="38CF6087"/>
    <w:rsid w:val="39222A9A"/>
    <w:rsid w:val="39CA795B"/>
    <w:rsid w:val="3A3F54C0"/>
    <w:rsid w:val="3A562759"/>
    <w:rsid w:val="3B3A060C"/>
    <w:rsid w:val="3C4958F1"/>
    <w:rsid w:val="3C4E3603"/>
    <w:rsid w:val="3C814861"/>
    <w:rsid w:val="3D393FA1"/>
    <w:rsid w:val="3D52388C"/>
    <w:rsid w:val="3DEA11EC"/>
    <w:rsid w:val="3E255DCB"/>
    <w:rsid w:val="3E7018CF"/>
    <w:rsid w:val="3ED14392"/>
    <w:rsid w:val="3FC22459"/>
    <w:rsid w:val="3FDB407F"/>
    <w:rsid w:val="40611798"/>
    <w:rsid w:val="40E25019"/>
    <w:rsid w:val="40E63F93"/>
    <w:rsid w:val="40E65575"/>
    <w:rsid w:val="417B5DE7"/>
    <w:rsid w:val="42694273"/>
    <w:rsid w:val="42A70AD0"/>
    <w:rsid w:val="42B17588"/>
    <w:rsid w:val="42BC028B"/>
    <w:rsid w:val="45852857"/>
    <w:rsid w:val="45AF3D15"/>
    <w:rsid w:val="46CF1C5F"/>
    <w:rsid w:val="46D2654D"/>
    <w:rsid w:val="47045037"/>
    <w:rsid w:val="484E4CC7"/>
    <w:rsid w:val="486F668B"/>
    <w:rsid w:val="49027108"/>
    <w:rsid w:val="491F40DD"/>
    <w:rsid w:val="49D16F06"/>
    <w:rsid w:val="4A943722"/>
    <w:rsid w:val="4AD15E0F"/>
    <w:rsid w:val="4AFD38C0"/>
    <w:rsid w:val="4C6F4149"/>
    <w:rsid w:val="4D80098D"/>
    <w:rsid w:val="4DAF0A15"/>
    <w:rsid w:val="4DBA15C2"/>
    <w:rsid w:val="4F3D7ED6"/>
    <w:rsid w:val="4F8D7F2D"/>
    <w:rsid w:val="4FA966F4"/>
    <w:rsid w:val="51B01E69"/>
    <w:rsid w:val="51CB2A6A"/>
    <w:rsid w:val="53EB3A08"/>
    <w:rsid w:val="553E25ED"/>
    <w:rsid w:val="55786996"/>
    <w:rsid w:val="55EC0974"/>
    <w:rsid w:val="569B1B48"/>
    <w:rsid w:val="56F9753A"/>
    <w:rsid w:val="57721C3C"/>
    <w:rsid w:val="58F30C12"/>
    <w:rsid w:val="5975144A"/>
    <w:rsid w:val="59BC176A"/>
    <w:rsid w:val="5B01330D"/>
    <w:rsid w:val="5B623427"/>
    <w:rsid w:val="5B8A259A"/>
    <w:rsid w:val="5C1479D5"/>
    <w:rsid w:val="5C214BF3"/>
    <w:rsid w:val="5C281C3E"/>
    <w:rsid w:val="5C9C1D9A"/>
    <w:rsid w:val="5CBB04DF"/>
    <w:rsid w:val="5D006018"/>
    <w:rsid w:val="5DBE1306"/>
    <w:rsid w:val="5FAD4E7B"/>
    <w:rsid w:val="5FD25155"/>
    <w:rsid w:val="60CC6C07"/>
    <w:rsid w:val="610068B1"/>
    <w:rsid w:val="61902EFA"/>
    <w:rsid w:val="61AF6031"/>
    <w:rsid w:val="62E602DC"/>
    <w:rsid w:val="63001BF3"/>
    <w:rsid w:val="63082B86"/>
    <w:rsid w:val="631D529D"/>
    <w:rsid w:val="63C73999"/>
    <w:rsid w:val="63E6537F"/>
    <w:rsid w:val="64952472"/>
    <w:rsid w:val="65EF28D2"/>
    <w:rsid w:val="66196D9E"/>
    <w:rsid w:val="66C8103D"/>
    <w:rsid w:val="66F06626"/>
    <w:rsid w:val="67312BE1"/>
    <w:rsid w:val="67AA36C8"/>
    <w:rsid w:val="67AB1D32"/>
    <w:rsid w:val="68A843CF"/>
    <w:rsid w:val="68BE2442"/>
    <w:rsid w:val="68C009AB"/>
    <w:rsid w:val="68DD362E"/>
    <w:rsid w:val="6A6C21D9"/>
    <w:rsid w:val="6B004365"/>
    <w:rsid w:val="6B54139A"/>
    <w:rsid w:val="6B80241A"/>
    <w:rsid w:val="6C4D35AF"/>
    <w:rsid w:val="6C807A99"/>
    <w:rsid w:val="6CDB08F8"/>
    <w:rsid w:val="6CE04402"/>
    <w:rsid w:val="6DEF7D6F"/>
    <w:rsid w:val="6DF775D8"/>
    <w:rsid w:val="6EB411B7"/>
    <w:rsid w:val="6F057B31"/>
    <w:rsid w:val="6FA872C4"/>
    <w:rsid w:val="6FBE076D"/>
    <w:rsid w:val="7017014C"/>
    <w:rsid w:val="701C400F"/>
    <w:rsid w:val="70271319"/>
    <w:rsid w:val="71961D78"/>
    <w:rsid w:val="71B72582"/>
    <w:rsid w:val="720A2563"/>
    <w:rsid w:val="72450968"/>
    <w:rsid w:val="737659AD"/>
    <w:rsid w:val="73906565"/>
    <w:rsid w:val="75F33BA9"/>
    <w:rsid w:val="76450127"/>
    <w:rsid w:val="76555C67"/>
    <w:rsid w:val="76B67753"/>
    <w:rsid w:val="77155AAE"/>
    <w:rsid w:val="77733B98"/>
    <w:rsid w:val="779D076E"/>
    <w:rsid w:val="789B6B5E"/>
    <w:rsid w:val="78CE402A"/>
    <w:rsid w:val="790F1969"/>
    <w:rsid w:val="79244981"/>
    <w:rsid w:val="7A383811"/>
    <w:rsid w:val="7A4055A9"/>
    <w:rsid w:val="7A864273"/>
    <w:rsid w:val="7CFE726C"/>
    <w:rsid w:val="7DD315EA"/>
    <w:rsid w:val="7EB57D85"/>
    <w:rsid w:val="7F043903"/>
    <w:rsid w:val="7F0D119E"/>
    <w:rsid w:val="7F42473B"/>
    <w:rsid w:val="7FA2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98B7DFF"/>
  <w15:docId w15:val="{C02E179C-A34E-49E4-ACDE-303FFF19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locked="1" w:unhideWhenUsed="1"/>
    <w:lsdException w:name="heading 6" w:locked="1" w:unhideWhenUsed="1"/>
    <w:lsdException w:name="heading 7" w:locked="1" w:semiHidden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qFormat="1"/>
    <w:lsdException w:name="footnote text" w:locked="1" w:semiHidden="1" w:unhideWhenUsed="1"/>
    <w:lsdException w:name="annotation text" w:locked="1" w:semiHidden="1" w:unhideWhenUsed="1"/>
    <w:lsdException w:name="header" w:semiHidden="1" w:qFormat="1"/>
    <w:lsdException w:name="footer" w:semiHidden="1"/>
    <w:lsdException w:name="index heading" w:locked="1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qFormat="1"/>
    <w:lsdException w:name="Body Text First Indent 2" w:locked="1" w:semiHidden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locked="1" w:semiHidden="1" w:unhideWhenUsed="1" w:qFormat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 w:qFormat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 w:qFormat="1"/>
    <w:lsdException w:name="Table Theme" w:locked="1" w:semiHidden="1" w:unhideWhenUsed="1"/>
    <w:lsdException w:name="Placeholder Text" w:semiHidden="1"/>
    <w:lsdException w:name="No Spacing" w:lock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909"/>
    <w:pPr>
      <w:widowControl w:val="0"/>
      <w:spacing w:after="60" w:line="360" w:lineRule="exact"/>
      <w:ind w:left="1701"/>
      <w:jc w:val="both"/>
    </w:pPr>
    <w:rPr>
      <w:rFonts w:ascii="Arial" w:eastAsia="宋体" w:hAnsi="Arial" w:cs="Arial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rsid w:val="00D95C17"/>
    <w:pPr>
      <w:numPr>
        <w:numId w:val="1"/>
      </w:numPr>
      <w:spacing w:after="160" w:line="480" w:lineRule="auto"/>
      <w:outlineLvl w:val="0"/>
    </w:pPr>
    <w:rPr>
      <w:rFonts w:cs="Calibri"/>
      <w:b/>
      <w:bCs/>
      <w:sz w:val="30"/>
      <w:szCs w:val="40"/>
    </w:rPr>
  </w:style>
  <w:style w:type="paragraph" w:styleId="2">
    <w:name w:val="heading 2"/>
    <w:basedOn w:val="a"/>
    <w:next w:val="a"/>
    <w:link w:val="20"/>
    <w:unhideWhenUsed/>
    <w:qFormat/>
    <w:rsid w:val="00D95C17"/>
    <w:pPr>
      <w:keepNext/>
      <w:keepLines/>
      <w:numPr>
        <w:ilvl w:val="1"/>
        <w:numId w:val="1"/>
      </w:numPr>
      <w:spacing w:before="100" w:beforeAutospacing="1" w:afterLines="50" w:after="120" w:line="320" w:lineRule="exac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240" w:afterLines="50" w:after="120" w:line="320" w:lineRule="exact"/>
      <w:ind w:left="2552" w:hanging="851"/>
      <w:outlineLvl w:val="2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4">
    <w:name w:val="heading 4"/>
    <w:next w:val="a"/>
    <w:link w:val="40"/>
    <w:unhideWhenUsed/>
    <w:qFormat/>
    <w:pPr>
      <w:keepNext/>
      <w:keepLines/>
      <w:numPr>
        <w:ilvl w:val="3"/>
        <w:numId w:val="1"/>
      </w:numPr>
      <w:spacing w:beforeLines="100" w:before="240" w:afterLines="50" w:after="120" w:line="280" w:lineRule="exact"/>
      <w:ind w:left="2552" w:hanging="851"/>
      <w:contextualSpacing/>
      <w:outlineLvl w:val="3"/>
    </w:pPr>
    <w:rPr>
      <w:rFonts w:ascii="Arial" w:eastAsia="宋体" w:hAnsi="Arial" w:cs="Times New Roman"/>
      <w:b/>
      <w:bCs/>
      <w:kern w:val="2"/>
      <w:sz w:val="22"/>
      <w:szCs w:val="26"/>
    </w:rPr>
  </w:style>
  <w:style w:type="paragraph" w:styleId="5">
    <w:name w:val="heading 5"/>
    <w:next w:val="a"/>
    <w:link w:val="50"/>
    <w:uiPriority w:val="99"/>
    <w:unhideWhenUsed/>
    <w:locked/>
    <w:pPr>
      <w:keepNext/>
      <w:keepLines/>
      <w:spacing w:afterLines="50" w:after="120" w:line="360" w:lineRule="exact"/>
      <w:ind w:left="1701"/>
      <w:outlineLvl w:val="4"/>
    </w:pPr>
    <w:rPr>
      <w:rFonts w:ascii="Arial" w:eastAsia="宋体" w:hAnsi="Arial" w:cs="Times New Roman"/>
      <w:b/>
      <w:bCs/>
      <w:kern w:val="2"/>
      <w:sz w:val="22"/>
      <w:szCs w:val="22"/>
    </w:rPr>
  </w:style>
  <w:style w:type="paragraph" w:styleId="6">
    <w:name w:val="heading 6"/>
    <w:next w:val="a"/>
    <w:link w:val="60"/>
    <w:uiPriority w:val="99"/>
    <w:unhideWhenUsed/>
    <w:locked/>
    <w:pPr>
      <w:keepNext/>
      <w:keepLines/>
      <w:numPr>
        <w:ilvl w:val="5"/>
        <w:numId w:val="1"/>
      </w:numPr>
      <w:spacing w:afterLines="50" w:after="156" w:line="280" w:lineRule="exact"/>
      <w:outlineLvl w:val="5"/>
    </w:pPr>
    <w:rPr>
      <w:rFonts w:ascii="Arial" w:eastAsia="宋体" w:hAnsi="Arial" w:cs="Times New Roman"/>
      <w:b/>
      <w:bCs/>
      <w:kern w:val="2"/>
      <w:sz w:val="22"/>
      <w:szCs w:val="24"/>
    </w:rPr>
  </w:style>
  <w:style w:type="paragraph" w:styleId="7">
    <w:name w:val="heading 7"/>
    <w:basedOn w:val="a"/>
    <w:next w:val="a"/>
    <w:link w:val="70"/>
    <w:uiPriority w:val="9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"/>
    <w:next w:val="a"/>
    <w:link w:val="80"/>
    <w:uiPriority w:val="99"/>
    <w:unhideWhenUsed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  <w:lang w:val="zh-CN"/>
    </w:rPr>
  </w:style>
  <w:style w:type="paragraph" w:styleId="9">
    <w:name w:val="heading 9"/>
    <w:basedOn w:val="a"/>
    <w:next w:val="a"/>
    <w:link w:val="90"/>
    <w:uiPriority w:val="99"/>
    <w:unhideWhenUsed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95C17"/>
    <w:rPr>
      <w:rFonts w:ascii="Arial" w:eastAsia="宋体" w:hAnsi="Arial" w:cs="Calibri"/>
      <w:b/>
      <w:bCs/>
      <w:kern w:val="2"/>
      <w:sz w:val="30"/>
      <w:szCs w:val="40"/>
    </w:rPr>
  </w:style>
  <w:style w:type="character" w:customStyle="1" w:styleId="20">
    <w:name w:val="标题 2 字符"/>
    <w:link w:val="2"/>
    <w:qFormat/>
    <w:rsid w:val="00D95C17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rFonts w:ascii="Arial" w:hAnsi="Arial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2"/>
      <w:szCs w:val="26"/>
    </w:rPr>
  </w:style>
  <w:style w:type="character" w:customStyle="1" w:styleId="50">
    <w:name w:val="标题 5 字符"/>
    <w:link w:val="5"/>
    <w:uiPriority w:val="99"/>
    <w:qFormat/>
    <w:rPr>
      <w:rFonts w:ascii="Arial" w:hAnsi="Arial"/>
      <w:b/>
      <w:bCs/>
      <w:kern w:val="2"/>
      <w:sz w:val="22"/>
      <w:szCs w:val="22"/>
    </w:rPr>
  </w:style>
  <w:style w:type="character" w:customStyle="1" w:styleId="60">
    <w:name w:val="标题 6 字符"/>
    <w:link w:val="6"/>
    <w:uiPriority w:val="99"/>
    <w:qFormat/>
    <w:rPr>
      <w:rFonts w:ascii="Arial" w:hAnsi="Arial"/>
      <w:b/>
      <w:bCs/>
      <w:kern w:val="2"/>
      <w:sz w:val="22"/>
      <w:szCs w:val="24"/>
    </w:rPr>
  </w:style>
  <w:style w:type="character" w:customStyle="1" w:styleId="70">
    <w:name w:val="标题 7 字符"/>
    <w:link w:val="7"/>
    <w:uiPriority w:val="99"/>
    <w:qFormat/>
    <w:rPr>
      <w:rFonts w:cs="Arial"/>
      <w:b/>
      <w:bCs/>
      <w:sz w:val="24"/>
      <w:szCs w:val="24"/>
      <w:lang w:val="zh-CN" w:eastAsia="zh-CN"/>
    </w:rPr>
  </w:style>
  <w:style w:type="character" w:customStyle="1" w:styleId="80">
    <w:name w:val="标题 8 字符"/>
    <w:link w:val="8"/>
    <w:uiPriority w:val="99"/>
    <w:qFormat/>
    <w:rPr>
      <w:rFonts w:ascii="Cambria" w:hAnsi="Cambria" w:cs="Arial"/>
      <w:sz w:val="24"/>
      <w:szCs w:val="24"/>
      <w:lang w:val="zh-CN" w:eastAsia="zh-CN"/>
    </w:rPr>
  </w:style>
  <w:style w:type="character" w:customStyle="1" w:styleId="90">
    <w:name w:val="标题 9 字符"/>
    <w:link w:val="9"/>
    <w:uiPriority w:val="99"/>
    <w:qFormat/>
    <w:rPr>
      <w:rFonts w:ascii="Cambria" w:hAnsi="Cambria" w:cs="Arial"/>
      <w:sz w:val="22"/>
      <w:szCs w:val="21"/>
      <w:lang w:val="zh-CN" w:eastAsia="zh-CN"/>
    </w:rPr>
  </w:style>
  <w:style w:type="table" w:styleId="-5">
    <w:name w:val="Light List Accent 5"/>
    <w:basedOn w:val="a1"/>
    <w:uiPriority w:val="61"/>
    <w:rsid w:val="004051D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0">
    <w:name w:val="Light Grid Accent 5"/>
    <w:basedOn w:val="a1"/>
    <w:uiPriority w:val="62"/>
    <w:rsid w:val="0020031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a3">
    <w:name w:val="Normal Indent"/>
    <w:basedOn w:val="a"/>
    <w:uiPriority w:val="99"/>
    <w:qFormat/>
    <w:locked/>
    <w:pPr>
      <w:ind w:firstLineChars="200" w:firstLine="420"/>
    </w:pPr>
    <w:rPr>
      <w:rFonts w:cstheme="minorBidi"/>
    </w:rPr>
  </w:style>
  <w:style w:type="paragraph" w:styleId="a4">
    <w:name w:val="caption"/>
    <w:basedOn w:val="a"/>
    <w:next w:val="a"/>
    <w:link w:val="a5"/>
    <w:unhideWhenUsed/>
    <w:qFormat/>
    <w:rsid w:val="00200317"/>
    <w:pPr>
      <w:spacing w:after="240" w:line="240" w:lineRule="auto"/>
      <w:ind w:left="0"/>
      <w:jc w:val="center"/>
    </w:pPr>
    <w:rPr>
      <w:sz w:val="18"/>
      <w:szCs w:val="20"/>
    </w:rPr>
  </w:style>
  <w:style w:type="character" w:customStyle="1" w:styleId="a5">
    <w:name w:val="题注 字符"/>
    <w:basedOn w:val="a0"/>
    <w:link w:val="a4"/>
    <w:qFormat/>
    <w:rsid w:val="00200317"/>
    <w:rPr>
      <w:rFonts w:ascii="Arial" w:eastAsia="宋体" w:hAnsi="Arial" w:cs="Arial"/>
      <w:kern w:val="2"/>
      <w:sz w:val="18"/>
    </w:rPr>
  </w:style>
  <w:style w:type="paragraph" w:styleId="a6">
    <w:name w:val="annotation text"/>
    <w:basedOn w:val="a"/>
    <w:link w:val="a7"/>
    <w:uiPriority w:val="99"/>
    <w:unhideWhenUsed/>
    <w:locked/>
    <w:pPr>
      <w:spacing w:after="0" w:line="240" w:lineRule="auto"/>
      <w:jc w:val="left"/>
    </w:pPr>
    <w:rPr>
      <w:rFonts w:ascii="等线" w:eastAsia="等线" w:hAnsi="等线"/>
      <w:sz w:val="21"/>
      <w:szCs w:val="24"/>
    </w:rPr>
  </w:style>
  <w:style w:type="character" w:customStyle="1" w:styleId="a7">
    <w:name w:val="批注文字 字符"/>
    <w:link w:val="a6"/>
    <w:uiPriority w:val="99"/>
    <w:qFormat/>
    <w:rPr>
      <w:rFonts w:ascii="等线" w:eastAsia="等线" w:hAnsi="等线" w:cs="Arial"/>
      <w:kern w:val="2"/>
      <w:sz w:val="21"/>
      <w:szCs w:val="24"/>
    </w:rPr>
  </w:style>
  <w:style w:type="paragraph" w:styleId="a8">
    <w:name w:val="Body Text"/>
    <w:basedOn w:val="a"/>
    <w:link w:val="a9"/>
    <w:uiPriority w:val="99"/>
    <w:unhideWhenUsed/>
    <w:qFormat/>
    <w:locked/>
    <w:rsid w:val="004B4340"/>
    <w:pPr>
      <w:spacing w:after="120"/>
      <w:ind w:left="1474"/>
    </w:pPr>
  </w:style>
  <w:style w:type="character" w:customStyle="1" w:styleId="a9">
    <w:name w:val="正文文本 字符"/>
    <w:basedOn w:val="a0"/>
    <w:link w:val="a8"/>
    <w:uiPriority w:val="99"/>
    <w:qFormat/>
    <w:rsid w:val="004B4340"/>
    <w:rPr>
      <w:rFonts w:ascii="Arial" w:eastAsia="宋体" w:hAnsi="Arial" w:cs="Arial"/>
      <w:kern w:val="2"/>
      <w:sz w:val="24"/>
      <w:szCs w:val="21"/>
    </w:rPr>
  </w:style>
  <w:style w:type="paragraph" w:styleId="aa">
    <w:name w:val="Balloon Text"/>
    <w:basedOn w:val="a"/>
    <w:link w:val="ab"/>
    <w:uiPriority w:val="99"/>
    <w:unhideWhenUsed/>
    <w:locked/>
    <w:pPr>
      <w:spacing w:after="0" w:line="240" w:lineRule="auto"/>
      <w:ind w:left="0"/>
    </w:pPr>
    <w:rPr>
      <w:rFonts w:ascii="Times New Roman" w:hAnsi="Times New Roman" w:cs="Times New Roman"/>
      <w:kern w:val="0"/>
      <w:sz w:val="18"/>
      <w:szCs w:val="18"/>
      <w:lang w:val="zh-CN"/>
    </w:rPr>
  </w:style>
  <w:style w:type="character" w:customStyle="1" w:styleId="ab">
    <w:name w:val="批注框文本 字符"/>
    <w:basedOn w:val="a0"/>
    <w:link w:val="aa"/>
    <w:uiPriority w:val="99"/>
    <w:qFormat/>
    <w:rPr>
      <w:sz w:val="18"/>
      <w:szCs w:val="18"/>
      <w:lang w:val="zh-CN" w:eastAsia="zh-CN"/>
    </w:rPr>
  </w:style>
  <w:style w:type="paragraph" w:styleId="ac">
    <w:name w:val="footer"/>
    <w:next w:val="a"/>
    <w:link w:val="11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="Times New Roman" w:eastAsia="微软雅黑 Light" w:hAnsi="Times New Roman" w:cs="Times New Roman"/>
      <w:kern w:val="2"/>
      <w:sz w:val="16"/>
      <w:szCs w:val="18"/>
    </w:rPr>
  </w:style>
  <w:style w:type="character" w:customStyle="1" w:styleId="11">
    <w:name w:val="页脚 字符1"/>
    <w:link w:val="ac"/>
    <w:uiPriority w:val="99"/>
    <w:qFormat/>
    <w:rPr>
      <w:rFonts w:eastAsia="微软雅黑 Light"/>
      <w:kern w:val="2"/>
      <w:sz w:val="16"/>
      <w:szCs w:val="18"/>
    </w:rPr>
  </w:style>
  <w:style w:type="paragraph" w:styleId="ad">
    <w:name w:val="header"/>
    <w:next w:val="a"/>
    <w:link w:val="12"/>
    <w:uiPriority w:val="99"/>
    <w:qFormat/>
    <w:rsid w:val="00CC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眉 字符1"/>
    <w:link w:val="ad"/>
    <w:uiPriority w:val="99"/>
    <w:qFormat/>
    <w:rsid w:val="00CC302C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Subtitle"/>
    <w:basedOn w:val="a"/>
    <w:link w:val="af"/>
    <w:uiPriority w:val="99"/>
    <w:locked/>
    <w:pPr>
      <w:spacing w:after="0" w:line="240" w:lineRule="auto"/>
      <w:jc w:val="center"/>
      <w:outlineLvl w:val="1"/>
    </w:pPr>
    <w:rPr>
      <w:rFonts w:ascii="Calibri" w:hAnsi="Calibri"/>
      <w:szCs w:val="20"/>
    </w:rPr>
  </w:style>
  <w:style w:type="character" w:customStyle="1" w:styleId="af">
    <w:name w:val="副标题 字符"/>
    <w:basedOn w:val="a0"/>
    <w:link w:val="ae"/>
    <w:uiPriority w:val="99"/>
    <w:qFormat/>
    <w:rPr>
      <w:rFonts w:ascii="Calibri" w:hAnsi="Calibri" w:cs="Arial"/>
      <w:kern w:val="2"/>
      <w:sz w:val="24"/>
    </w:rPr>
  </w:style>
  <w:style w:type="paragraph" w:styleId="af0">
    <w:name w:val="table of figures"/>
    <w:next w:val="a"/>
    <w:uiPriority w:val="99"/>
    <w:unhideWhenUsed/>
    <w:pPr>
      <w:spacing w:after="160" w:line="320" w:lineRule="exact"/>
      <w:jc w:val="both"/>
    </w:pPr>
    <w:rPr>
      <w:rFonts w:ascii="Arial" w:eastAsia="宋体" w:hAnsi="Arial" w:cs="Times New Roman"/>
      <w:kern w:val="2"/>
      <w:sz w:val="22"/>
      <w:szCs w:val="21"/>
    </w:rPr>
  </w:style>
  <w:style w:type="paragraph" w:styleId="HTML">
    <w:name w:val="HTML Preformatted"/>
    <w:basedOn w:val="a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1">
    <w:name w:val="Title"/>
    <w:basedOn w:val="a"/>
    <w:next w:val="a"/>
    <w:link w:val="af2"/>
    <w:uiPriority w:val="99"/>
    <w:locked/>
    <w:rsid w:val="00661ED9"/>
    <w:pPr>
      <w:spacing w:before="240"/>
      <w:ind w:left="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af2">
    <w:name w:val="标题 字符"/>
    <w:basedOn w:val="a0"/>
    <w:link w:val="af1"/>
    <w:uiPriority w:val="99"/>
    <w:qFormat/>
    <w:rsid w:val="00661ED9"/>
    <w:rPr>
      <w:rFonts w:ascii="Cambria" w:eastAsia="宋体" w:hAnsi="Cambria" w:cs="Arial"/>
      <w:b/>
      <w:bCs/>
      <w:kern w:val="2"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locked/>
    <w:rPr>
      <w:b/>
      <w:bCs/>
    </w:rPr>
  </w:style>
  <w:style w:type="character" w:customStyle="1" w:styleId="af4">
    <w:name w:val="批注主题 字符"/>
    <w:link w:val="af3"/>
    <w:uiPriority w:val="99"/>
    <w:qFormat/>
    <w:rPr>
      <w:rFonts w:ascii="等线" w:eastAsia="等线" w:hAnsi="等线" w:cs="Arial"/>
      <w:b/>
      <w:bCs/>
      <w:kern w:val="2"/>
      <w:sz w:val="21"/>
      <w:szCs w:val="24"/>
    </w:rPr>
  </w:style>
  <w:style w:type="character" w:styleId="af5">
    <w:name w:val="Strong"/>
    <w:uiPriority w:val="99"/>
    <w:locked/>
    <w:rPr>
      <w:b/>
      <w:bCs/>
    </w:rPr>
  </w:style>
  <w:style w:type="character" w:styleId="af6">
    <w:name w:val="annotation reference"/>
    <w:uiPriority w:val="99"/>
    <w:unhideWhenUsed/>
    <w:locked/>
    <w:rPr>
      <w:sz w:val="21"/>
      <w:szCs w:val="21"/>
    </w:rPr>
  </w:style>
  <w:style w:type="paragraph" w:customStyle="1" w:styleId="af7">
    <w:name w:val="封面"/>
    <w:next w:val="a"/>
    <w:uiPriority w:val="99"/>
    <w:qFormat/>
    <w:pPr>
      <w:spacing w:afterLines="700" w:after="700" w:line="360" w:lineRule="exact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8">
    <w:name w:val="公司名称"/>
    <w:next w:val="a"/>
    <w:uiPriority w:val="99"/>
    <w:qFormat/>
    <w:pPr>
      <w:spacing w:after="160" w:line="259" w:lineRule="auto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9">
    <w:name w:val="表格内容居中"/>
    <w:basedOn w:val="a"/>
    <w:link w:val="Char"/>
    <w:uiPriority w:val="99"/>
    <w:qFormat/>
    <w:rPr>
      <w:rFonts w:eastAsia="微软雅黑"/>
      <w:sz w:val="18"/>
    </w:rPr>
  </w:style>
  <w:style w:type="character" w:customStyle="1" w:styleId="Char">
    <w:name w:val="表格内容居中 Char"/>
    <w:basedOn w:val="a0"/>
    <w:link w:val="af9"/>
    <w:uiPriority w:val="99"/>
    <w:qFormat/>
    <w:rPr>
      <w:rFonts w:ascii="Arial" w:eastAsia="微软雅黑" w:hAnsi="Arial" w:cs="Arial"/>
      <w:kern w:val="2"/>
      <w:sz w:val="18"/>
      <w:szCs w:val="21"/>
    </w:rPr>
  </w:style>
  <w:style w:type="paragraph" w:customStyle="1" w:styleId="afa">
    <w:name w:val="图片样式"/>
    <w:basedOn w:val="a"/>
    <w:next w:val="a"/>
    <w:uiPriority w:val="99"/>
    <w:qFormat/>
    <w:pPr>
      <w:spacing w:after="0" w:line="240" w:lineRule="auto"/>
      <w:ind w:left="0"/>
      <w:jc w:val="center"/>
    </w:pPr>
  </w:style>
  <w:style w:type="character" w:customStyle="1" w:styleId="afb">
    <w:name w:val="页脚 字符"/>
    <w:uiPriority w:val="99"/>
    <w:qFormat/>
  </w:style>
  <w:style w:type="paragraph" w:customStyle="1" w:styleId="13">
    <w:name w:val="编号样式1"/>
    <w:basedOn w:val="a"/>
    <w:link w:val="1Char"/>
    <w:qFormat/>
    <w:rsid w:val="00ED739C"/>
    <w:pPr>
      <w:spacing w:after="0"/>
      <w:ind w:left="2268" w:hanging="567"/>
    </w:pPr>
    <w:rPr>
      <w:sz w:val="21"/>
    </w:rPr>
  </w:style>
  <w:style w:type="character" w:customStyle="1" w:styleId="1Char">
    <w:name w:val="编号样式1 Char"/>
    <w:link w:val="13"/>
    <w:qFormat/>
    <w:rsid w:val="00ED739C"/>
    <w:rPr>
      <w:rFonts w:ascii="Arial" w:eastAsia="宋体" w:hAnsi="Arial" w:cs="Arial"/>
      <w:kern w:val="2"/>
      <w:sz w:val="21"/>
      <w:szCs w:val="21"/>
    </w:rPr>
  </w:style>
  <w:style w:type="paragraph" w:customStyle="1" w:styleId="31">
    <w:name w:val="编号样式3"/>
    <w:basedOn w:val="a"/>
    <w:uiPriority w:val="99"/>
    <w:qFormat/>
    <w:pPr>
      <w:ind w:left="1679" w:hanging="420"/>
    </w:pPr>
  </w:style>
  <w:style w:type="paragraph" w:customStyle="1" w:styleId="21">
    <w:name w:val="编号样式2"/>
    <w:basedOn w:val="13"/>
    <w:link w:val="2Char"/>
    <w:qFormat/>
    <w:pPr>
      <w:numPr>
        <w:ilvl w:val="1"/>
      </w:numPr>
      <w:ind w:left="2268" w:hanging="567"/>
    </w:pPr>
  </w:style>
  <w:style w:type="character" w:customStyle="1" w:styleId="2Char">
    <w:name w:val="编号样式2 Char"/>
    <w:link w:val="21"/>
    <w:qFormat/>
    <w:rPr>
      <w:rFonts w:ascii="Arial" w:hAnsi="Arial" w:cs="Arial"/>
      <w:kern w:val="2"/>
      <w:sz w:val="22"/>
      <w:szCs w:val="21"/>
    </w:rPr>
  </w:style>
  <w:style w:type="paragraph" w:customStyle="1" w:styleId="41">
    <w:name w:val="编号样式4"/>
    <w:basedOn w:val="a"/>
    <w:uiPriority w:val="99"/>
    <w:qFormat/>
    <w:pPr>
      <w:ind w:left="987" w:hanging="420"/>
    </w:pPr>
  </w:style>
  <w:style w:type="character" w:customStyle="1" w:styleId="afc">
    <w:name w:val="页眉 字符"/>
    <w:uiPriority w:val="99"/>
    <w:qFormat/>
  </w:style>
  <w:style w:type="table" w:customStyle="1" w:styleId="GridTable5Dark-Accent11">
    <w:name w:val="Grid Table 5 Dark - Accent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-Accent11">
    <w:name w:val="Grid Table 4 - Accent 1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Light1">
    <w:name w:val="Table Grid Light1"/>
    <w:basedOn w:val="a1"/>
    <w:uiPriority w:val="40"/>
    <w:qFormat/>
    <w:rsid w:val="004051D0"/>
    <w:pPr>
      <w:widowControl w:val="0"/>
      <w:spacing w:after="60" w:line="360" w:lineRule="exact"/>
      <w:jc w:val="both"/>
    </w:pPr>
    <w:rPr>
      <w:rFonts w:eastAsia="微软雅黑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0070C0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customStyle="1" w:styleId="fontstyle11">
    <w:name w:val="fontstyle11"/>
    <w:uiPriority w:val="99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41">
    <w:name w:val="fontstyle41"/>
    <w:uiPriority w:val="99"/>
    <w:qFormat/>
    <w:rPr>
      <w:rFonts w:ascii="穝灿砰" w:eastAsia="穝灿砰" w:hint="eastAsia"/>
      <w:color w:val="000000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1"/>
    <w:unhideWhenUsed/>
    <w:locked/>
    <w:pPr>
      <w:keepLines/>
      <w:numPr>
        <w:numId w:val="0"/>
      </w:numPr>
      <w:autoSpaceDE w:val="0"/>
      <w:autoSpaceDN w:val="0"/>
      <w:spacing w:beforeLines="100"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paragraph" w:customStyle="1" w:styleId="afd">
    <w:name w:val="封皮注释，居左"/>
    <w:basedOn w:val="afe"/>
    <w:link w:val="Char0"/>
    <w:qFormat/>
    <w:pPr>
      <w:ind w:left="0"/>
      <w:jc w:val="left"/>
    </w:pPr>
    <w:rPr>
      <w:b w:val="0"/>
      <w:bCs w:val="0"/>
      <w:sz w:val="22"/>
      <w:szCs w:val="22"/>
    </w:rPr>
  </w:style>
  <w:style w:type="paragraph" w:customStyle="1" w:styleId="afe">
    <w:name w:val="封皮文字居右"/>
    <w:basedOn w:val="a"/>
    <w:link w:val="Char1"/>
    <w:qFormat/>
    <w:pPr>
      <w:autoSpaceDE w:val="0"/>
      <w:autoSpaceDN w:val="0"/>
      <w:spacing w:before="3" w:after="0" w:line="700" w:lineRule="exact"/>
      <w:jc w:val="right"/>
    </w:pPr>
    <w:rPr>
      <w:b/>
      <w:bCs/>
      <w:color w:val="000000"/>
      <w:kern w:val="0"/>
      <w:sz w:val="44"/>
      <w:szCs w:val="44"/>
    </w:rPr>
  </w:style>
  <w:style w:type="character" w:customStyle="1" w:styleId="Char1">
    <w:name w:val="封皮文字居右 Char"/>
    <w:basedOn w:val="a0"/>
    <w:link w:val="afe"/>
    <w:qFormat/>
    <w:rPr>
      <w:rFonts w:ascii="Arial" w:hAnsi="Arial" w:cs="Arial"/>
      <w:b/>
      <w:bCs/>
      <w:color w:val="000000"/>
      <w:sz w:val="44"/>
      <w:szCs w:val="44"/>
    </w:rPr>
  </w:style>
  <w:style w:type="character" w:customStyle="1" w:styleId="Char0">
    <w:name w:val="封皮注释，居左 Char"/>
    <w:basedOn w:val="Char1"/>
    <w:link w:val="afd"/>
    <w:qFormat/>
    <w:rPr>
      <w:rFonts w:ascii="Arial" w:hAnsi="Arial" w:cs="Arial"/>
      <w:b w:val="0"/>
      <w:bCs w:val="0"/>
      <w:color w:val="000000"/>
      <w:sz w:val="22"/>
      <w:szCs w:val="22"/>
    </w:rPr>
  </w:style>
  <w:style w:type="character" w:customStyle="1" w:styleId="font01">
    <w:name w:val="font0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uiPriority w:val="99"/>
    <w:qFormat/>
    <w:rPr>
      <w:rFonts w:ascii="Calibri" w:hAnsi="Calibri" w:cs="Calibri" w:hint="default"/>
      <w:color w:val="7030A0"/>
      <w:sz w:val="22"/>
      <w:szCs w:val="22"/>
      <w:u w:val="none"/>
    </w:rPr>
  </w:style>
  <w:style w:type="character" w:customStyle="1" w:styleId="font31">
    <w:name w:val="font31"/>
    <w:basedOn w:val="a0"/>
    <w:uiPriority w:val="99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="宋体" w:hAnsi="宋体"/>
      <w:kern w:val="2"/>
      <w:sz w:val="22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pPr>
      <w:autoSpaceDE w:val="0"/>
      <w:autoSpaceDN w:val="0"/>
      <w:adjustRightInd w:val="0"/>
      <w:spacing w:after="0"/>
      <w:jc w:val="left"/>
    </w:pPr>
    <w:rPr>
      <w:rFonts w:ascii="Times New Roman" w:eastAsia="等线" w:hAnsi="Times New Roman"/>
      <w:kern w:val="0"/>
      <w:szCs w:val="24"/>
    </w:rPr>
  </w:style>
  <w:style w:type="character" w:customStyle="1" w:styleId="fontstyle01">
    <w:name w:val="fontstyle01"/>
    <w:basedOn w:val="a0"/>
    <w:uiPriority w:val="99"/>
    <w:qFormat/>
    <w:rPr>
      <w:rFonts w:ascii="ArialMT" w:eastAsia="ArialMT" w:hAnsi="ArialMT" w:cs="ArialMT"/>
      <w:color w:val="000000"/>
      <w:sz w:val="20"/>
      <w:szCs w:val="20"/>
    </w:rPr>
  </w:style>
  <w:style w:type="character" w:customStyle="1" w:styleId="fontstyle21">
    <w:name w:val="fontstyle21"/>
    <w:basedOn w:val="a0"/>
    <w:uiPriority w:val="99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1"/>
    <w:basedOn w:val="a"/>
    <w:uiPriority w:val="99"/>
    <w:pPr>
      <w:ind w:hanging="567"/>
    </w:pPr>
  </w:style>
  <w:style w:type="paragraph" w:customStyle="1" w:styleId="aff">
    <w:name w:val="内嵌代码"/>
    <w:basedOn w:val="a"/>
    <w:link w:val="Char2"/>
    <w:uiPriority w:val="1"/>
    <w:qFormat/>
    <w:rsid w:val="004051D0"/>
    <w:pPr>
      <w:spacing w:after="120"/>
      <w:ind w:left="2268"/>
      <w:jc w:val="left"/>
    </w:pPr>
    <w:rPr>
      <w:rFonts w:ascii="Cambria Math" w:hAnsi="Cambria Math" w:cs="Calibri"/>
      <w:color w:val="4472C4" w:themeColor="accent1"/>
      <w:kern w:val="0"/>
      <w:szCs w:val="20"/>
    </w:rPr>
  </w:style>
  <w:style w:type="character" w:customStyle="1" w:styleId="Char2">
    <w:name w:val="内嵌代码 Char"/>
    <w:basedOn w:val="a0"/>
    <w:link w:val="aff"/>
    <w:uiPriority w:val="1"/>
    <w:qFormat/>
    <w:rsid w:val="004051D0"/>
    <w:rPr>
      <w:rFonts w:ascii="Cambria Math" w:hAnsi="Cambria Math" w:cs="Calibri"/>
      <w:color w:val="4472C4" w:themeColor="accent1"/>
      <w:kern w:val="2"/>
      <w:sz w:val="22"/>
      <w:szCs w:val="21"/>
    </w:rPr>
  </w:style>
  <w:style w:type="paragraph" w:customStyle="1" w:styleId="aff0">
    <w:name w:val="封皮居右文字"/>
    <w:basedOn w:val="a"/>
    <w:link w:val="Char3"/>
    <w:uiPriority w:val="99"/>
    <w:qFormat/>
    <w:pPr>
      <w:ind w:right="351"/>
      <w:jc w:val="right"/>
    </w:pPr>
  </w:style>
  <w:style w:type="character" w:customStyle="1" w:styleId="Char3">
    <w:name w:val="封皮居右文字 Char"/>
    <w:basedOn w:val="a0"/>
    <w:link w:val="aff0"/>
    <w:uiPriority w:val="99"/>
    <w:qFormat/>
    <w:rPr>
      <w:rFonts w:ascii="Arial" w:hAnsi="Arial" w:cs="Arial"/>
      <w:kern w:val="2"/>
      <w:sz w:val="22"/>
      <w:szCs w:val="21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s">
    <w:name w:val="Tables"/>
    <w:basedOn w:val="a"/>
    <w:link w:val="TablesChar"/>
    <w:uiPriority w:val="99"/>
    <w:qFormat/>
    <w:pPr>
      <w:widowControl/>
      <w:spacing w:after="0" w:line="240" w:lineRule="auto"/>
      <w:ind w:left="0"/>
      <w:jc w:val="center"/>
    </w:pPr>
    <w:rPr>
      <w:rFonts w:cstheme="minorBidi"/>
      <w:kern w:val="0"/>
      <w:sz w:val="18"/>
      <w:szCs w:val="22"/>
    </w:rPr>
  </w:style>
  <w:style w:type="character" w:customStyle="1" w:styleId="TablesChar">
    <w:name w:val="Tables Char"/>
    <w:basedOn w:val="a0"/>
    <w:link w:val="Tables"/>
    <w:uiPriority w:val="99"/>
    <w:qFormat/>
    <w:rPr>
      <w:rFonts w:ascii="Arial" w:hAnsi="Arial" w:cstheme="minorBidi"/>
      <w:sz w:val="18"/>
      <w:szCs w:val="22"/>
    </w:rPr>
  </w:style>
  <w:style w:type="paragraph" w:customStyle="1" w:styleId="aff1">
    <w:name w:val="表格内容居左"/>
    <w:qFormat/>
    <w:pPr>
      <w:spacing w:after="160" w:line="259" w:lineRule="auto"/>
    </w:pPr>
    <w:rPr>
      <w:rFonts w:ascii="Arial" w:eastAsia="宋体" w:hAnsi="Arial" w:cs="Times New Roman"/>
      <w:kern w:val="2"/>
      <w:sz w:val="18"/>
      <w:szCs w:val="21"/>
    </w:rPr>
  </w:style>
  <w:style w:type="paragraph" w:customStyle="1" w:styleId="Images1">
    <w:name w:val="Images1"/>
    <w:basedOn w:val="a"/>
    <w:link w:val="Images1Char"/>
    <w:uiPriority w:val="99"/>
    <w:pPr>
      <w:keepNext/>
      <w:spacing w:after="0" w:line="240" w:lineRule="auto"/>
      <w:ind w:left="1276"/>
      <w:jc w:val="center"/>
    </w:pPr>
    <w:rPr>
      <w:rFonts w:cs="Times New Roman"/>
    </w:rPr>
  </w:style>
  <w:style w:type="character" w:customStyle="1" w:styleId="Images1Char">
    <w:name w:val="Images1 Char"/>
    <w:basedOn w:val="a0"/>
    <w:link w:val="Images1"/>
    <w:uiPriority w:val="99"/>
    <w:qFormat/>
    <w:rPr>
      <w:rFonts w:ascii="Arial" w:hAnsi="Arial"/>
      <w:kern w:val="2"/>
      <w:sz w:val="22"/>
      <w:szCs w:val="21"/>
    </w:rPr>
  </w:style>
  <w:style w:type="paragraph" w:customStyle="1" w:styleId="aff2">
    <w:name w:val="公式居中"/>
    <w:basedOn w:val="a"/>
    <w:link w:val="Char4"/>
    <w:uiPriority w:val="1"/>
    <w:qFormat/>
    <w:pPr>
      <w:spacing w:line="288" w:lineRule="auto"/>
      <w:jc w:val="center"/>
    </w:pPr>
    <w:rPr>
      <w:color w:val="231F20"/>
    </w:rPr>
  </w:style>
  <w:style w:type="character" w:customStyle="1" w:styleId="Char4">
    <w:name w:val="公式居中 Char"/>
    <w:basedOn w:val="a9"/>
    <w:link w:val="aff2"/>
    <w:uiPriority w:val="1"/>
    <w:qFormat/>
    <w:rPr>
      <w:rFonts w:ascii="Arial" w:eastAsia="宋体" w:hAnsi="Arial" w:cs="Arial"/>
      <w:color w:val="231F20"/>
      <w:kern w:val="2"/>
      <w:sz w:val="22"/>
      <w:szCs w:val="21"/>
    </w:rPr>
  </w:style>
  <w:style w:type="table" w:styleId="aff3">
    <w:name w:val="Light Shading"/>
    <w:basedOn w:val="a1"/>
    <w:uiPriority w:val="60"/>
    <w:rsid w:val="00CC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4">
    <w:name w:val="List Paragraph"/>
    <w:basedOn w:val="a"/>
    <w:uiPriority w:val="99"/>
    <w:rsid w:val="004B4340"/>
    <w:pPr>
      <w:ind w:firstLineChars="200" w:firstLine="420"/>
    </w:pPr>
  </w:style>
  <w:style w:type="character" w:styleId="aff5">
    <w:name w:val="Hyperlink"/>
    <w:basedOn w:val="a0"/>
    <w:uiPriority w:val="99"/>
    <w:unhideWhenUsed/>
    <w:qFormat/>
    <w:rsid w:val="00A0176F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A01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u\OneDrive\&#25991;&#26723;\MindMotion\&#27169;&#26495;\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757AABE-A501-46FE-A07D-082B2D147F1E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5E3633D1-B0CC-4593-B142-C8A1DCBBB04A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853C302-8F34-464D-BFB0-6BF64226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AN.dotm</Template>
  <TotalTime>192</TotalTime>
  <Pages>7</Pages>
  <Words>112</Words>
  <Characters>644</Characters>
  <Application>Microsoft Office Word</Application>
  <DocSecurity>0</DocSecurity>
  <Lines>5</Lines>
  <Paragraphs>1</Paragraphs>
  <ScaleCrop>false</ScaleCrop>
  <Company>synochip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 Kismet</dc:creator>
  <cp:lastModifiedBy>Chen Do</cp:lastModifiedBy>
  <cp:revision>41</cp:revision>
  <cp:lastPrinted>2022-12-01T06:20:00Z</cp:lastPrinted>
  <dcterms:created xsi:type="dcterms:W3CDTF">2022-05-23T07:09:00Z</dcterms:created>
  <dcterms:modified xsi:type="dcterms:W3CDTF">2022-12-01T06:25:00Z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C0EB06714E7A4CFE97503FDAEF435D7F</vt:lpwstr>
  </property>
</Properties>
</file>